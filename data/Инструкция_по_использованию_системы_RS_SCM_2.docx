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34FDF9" w14:textId="57C6D38E" w:rsidR="002C3744" w:rsidRDefault="0017301E" w:rsidP="001710A9">
      <w:pPr>
        <w:pStyle w:val="a3"/>
        <w:rPr>
          <w:noProof/>
          <w:lang w:eastAsia="ru-RU"/>
        </w:rPr>
      </w:pPr>
      <w:bookmarkStart w:id="0" w:name="_Hlk33860960"/>
      <w:bookmarkEnd w:id="0"/>
      <w:r w:rsidRPr="003B2746">
        <w:rPr>
          <w:noProof/>
          <w:lang w:eastAsia="ru-RU"/>
        </w:rPr>
        <w:drawing>
          <wp:inline distT="0" distB="0" distL="0" distR="0" wp14:anchorId="164FFD56" wp14:editId="15B6899D">
            <wp:extent cx="3528060" cy="770334"/>
            <wp:effectExtent l="0" t="0" r="0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42" cy="77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3B3">
        <w:rPr>
          <w:noProof/>
          <w:lang w:eastAsia="ru-RU"/>
        </w:rPr>
        <w:t xml:space="preserve">        </w:t>
      </w:r>
    </w:p>
    <w:p w14:paraId="506BAEC9" w14:textId="6682F348" w:rsidR="004436C4" w:rsidRDefault="004436C4" w:rsidP="001710A9">
      <w:pPr>
        <w:pStyle w:val="a3"/>
        <w:rPr>
          <w:noProof/>
          <w:lang w:eastAsia="ru-RU"/>
        </w:rPr>
      </w:pPr>
    </w:p>
    <w:p w14:paraId="48BC1076" w14:textId="71D049A5" w:rsidR="004436C4" w:rsidRDefault="004436C4" w:rsidP="001710A9">
      <w:pPr>
        <w:pStyle w:val="a3"/>
        <w:rPr>
          <w:noProof/>
          <w:lang w:eastAsia="ru-RU"/>
        </w:rPr>
      </w:pPr>
    </w:p>
    <w:p w14:paraId="6D6D0DBD" w14:textId="77777777" w:rsidR="002C3744" w:rsidRDefault="002C3744" w:rsidP="001710A9">
      <w:pPr>
        <w:pStyle w:val="a3"/>
      </w:pPr>
    </w:p>
    <w:p w14:paraId="001FF59B" w14:textId="72B2516E" w:rsidR="00A10484" w:rsidRPr="001710A9" w:rsidRDefault="009A2A5B" w:rsidP="001710A9">
      <w:pPr>
        <w:pStyle w:val="a3"/>
      </w:pPr>
      <w:r>
        <w:t xml:space="preserve">Инструкция по использованию </w:t>
      </w:r>
      <w:r w:rsidR="001710A9" w:rsidRPr="001710A9">
        <w:t>системы RS.SCM</w:t>
      </w:r>
    </w:p>
    <w:p w14:paraId="651DE56B" w14:textId="140C8EF5" w:rsidR="007D0934" w:rsidRDefault="007D0934">
      <w:pPr>
        <w:pStyle w:val="a3"/>
      </w:pPr>
    </w:p>
    <w:p w14:paraId="319FD614" w14:textId="7457D77F" w:rsidR="002C3744" w:rsidRPr="002C3744" w:rsidRDefault="002C3744">
      <w:pPr>
        <w:rPr>
          <w:rFonts w:cstheme="minorHAnsi"/>
        </w:rPr>
      </w:pPr>
      <w:bookmarkStart w:id="1" w:name="_Toc340585624"/>
    </w:p>
    <w:p w14:paraId="68F32210" w14:textId="2FB964A3" w:rsidR="002C3744" w:rsidRPr="002C3744" w:rsidRDefault="002C3744">
      <w:pPr>
        <w:rPr>
          <w:rFonts w:cstheme="minorHAnsi"/>
        </w:rPr>
      </w:pPr>
    </w:p>
    <w:p w14:paraId="3F3A6D6F" w14:textId="01AED64A" w:rsidR="00F67A99" w:rsidRPr="002D47C9" w:rsidRDefault="00F67A99" w:rsidP="00F67A99">
      <w:pPr>
        <w:pStyle w:val="aff8"/>
        <w:spacing w:after="0"/>
        <w:ind w:left="3908" w:hanging="3200"/>
      </w:pPr>
      <w:r w:rsidRPr="002D47C9">
        <w:rPr>
          <w:rStyle w:val="HighlightedVariable"/>
          <w:rFonts w:cstheme="minorHAnsi"/>
          <w:color w:val="000000"/>
        </w:rPr>
        <w:t xml:space="preserve">Заказчик: </w:t>
      </w:r>
      <w:r w:rsidRPr="002D47C9">
        <w:rPr>
          <w:rStyle w:val="HighlightedVariable"/>
          <w:rFonts w:cstheme="minorHAnsi"/>
          <w:color w:val="000000"/>
        </w:rPr>
        <w:tab/>
      </w:r>
    </w:p>
    <w:p w14:paraId="3F850DF8" w14:textId="77777777" w:rsidR="00F67A99" w:rsidRPr="002D47C9" w:rsidRDefault="00F67A99" w:rsidP="00F67A99">
      <w:pPr>
        <w:pStyle w:val="aff8"/>
        <w:spacing w:after="0"/>
        <w:ind w:left="3908" w:hanging="3200"/>
        <w:rPr>
          <w:rStyle w:val="HighlightedVariable"/>
          <w:rFonts w:cstheme="minorHAnsi"/>
          <w:color w:val="000000"/>
        </w:rPr>
      </w:pPr>
      <w:r w:rsidRPr="002D47C9">
        <w:rPr>
          <w:rStyle w:val="HighlightedVariable"/>
          <w:rFonts w:cstheme="minorHAnsi"/>
          <w:color w:val="000000"/>
        </w:rPr>
        <w:t xml:space="preserve">Исполнитель: </w:t>
      </w:r>
      <w:r w:rsidRPr="002D47C9">
        <w:rPr>
          <w:rStyle w:val="HighlightedVariable"/>
          <w:rFonts w:cstheme="minorHAnsi"/>
          <w:color w:val="000000"/>
        </w:rPr>
        <w:tab/>
        <w:t>ООО «АСТОР»</w:t>
      </w:r>
    </w:p>
    <w:p w14:paraId="6E75CA58" w14:textId="2B5F9759" w:rsidR="00F67A99" w:rsidRPr="002D47C9" w:rsidRDefault="00F67A99" w:rsidP="00F67A99">
      <w:pPr>
        <w:pStyle w:val="aff8"/>
        <w:spacing w:after="0"/>
        <w:ind w:left="3908" w:hanging="3200"/>
        <w:rPr>
          <w:rFonts w:cstheme="minorHAnsi"/>
          <w:color w:val="FF0000"/>
        </w:rPr>
      </w:pPr>
      <w:r w:rsidRPr="002D47C9">
        <w:rPr>
          <w:rStyle w:val="HighlightedVariable"/>
          <w:rFonts w:cstheme="minorHAnsi"/>
          <w:color w:val="000000"/>
        </w:rPr>
        <w:t xml:space="preserve">По </w:t>
      </w:r>
      <w:proofErr w:type="gramStart"/>
      <w:r w:rsidRPr="002D47C9">
        <w:rPr>
          <w:rStyle w:val="HighlightedVariable"/>
          <w:rFonts w:cstheme="minorHAnsi"/>
          <w:color w:val="000000"/>
        </w:rPr>
        <w:t xml:space="preserve">договору:   </w:t>
      </w:r>
      <w:proofErr w:type="gramEnd"/>
      <w:r w:rsidRPr="002D47C9">
        <w:rPr>
          <w:rStyle w:val="HighlightedVariable"/>
          <w:rFonts w:cstheme="minorHAnsi"/>
          <w:color w:val="000000"/>
        </w:rPr>
        <w:t xml:space="preserve">  </w:t>
      </w:r>
      <w:r w:rsidRPr="002D47C9">
        <w:rPr>
          <w:rStyle w:val="HighlightedVariable"/>
          <w:rFonts w:cstheme="minorHAnsi"/>
          <w:color w:val="000000"/>
        </w:rPr>
        <w:tab/>
      </w:r>
      <w:r w:rsidRPr="00CB2F6F">
        <w:rPr>
          <w:rStyle w:val="HighlightedVariable"/>
          <w:rFonts w:cstheme="minorHAnsi"/>
          <w:color w:val="000000"/>
        </w:rPr>
        <w:t xml:space="preserve">№ </w:t>
      </w:r>
    </w:p>
    <w:p w14:paraId="37E07759" w14:textId="0D3DE93C" w:rsidR="00F67A99" w:rsidRPr="002D47C9" w:rsidRDefault="00F67A99" w:rsidP="00F67A99">
      <w:pPr>
        <w:pStyle w:val="aff8"/>
        <w:spacing w:after="0"/>
        <w:ind w:left="3908" w:hanging="3200"/>
        <w:rPr>
          <w:rFonts w:cstheme="minorHAnsi"/>
          <w:color w:val="000000"/>
        </w:rPr>
      </w:pPr>
      <w:r w:rsidRPr="002D47C9">
        <w:rPr>
          <w:rFonts w:cstheme="minorHAnsi"/>
          <w:color w:val="000000"/>
        </w:rPr>
        <w:t>Дата создания:</w:t>
      </w:r>
      <w:r w:rsidRPr="002D47C9">
        <w:rPr>
          <w:rFonts w:cstheme="minorHAnsi"/>
          <w:color w:val="000000"/>
        </w:rPr>
        <w:tab/>
      </w:r>
    </w:p>
    <w:p w14:paraId="394F6208" w14:textId="1B295A3F" w:rsidR="00F67A99" w:rsidRPr="002D47C9" w:rsidRDefault="00F67A99" w:rsidP="00F67A99">
      <w:pPr>
        <w:pStyle w:val="aff8"/>
        <w:spacing w:after="0"/>
        <w:ind w:left="3908" w:hanging="3200"/>
        <w:rPr>
          <w:rFonts w:cstheme="minorHAnsi"/>
          <w:color w:val="000000"/>
        </w:rPr>
      </w:pPr>
      <w:r w:rsidRPr="002D47C9">
        <w:rPr>
          <w:rFonts w:cstheme="minorHAnsi"/>
          <w:color w:val="000000"/>
        </w:rPr>
        <w:t>Дата последнего обновления:</w:t>
      </w:r>
      <w:r w:rsidRPr="002D47C9">
        <w:rPr>
          <w:rFonts w:cstheme="minorHAnsi"/>
          <w:color w:val="000000"/>
        </w:rPr>
        <w:tab/>
      </w:r>
    </w:p>
    <w:p w14:paraId="76567CEE" w14:textId="6F03ADBF" w:rsidR="002C3744" w:rsidRPr="002C3744" w:rsidRDefault="002C3744">
      <w:pPr>
        <w:rPr>
          <w:rFonts w:cstheme="minorHAnsi"/>
        </w:rPr>
      </w:pPr>
    </w:p>
    <w:p w14:paraId="15247918" w14:textId="77777777" w:rsidR="002C3744" w:rsidRPr="002C3744" w:rsidRDefault="002C3744" w:rsidP="002C3744">
      <w:pPr>
        <w:pStyle w:val="aff8"/>
        <w:tabs>
          <w:tab w:val="left" w:pos="4320"/>
        </w:tabs>
        <w:ind w:left="600"/>
        <w:rPr>
          <w:rFonts w:cstheme="minorHAnsi"/>
          <w:b/>
        </w:rPr>
      </w:pPr>
    </w:p>
    <w:tbl>
      <w:tblPr>
        <w:tblpPr w:leftFromText="180" w:rightFromText="180" w:vertAnchor="text" w:horzAnchor="margin" w:tblpY="173"/>
        <w:tblW w:w="963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62"/>
        <w:gridCol w:w="4677"/>
      </w:tblGrid>
      <w:tr w:rsidR="002C3744" w:rsidRPr="002C3744" w14:paraId="1B8A7EC8" w14:textId="77777777" w:rsidTr="008D7A8A">
        <w:trPr>
          <w:trHeight w:val="321"/>
        </w:trPr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3464F6F" w14:textId="77777777" w:rsidR="002C3744" w:rsidRPr="002C3744" w:rsidRDefault="002C3744" w:rsidP="008D7A8A">
            <w:pPr>
              <w:rPr>
                <w:rFonts w:cstheme="minorHAnsi"/>
              </w:rPr>
            </w:pPr>
            <w:r w:rsidRPr="002C3744">
              <w:rPr>
                <w:rFonts w:cstheme="minorHAnsi"/>
              </w:rPr>
              <w:t>Исполнитель:</w:t>
            </w:r>
          </w:p>
          <w:p w14:paraId="2B621444" w14:textId="77777777" w:rsidR="002C3744" w:rsidRPr="002C3744" w:rsidRDefault="002C3744" w:rsidP="008D7A8A">
            <w:pPr>
              <w:rPr>
                <w:rFonts w:cstheme="minorHAnsi"/>
              </w:rPr>
            </w:pPr>
          </w:p>
        </w:tc>
        <w:tc>
          <w:tcPr>
            <w:tcW w:w="46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B03E5B" w14:textId="77777777" w:rsidR="002C3744" w:rsidRPr="002C3744" w:rsidRDefault="002C3744" w:rsidP="008D7A8A">
            <w:pPr>
              <w:rPr>
                <w:rFonts w:cstheme="minorHAnsi"/>
              </w:rPr>
            </w:pPr>
            <w:r w:rsidRPr="002C3744">
              <w:rPr>
                <w:rFonts w:cstheme="minorHAnsi"/>
              </w:rPr>
              <w:t>Заказчик:</w:t>
            </w:r>
          </w:p>
          <w:p w14:paraId="4055181A" w14:textId="77777777" w:rsidR="002C3744" w:rsidRPr="002C3744" w:rsidRDefault="002C3744" w:rsidP="008D7A8A">
            <w:pPr>
              <w:rPr>
                <w:rFonts w:cstheme="minorHAnsi"/>
              </w:rPr>
            </w:pPr>
          </w:p>
        </w:tc>
      </w:tr>
      <w:tr w:rsidR="002C3744" w:rsidRPr="002C3744" w14:paraId="140CEC4E" w14:textId="77777777" w:rsidTr="008D7A8A">
        <w:trPr>
          <w:trHeight w:val="322"/>
        </w:trPr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B2E7043" w14:textId="77777777" w:rsidR="002C3744" w:rsidRPr="002C3744" w:rsidRDefault="002C3744" w:rsidP="008D7A8A">
            <w:pPr>
              <w:rPr>
                <w:rFonts w:cstheme="minorHAnsi"/>
              </w:rPr>
            </w:pPr>
            <w:r w:rsidRPr="002C3744">
              <w:rPr>
                <w:rFonts w:cstheme="minorHAnsi"/>
              </w:rPr>
              <w:t>_______________ /_____________ /</w:t>
            </w:r>
          </w:p>
        </w:tc>
        <w:tc>
          <w:tcPr>
            <w:tcW w:w="46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957742" w14:textId="77777777" w:rsidR="002C3744" w:rsidRPr="002C3744" w:rsidRDefault="002C3744" w:rsidP="008D7A8A">
            <w:pPr>
              <w:rPr>
                <w:rFonts w:cstheme="minorHAnsi"/>
              </w:rPr>
            </w:pPr>
            <w:r w:rsidRPr="002C3744">
              <w:rPr>
                <w:rFonts w:cstheme="minorHAnsi"/>
              </w:rPr>
              <w:t>_______________ /_____________ /</w:t>
            </w:r>
          </w:p>
        </w:tc>
      </w:tr>
      <w:tr w:rsidR="002C3744" w:rsidRPr="002C3744" w14:paraId="687304FC" w14:textId="77777777" w:rsidTr="008D7A8A">
        <w:trPr>
          <w:trHeight w:val="322"/>
        </w:trPr>
        <w:tc>
          <w:tcPr>
            <w:tcW w:w="4962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ED23132" w14:textId="77777777" w:rsidR="002C3744" w:rsidRPr="002C3744" w:rsidRDefault="002C3744" w:rsidP="008D7A8A">
            <w:pPr>
              <w:rPr>
                <w:rFonts w:cstheme="minorHAnsi"/>
              </w:rPr>
            </w:pPr>
          </w:p>
          <w:p w14:paraId="70B6223A" w14:textId="77777777" w:rsidR="002C3744" w:rsidRPr="002C3744" w:rsidRDefault="002C3744" w:rsidP="008D7A8A">
            <w:pPr>
              <w:rPr>
                <w:rFonts w:cstheme="minorHAnsi"/>
              </w:rPr>
            </w:pPr>
            <w:r w:rsidRPr="002C3744">
              <w:rPr>
                <w:rFonts w:cstheme="minorHAnsi"/>
              </w:rPr>
              <w:t>"__"___________20</w:t>
            </w:r>
            <w:r w:rsidRPr="002C3744">
              <w:rPr>
                <w:rFonts w:cstheme="minorHAnsi"/>
                <w:lang w:val="en-US"/>
              </w:rPr>
              <w:t>__</w:t>
            </w:r>
            <w:r w:rsidRPr="002C3744">
              <w:rPr>
                <w:rFonts w:cstheme="minorHAnsi"/>
              </w:rPr>
              <w:t>_г.</w:t>
            </w:r>
          </w:p>
        </w:tc>
        <w:tc>
          <w:tcPr>
            <w:tcW w:w="46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4C0DD3" w14:textId="77777777" w:rsidR="002C3744" w:rsidRPr="002C3744" w:rsidRDefault="002C3744" w:rsidP="008D7A8A">
            <w:pPr>
              <w:rPr>
                <w:rFonts w:cstheme="minorHAnsi"/>
              </w:rPr>
            </w:pPr>
          </w:p>
          <w:p w14:paraId="7EBB09C7" w14:textId="77777777" w:rsidR="002C3744" w:rsidRPr="002C3744" w:rsidRDefault="002C3744" w:rsidP="008D7A8A">
            <w:pPr>
              <w:rPr>
                <w:rFonts w:cstheme="minorHAnsi"/>
              </w:rPr>
            </w:pPr>
            <w:r w:rsidRPr="002C3744">
              <w:rPr>
                <w:rFonts w:cstheme="minorHAnsi"/>
              </w:rPr>
              <w:t>"__" ___________20</w:t>
            </w:r>
            <w:r w:rsidRPr="002C3744">
              <w:rPr>
                <w:rFonts w:cstheme="minorHAnsi"/>
                <w:lang w:val="en-US"/>
              </w:rPr>
              <w:t>__</w:t>
            </w:r>
            <w:r w:rsidRPr="002C3744">
              <w:rPr>
                <w:rFonts w:cstheme="minorHAnsi"/>
              </w:rPr>
              <w:t>_ г.</w:t>
            </w:r>
          </w:p>
        </w:tc>
      </w:tr>
    </w:tbl>
    <w:p w14:paraId="1F9334C1" w14:textId="77777777" w:rsidR="002C3744" w:rsidRPr="002C3744" w:rsidRDefault="002C3744" w:rsidP="002C3744">
      <w:pPr>
        <w:rPr>
          <w:rFonts w:cstheme="minorHAnsi"/>
        </w:rPr>
      </w:pPr>
    </w:p>
    <w:p w14:paraId="38A6B0DD" w14:textId="77777777" w:rsidR="002C3744" w:rsidRPr="002C3744" w:rsidRDefault="002C3744">
      <w:pPr>
        <w:rPr>
          <w:rFonts w:cstheme="minorHAnsi"/>
        </w:rPr>
      </w:pPr>
    </w:p>
    <w:p w14:paraId="6B159D86" w14:textId="7F7CF586" w:rsidR="002C3744" w:rsidRPr="002C3744" w:rsidRDefault="002C3744" w:rsidP="002C3744">
      <w:pPr>
        <w:jc w:val="center"/>
        <w:rPr>
          <w:rFonts w:cstheme="minorHAnsi"/>
        </w:rPr>
      </w:pPr>
      <w:r w:rsidRPr="002C3744">
        <w:rPr>
          <w:rFonts w:cstheme="minorHAnsi"/>
        </w:rPr>
        <w:t>Москва 20</w:t>
      </w:r>
      <w:r w:rsidR="0017301E">
        <w:rPr>
          <w:rFonts w:cstheme="minorHAnsi"/>
          <w:lang w:val="en-US"/>
        </w:rPr>
        <w:t>20</w:t>
      </w:r>
      <w:r w:rsidRPr="002C3744">
        <w:rPr>
          <w:rFonts w:cstheme="minorHAnsi"/>
        </w:rPr>
        <w:br w:type="page"/>
      </w:r>
    </w:p>
    <w:p w14:paraId="4EEF3DE2" w14:textId="53C6B2EC" w:rsidR="002C3744" w:rsidRPr="00BC6BF1" w:rsidRDefault="002C3744" w:rsidP="008C7C3A">
      <w:r w:rsidRPr="00BC6BF1">
        <w:lastRenderedPageBreak/>
        <w:t>Таблица изменений</w:t>
      </w:r>
    </w:p>
    <w:tbl>
      <w:tblPr>
        <w:tblW w:w="9849" w:type="dxa"/>
        <w:tblInd w:w="70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76"/>
        <w:gridCol w:w="1417"/>
        <w:gridCol w:w="2269"/>
        <w:gridCol w:w="5387"/>
      </w:tblGrid>
      <w:tr w:rsidR="002C3744" w:rsidRPr="002D47C9" w14:paraId="0A86B7D4" w14:textId="77777777" w:rsidTr="00EB4B39">
        <w:tc>
          <w:tcPr>
            <w:tcW w:w="776" w:type="dxa"/>
            <w:shd w:val="clear" w:color="auto" w:fill="E6E6E6"/>
            <w:vAlign w:val="center"/>
          </w:tcPr>
          <w:p w14:paraId="28C0C68D" w14:textId="77777777" w:rsidR="002C3744" w:rsidRPr="002D47C9" w:rsidRDefault="002C3744" w:rsidP="008D7A8A">
            <w:pPr>
              <w:autoSpaceDE w:val="0"/>
              <w:autoSpaceDN w:val="0"/>
              <w:spacing w:line="240" w:lineRule="auto"/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2D47C9">
              <w:rPr>
                <w:rFonts w:cs="Arial"/>
                <w:b/>
                <w:bCs/>
                <w:sz w:val="20"/>
                <w:szCs w:val="20"/>
              </w:rPr>
              <w:t>Версия</w:t>
            </w:r>
          </w:p>
        </w:tc>
        <w:tc>
          <w:tcPr>
            <w:tcW w:w="1417" w:type="dxa"/>
            <w:shd w:val="clear" w:color="auto" w:fill="E6E6E6"/>
            <w:vAlign w:val="center"/>
          </w:tcPr>
          <w:p w14:paraId="068DD103" w14:textId="77777777" w:rsidR="002C3744" w:rsidRPr="002D47C9" w:rsidRDefault="002C3744" w:rsidP="008D7A8A">
            <w:pPr>
              <w:autoSpaceDE w:val="0"/>
              <w:autoSpaceDN w:val="0"/>
              <w:spacing w:line="240" w:lineRule="auto"/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2D47C9">
              <w:rPr>
                <w:rFonts w:cs="Arial"/>
                <w:b/>
                <w:bCs/>
                <w:sz w:val="20"/>
                <w:szCs w:val="20"/>
              </w:rPr>
              <w:t>Дата</w:t>
            </w:r>
          </w:p>
        </w:tc>
        <w:tc>
          <w:tcPr>
            <w:tcW w:w="2269" w:type="dxa"/>
            <w:shd w:val="clear" w:color="auto" w:fill="E6E6E6"/>
            <w:vAlign w:val="center"/>
          </w:tcPr>
          <w:p w14:paraId="09982600" w14:textId="77777777" w:rsidR="002C3744" w:rsidRPr="002D47C9" w:rsidRDefault="002C3744" w:rsidP="008D7A8A">
            <w:pPr>
              <w:autoSpaceDE w:val="0"/>
              <w:autoSpaceDN w:val="0"/>
              <w:spacing w:line="240" w:lineRule="auto"/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2D47C9">
              <w:rPr>
                <w:rFonts w:cs="Arial"/>
                <w:b/>
                <w:bCs/>
                <w:sz w:val="20"/>
                <w:szCs w:val="20"/>
              </w:rPr>
              <w:t>Автор</w:t>
            </w:r>
          </w:p>
        </w:tc>
        <w:tc>
          <w:tcPr>
            <w:tcW w:w="5387" w:type="dxa"/>
            <w:shd w:val="clear" w:color="auto" w:fill="E6E6E6"/>
            <w:vAlign w:val="center"/>
          </w:tcPr>
          <w:p w14:paraId="2CF69389" w14:textId="77777777" w:rsidR="002C3744" w:rsidRPr="002D47C9" w:rsidRDefault="002C3744" w:rsidP="008D7A8A">
            <w:pPr>
              <w:autoSpaceDE w:val="0"/>
              <w:autoSpaceDN w:val="0"/>
              <w:spacing w:line="240" w:lineRule="auto"/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2D47C9">
              <w:rPr>
                <w:rFonts w:cs="Arial"/>
                <w:b/>
                <w:bCs/>
                <w:sz w:val="20"/>
                <w:szCs w:val="20"/>
              </w:rPr>
              <w:t>Описание</w:t>
            </w:r>
          </w:p>
        </w:tc>
      </w:tr>
      <w:tr w:rsidR="00A047BB" w:rsidRPr="002D47C9" w14:paraId="224A1C47" w14:textId="77777777" w:rsidTr="00EB4B39">
        <w:tc>
          <w:tcPr>
            <w:tcW w:w="776" w:type="dxa"/>
          </w:tcPr>
          <w:p w14:paraId="6D46F74F" w14:textId="03135E15" w:rsidR="00A047BB" w:rsidRPr="00EB4B39" w:rsidRDefault="00A047BB" w:rsidP="00A047BB">
            <w:pPr>
              <w:autoSpaceDE w:val="0"/>
              <w:autoSpaceDN w:val="0"/>
              <w:spacing w:line="240" w:lineRule="auto"/>
            </w:pPr>
            <w:r w:rsidRPr="00EB4B39">
              <w:t>1.0</w:t>
            </w:r>
          </w:p>
        </w:tc>
        <w:tc>
          <w:tcPr>
            <w:tcW w:w="1417" w:type="dxa"/>
          </w:tcPr>
          <w:p w14:paraId="568A93D9" w14:textId="338426F0" w:rsidR="00A047BB" w:rsidRPr="00EB4B39" w:rsidRDefault="001632C2" w:rsidP="00A047BB">
            <w:pPr>
              <w:autoSpaceDE w:val="0"/>
              <w:autoSpaceDN w:val="0"/>
              <w:spacing w:line="240" w:lineRule="auto"/>
            </w:pPr>
            <w:r>
              <w:rPr>
                <w:lang w:val="en-US"/>
              </w:rPr>
              <w:t>26</w:t>
            </w:r>
            <w:r w:rsidR="00A047BB" w:rsidRPr="00EB4B39">
              <w:t>.</w:t>
            </w:r>
            <w:r>
              <w:rPr>
                <w:lang w:val="en-US"/>
              </w:rPr>
              <w:t>0</w:t>
            </w:r>
            <w:r w:rsidR="00434939">
              <w:t>2</w:t>
            </w:r>
            <w:r w:rsidR="00A047BB" w:rsidRPr="00EB4B39">
              <w:t>.2019</w:t>
            </w:r>
          </w:p>
        </w:tc>
        <w:tc>
          <w:tcPr>
            <w:tcW w:w="2269" w:type="dxa"/>
          </w:tcPr>
          <w:p w14:paraId="1D56D94E" w14:textId="096806A8" w:rsidR="00A047BB" w:rsidRPr="00EB4B39" w:rsidRDefault="00A047BB" w:rsidP="00A047BB">
            <w:pPr>
              <w:autoSpaceDE w:val="0"/>
              <w:autoSpaceDN w:val="0"/>
              <w:spacing w:line="240" w:lineRule="auto"/>
            </w:pPr>
            <w:r w:rsidRPr="00EB4B39">
              <w:t>Соболеков А.В.</w:t>
            </w:r>
          </w:p>
        </w:tc>
        <w:tc>
          <w:tcPr>
            <w:tcW w:w="5387" w:type="dxa"/>
          </w:tcPr>
          <w:p w14:paraId="27DB4746" w14:textId="46E1DD46" w:rsidR="00A047BB" w:rsidRPr="00EB4B39" w:rsidRDefault="00A047BB" w:rsidP="00A047BB">
            <w:pPr>
              <w:autoSpaceDE w:val="0"/>
              <w:autoSpaceDN w:val="0"/>
              <w:spacing w:line="240" w:lineRule="auto"/>
            </w:pPr>
            <w:r w:rsidRPr="00EB4B39">
              <w:t>Документ создан</w:t>
            </w:r>
          </w:p>
        </w:tc>
      </w:tr>
      <w:tr w:rsidR="00EB4B39" w:rsidRPr="002D47C9" w14:paraId="4EC7C181" w14:textId="77777777" w:rsidTr="00EB4B39">
        <w:tc>
          <w:tcPr>
            <w:tcW w:w="776" w:type="dxa"/>
          </w:tcPr>
          <w:p w14:paraId="63C512A8" w14:textId="3AF07E56" w:rsidR="00EB4B39" w:rsidRPr="002D47C9" w:rsidRDefault="00EB4B39" w:rsidP="00EB4B39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  <w:tc>
          <w:tcPr>
            <w:tcW w:w="1417" w:type="dxa"/>
          </w:tcPr>
          <w:p w14:paraId="1A699A50" w14:textId="1967B752" w:rsidR="00EB4B39" w:rsidRPr="002D47C9" w:rsidRDefault="00EB4B39" w:rsidP="00EB4B39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  <w:tc>
          <w:tcPr>
            <w:tcW w:w="2269" w:type="dxa"/>
          </w:tcPr>
          <w:p w14:paraId="6051BC63" w14:textId="2D831920" w:rsidR="00EB4B39" w:rsidRPr="002D47C9" w:rsidRDefault="00EB4B39" w:rsidP="00EB4B39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  <w:tc>
          <w:tcPr>
            <w:tcW w:w="5387" w:type="dxa"/>
          </w:tcPr>
          <w:p w14:paraId="3AB50D30" w14:textId="3DEFA469" w:rsidR="00EB4B39" w:rsidRPr="002D47C9" w:rsidRDefault="00EB4B39" w:rsidP="00EB4B39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</w:tr>
      <w:tr w:rsidR="002C3744" w:rsidRPr="002D47C9" w14:paraId="3D19725E" w14:textId="77777777" w:rsidTr="00EB4B39">
        <w:tc>
          <w:tcPr>
            <w:tcW w:w="776" w:type="dxa"/>
          </w:tcPr>
          <w:p w14:paraId="102B8D16" w14:textId="384506F9" w:rsidR="002C3744" w:rsidRPr="002D47C9" w:rsidRDefault="002C3744" w:rsidP="008D7A8A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  <w:tc>
          <w:tcPr>
            <w:tcW w:w="1417" w:type="dxa"/>
          </w:tcPr>
          <w:p w14:paraId="71D04ECB" w14:textId="79AE8C30" w:rsidR="002C3744" w:rsidRPr="002D47C9" w:rsidRDefault="002C3744" w:rsidP="008D7A8A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  <w:tc>
          <w:tcPr>
            <w:tcW w:w="2269" w:type="dxa"/>
          </w:tcPr>
          <w:p w14:paraId="5F6BBEBA" w14:textId="561834CD" w:rsidR="002C3744" w:rsidRPr="002D47C9" w:rsidRDefault="002C3744" w:rsidP="008D7A8A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  <w:tc>
          <w:tcPr>
            <w:tcW w:w="5387" w:type="dxa"/>
          </w:tcPr>
          <w:p w14:paraId="4380BE83" w14:textId="77777777" w:rsidR="002C3744" w:rsidRPr="002D47C9" w:rsidRDefault="002C3744" w:rsidP="008D7A8A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</w:tr>
      <w:tr w:rsidR="002F620E" w:rsidRPr="002D47C9" w14:paraId="7792BC57" w14:textId="77777777" w:rsidTr="00EB4B39">
        <w:tc>
          <w:tcPr>
            <w:tcW w:w="776" w:type="dxa"/>
          </w:tcPr>
          <w:p w14:paraId="28ACAB70" w14:textId="785F2E26" w:rsidR="002F620E" w:rsidRPr="002D47C9" w:rsidRDefault="002F620E" w:rsidP="002F620E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  <w:tc>
          <w:tcPr>
            <w:tcW w:w="1417" w:type="dxa"/>
          </w:tcPr>
          <w:p w14:paraId="0339B970" w14:textId="075F918B" w:rsidR="002F620E" w:rsidRPr="002D47C9" w:rsidRDefault="002F620E" w:rsidP="002F620E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  <w:tc>
          <w:tcPr>
            <w:tcW w:w="2269" w:type="dxa"/>
          </w:tcPr>
          <w:p w14:paraId="588BB7AE" w14:textId="0A05461E" w:rsidR="002F620E" w:rsidRPr="002D47C9" w:rsidRDefault="002F620E" w:rsidP="002F620E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  <w:tc>
          <w:tcPr>
            <w:tcW w:w="5387" w:type="dxa"/>
          </w:tcPr>
          <w:p w14:paraId="03127EAF" w14:textId="4B2949E9" w:rsidR="002F620E" w:rsidRPr="002D47C9" w:rsidRDefault="002F620E" w:rsidP="002F620E">
            <w:pPr>
              <w:autoSpaceDE w:val="0"/>
              <w:autoSpaceDN w:val="0"/>
              <w:spacing w:line="240" w:lineRule="auto"/>
              <w:rPr>
                <w:rFonts w:cs="Arial"/>
                <w:sz w:val="20"/>
                <w:szCs w:val="20"/>
              </w:rPr>
            </w:pPr>
          </w:p>
        </w:tc>
      </w:tr>
    </w:tbl>
    <w:p w14:paraId="4B9E7FF1" w14:textId="715E7620" w:rsidR="003775C8" w:rsidRDefault="003775C8" w:rsidP="002C3744"/>
    <w:p w14:paraId="4FE69E83" w14:textId="48656766" w:rsidR="003775C8" w:rsidRDefault="003775C8">
      <w:r>
        <w:br w:type="page"/>
      </w:r>
    </w:p>
    <w:p w14:paraId="0C6C71D7" w14:textId="77777777" w:rsidR="007D0934" w:rsidRDefault="007D0934" w:rsidP="00C733FE">
      <w:pPr>
        <w:pStyle w:val="1"/>
        <w:numPr>
          <w:ilvl w:val="0"/>
          <w:numId w:val="0"/>
        </w:numPr>
      </w:pPr>
      <w:bookmarkStart w:id="2" w:name="_Toc286312091"/>
      <w:bookmarkStart w:id="3" w:name="_Toc340585625"/>
      <w:bookmarkStart w:id="4" w:name="_Toc17214986"/>
      <w:bookmarkEnd w:id="1"/>
      <w:r w:rsidRPr="00C94799">
        <w:lastRenderedPageBreak/>
        <w:t>Назначение документа</w:t>
      </w:r>
      <w:bookmarkEnd w:id="2"/>
      <w:bookmarkEnd w:id="3"/>
      <w:bookmarkEnd w:id="4"/>
    </w:p>
    <w:p w14:paraId="412662A3" w14:textId="1C77E640" w:rsidR="003A79D2" w:rsidRDefault="00CE1C5C" w:rsidP="00952E76">
      <w:r>
        <w:t xml:space="preserve">Инструкция содержит </w:t>
      </w:r>
      <w:r w:rsidR="003F1D30">
        <w:t xml:space="preserve">общие сведения по системе автозаказа и </w:t>
      </w:r>
      <w:r>
        <w:t xml:space="preserve">пошаговое описание </w:t>
      </w:r>
      <w:r w:rsidR="005866CB">
        <w:t>пополнения запасов Магазинов и РЦ</w:t>
      </w:r>
      <w:r>
        <w:t xml:space="preserve">. </w:t>
      </w:r>
      <w:r w:rsidRPr="00CE1C5C">
        <w:t xml:space="preserve"> </w:t>
      </w:r>
      <w:r>
        <w:t>Инструкция охватывает</w:t>
      </w:r>
      <w:r w:rsidR="003A79D2">
        <w:t xml:space="preserve"> </w:t>
      </w:r>
      <w:r w:rsidR="005866CB">
        <w:t xml:space="preserve">все </w:t>
      </w:r>
      <w:r w:rsidR="003A79D2">
        <w:t>работ</w:t>
      </w:r>
      <w:r w:rsidR="005866CB">
        <w:t>ы по пополнению</w:t>
      </w:r>
      <w:r w:rsidR="003A79D2">
        <w:t xml:space="preserve"> </w:t>
      </w:r>
      <w:r w:rsidR="005866CB">
        <w:t xml:space="preserve">Магазинов и РЦ, выполняемые </w:t>
      </w:r>
      <w:r w:rsidR="003A79D2">
        <w:t>в</w:t>
      </w:r>
      <w:r>
        <w:t xml:space="preserve"> систем</w:t>
      </w:r>
      <w:r w:rsidR="003A79D2">
        <w:t xml:space="preserve">ах </w:t>
      </w:r>
      <w:r w:rsidR="00606F7E" w:rsidRPr="00606F7E">
        <w:t>RS.SCM</w:t>
      </w:r>
      <w:r w:rsidR="005866CB">
        <w:t>,</w:t>
      </w:r>
      <w:r w:rsidR="003A79D2">
        <w:t xml:space="preserve"> 1С </w:t>
      </w:r>
      <w:r w:rsidR="005866CB">
        <w:t>АСТОР</w:t>
      </w:r>
      <w:r w:rsidR="003A79D2">
        <w:t xml:space="preserve"> Торговая сеть</w:t>
      </w:r>
      <w:r w:rsidR="005866CB">
        <w:t>.</w:t>
      </w:r>
    </w:p>
    <w:p w14:paraId="50D6F27A" w14:textId="69DBC59B" w:rsidR="00606F7E" w:rsidRDefault="00374739" w:rsidP="00BC6BF1">
      <w:pPr>
        <w:pStyle w:val="1"/>
      </w:pPr>
      <w:bookmarkStart w:id="5" w:name="_Toc17214987"/>
      <w:r>
        <w:t>Общие сведения</w:t>
      </w:r>
      <w:bookmarkEnd w:id="5"/>
      <w:r w:rsidR="00606F7E" w:rsidRPr="00606F7E">
        <w:t xml:space="preserve"> </w:t>
      </w:r>
    </w:p>
    <w:p w14:paraId="400CCEDF" w14:textId="77777777" w:rsidR="003F1D30" w:rsidRDefault="003F1D30" w:rsidP="003F1D30">
      <w:pPr>
        <w:pStyle w:val="2"/>
      </w:pPr>
      <w:bookmarkStart w:id="6" w:name="_Toc17214990"/>
      <w:r>
        <w:t>Архитектура информационного обмена</w:t>
      </w:r>
    </w:p>
    <w:p w14:paraId="466911A2" w14:textId="4792D137" w:rsidR="003F1D30" w:rsidRPr="0028344C" w:rsidRDefault="003F1D30" w:rsidP="003F1D30">
      <w:r>
        <w:t>С</w:t>
      </w:r>
      <w:r w:rsidRPr="0028344C">
        <w:t xml:space="preserve">хема </w:t>
      </w:r>
      <w:r>
        <w:t>взаимодействия систем и состав передаваемых данных</w:t>
      </w:r>
      <w:r w:rsidR="005208DB" w:rsidRPr="005208DB">
        <w:t xml:space="preserve"> (</w:t>
      </w:r>
      <w:r w:rsidR="005208DB">
        <w:t>один из вариантов)</w:t>
      </w:r>
      <w:r>
        <w:t>:</w:t>
      </w:r>
    </w:p>
    <w:bookmarkStart w:id="7" w:name="_MON_1644212362"/>
    <w:bookmarkEnd w:id="7"/>
    <w:p w14:paraId="47D65EC6" w14:textId="5219CC18" w:rsidR="003F1D30" w:rsidRPr="00F3112A" w:rsidRDefault="009443B3" w:rsidP="003F1D30">
      <w:pPr>
        <w:ind w:firstLine="360"/>
        <w:jc w:val="center"/>
        <w:rPr>
          <w:rFonts w:asciiTheme="majorHAnsi" w:eastAsiaTheme="majorEastAsia" w:hAnsiTheme="majorHAnsi" w:cstheme="majorBidi"/>
          <w:b/>
          <w:bCs/>
          <w:smallCaps/>
          <w:sz w:val="36"/>
          <w:szCs w:val="36"/>
          <w:lang w:val="en-US"/>
        </w:rPr>
      </w:pPr>
      <w:r>
        <w:object w:dxaOrig="8184" w:dyaOrig="5664" w14:anchorId="718FB0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6pt;height:315.75pt" o:ole="">
            <v:imagedata r:id="rId11" o:title=""/>
          </v:shape>
          <o:OLEObject Type="Embed" ProgID="Visio.Drawing.15" ShapeID="_x0000_i1025" DrawAspect="Content" ObjectID="_1792309404" r:id="rId12"/>
        </w:object>
      </w:r>
    </w:p>
    <w:p w14:paraId="2885BDA3" w14:textId="77777777" w:rsidR="003F1D30" w:rsidRDefault="003F1D30" w:rsidP="003F1D30">
      <w:pPr>
        <w:pStyle w:val="2"/>
      </w:pPr>
      <w:r>
        <w:t>Регламент обмена данными</w:t>
      </w:r>
    </w:p>
    <w:p w14:paraId="2DC8D9A7" w14:textId="77777777" w:rsidR="003F1D30" w:rsidRPr="00952E76" w:rsidRDefault="003F1D30" w:rsidP="003F1D30">
      <w:r>
        <w:t xml:space="preserve">Регламент обмена данными между </w:t>
      </w:r>
      <w:r>
        <w:rPr>
          <w:lang w:val="en-US"/>
        </w:rPr>
        <w:t>RS</w:t>
      </w:r>
      <w:r w:rsidRPr="00952E76">
        <w:t>.</w:t>
      </w:r>
      <w:r>
        <w:rPr>
          <w:lang w:val="en-US"/>
        </w:rPr>
        <w:t>SCM</w:t>
      </w:r>
      <w:r w:rsidRPr="00952E76">
        <w:t xml:space="preserve"> </w:t>
      </w:r>
      <w:r>
        <w:t>и 1С АСТОР Торговая сеть:</w:t>
      </w:r>
    </w:p>
    <w:tbl>
      <w:tblPr>
        <w:tblStyle w:val="affa"/>
        <w:tblW w:w="9918" w:type="dxa"/>
        <w:tblLook w:val="04A0" w:firstRow="1" w:lastRow="0" w:firstColumn="1" w:lastColumn="0" w:noHBand="0" w:noVBand="1"/>
      </w:tblPr>
      <w:tblGrid>
        <w:gridCol w:w="1009"/>
        <w:gridCol w:w="6783"/>
        <w:gridCol w:w="2126"/>
      </w:tblGrid>
      <w:tr w:rsidR="003F1D30" w:rsidRPr="00F3112A" w14:paraId="695E8F0B" w14:textId="77777777" w:rsidTr="000D7113">
        <w:tc>
          <w:tcPr>
            <w:tcW w:w="1009" w:type="dxa"/>
            <w:shd w:val="clear" w:color="auto" w:fill="F2F2F2" w:themeFill="background1" w:themeFillShade="F2"/>
          </w:tcPr>
          <w:p w14:paraId="0D52B86F" w14:textId="77777777" w:rsidR="003F1D30" w:rsidRPr="00F3112A" w:rsidRDefault="003F1D30" w:rsidP="000D7113">
            <w:pPr>
              <w:spacing w:line="276" w:lineRule="auto"/>
              <w:rPr>
                <w:rFonts w:cstheme="minorHAnsi"/>
                <w:b/>
                <w:bCs/>
              </w:rPr>
            </w:pPr>
            <w:r w:rsidRPr="00F3112A">
              <w:rPr>
                <w:rFonts w:cstheme="minorHAnsi"/>
                <w:b/>
                <w:bCs/>
              </w:rPr>
              <w:t>Система</w:t>
            </w:r>
          </w:p>
        </w:tc>
        <w:tc>
          <w:tcPr>
            <w:tcW w:w="6783" w:type="dxa"/>
            <w:shd w:val="clear" w:color="auto" w:fill="F2F2F2" w:themeFill="background1" w:themeFillShade="F2"/>
          </w:tcPr>
          <w:p w14:paraId="397A28DB" w14:textId="77777777" w:rsidR="003F1D30" w:rsidRPr="00F3112A" w:rsidRDefault="003F1D30" w:rsidP="000D7113">
            <w:pPr>
              <w:spacing w:line="276" w:lineRule="auto"/>
              <w:rPr>
                <w:rFonts w:cstheme="minorHAnsi"/>
                <w:b/>
                <w:bCs/>
              </w:rPr>
            </w:pPr>
            <w:r w:rsidRPr="00F3112A">
              <w:rPr>
                <w:rFonts w:cstheme="minorHAnsi"/>
                <w:b/>
                <w:bCs/>
              </w:rPr>
              <w:t>Этап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1E7E2BAF" w14:textId="77777777" w:rsidR="003F1D30" w:rsidRPr="00F3112A" w:rsidRDefault="003F1D30" w:rsidP="000D7113">
            <w:pPr>
              <w:spacing w:line="276" w:lineRule="auto"/>
              <w:rPr>
                <w:rFonts w:cstheme="minorHAnsi"/>
                <w:b/>
                <w:bCs/>
              </w:rPr>
            </w:pPr>
            <w:r w:rsidRPr="00F3112A">
              <w:rPr>
                <w:rFonts w:cstheme="minorHAnsi"/>
                <w:b/>
                <w:bCs/>
              </w:rPr>
              <w:t>Время выполнения</w:t>
            </w:r>
          </w:p>
        </w:tc>
      </w:tr>
      <w:tr w:rsidR="003F1D30" w:rsidRPr="00F3112A" w14:paraId="7A2266F0" w14:textId="77777777" w:rsidTr="000D7113">
        <w:tc>
          <w:tcPr>
            <w:tcW w:w="1009" w:type="dxa"/>
          </w:tcPr>
          <w:p w14:paraId="6BA29B38" w14:textId="4A05549B" w:rsidR="003F1D30" w:rsidRPr="00F3112A" w:rsidRDefault="00DD06D4" w:rsidP="000D7113">
            <w:pPr>
              <w:spacing w:line="276" w:lineRule="auto"/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1C</w:t>
            </w:r>
          </w:p>
        </w:tc>
        <w:tc>
          <w:tcPr>
            <w:tcW w:w="6783" w:type="dxa"/>
          </w:tcPr>
          <w:p w14:paraId="5829A7B5" w14:textId="77777777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 xml:space="preserve">Выгрузка изменений Мастер-данных </w:t>
            </w:r>
          </w:p>
        </w:tc>
        <w:tc>
          <w:tcPr>
            <w:tcW w:w="2126" w:type="dxa"/>
          </w:tcPr>
          <w:p w14:paraId="5113A80A" w14:textId="1C62242F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 xml:space="preserve">Каждые </w:t>
            </w:r>
            <w:r w:rsidR="009443B3">
              <w:rPr>
                <w:rFonts w:cstheme="minorHAnsi"/>
                <w:lang w:val="en-US"/>
              </w:rPr>
              <w:t>5</w:t>
            </w:r>
            <w:r w:rsidRPr="00F3112A">
              <w:rPr>
                <w:rFonts w:cstheme="minorHAnsi"/>
              </w:rPr>
              <w:t xml:space="preserve"> минут</w:t>
            </w:r>
          </w:p>
        </w:tc>
      </w:tr>
      <w:tr w:rsidR="003F1D30" w:rsidRPr="00F3112A" w14:paraId="41616550" w14:textId="77777777" w:rsidTr="000D7113">
        <w:tc>
          <w:tcPr>
            <w:tcW w:w="1009" w:type="dxa"/>
          </w:tcPr>
          <w:p w14:paraId="14D40731" w14:textId="7AFD644D" w:rsidR="003F1D30" w:rsidRPr="00F3112A" w:rsidRDefault="00DD06D4" w:rsidP="000D7113">
            <w:pPr>
              <w:spacing w:line="276" w:lineRule="auto"/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1C</w:t>
            </w:r>
          </w:p>
        </w:tc>
        <w:tc>
          <w:tcPr>
            <w:tcW w:w="6783" w:type="dxa"/>
          </w:tcPr>
          <w:p w14:paraId="25249BF9" w14:textId="77777777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>Выгрузка Транзакций (Остатк</w:t>
            </w:r>
            <w:r>
              <w:rPr>
                <w:rFonts w:cstheme="minorHAnsi"/>
              </w:rPr>
              <w:t>и</w:t>
            </w:r>
            <w:r w:rsidRPr="00F3112A">
              <w:rPr>
                <w:rFonts w:cstheme="minorHAnsi"/>
              </w:rPr>
              <w:t xml:space="preserve"> и Продаж</w:t>
            </w:r>
            <w:r>
              <w:rPr>
                <w:rFonts w:cstheme="minorHAnsi"/>
              </w:rPr>
              <w:t>и</w:t>
            </w:r>
            <w:r w:rsidRPr="00F3112A">
              <w:rPr>
                <w:rFonts w:cstheme="minorHAnsi"/>
              </w:rPr>
              <w:t>, Заказ</w:t>
            </w:r>
            <w:r>
              <w:rPr>
                <w:rFonts w:cstheme="minorHAnsi"/>
              </w:rPr>
              <w:t>ы</w:t>
            </w:r>
            <w:r w:rsidRPr="00F3112A">
              <w:rPr>
                <w:rFonts w:cstheme="minorHAnsi"/>
              </w:rPr>
              <w:t>, Приход</w:t>
            </w:r>
            <w:r>
              <w:rPr>
                <w:rFonts w:cstheme="minorHAnsi"/>
              </w:rPr>
              <w:t>ы</w:t>
            </w:r>
            <w:r w:rsidRPr="00F3112A">
              <w:rPr>
                <w:rFonts w:cstheme="minorHAnsi"/>
              </w:rPr>
              <w:t>)</w:t>
            </w:r>
          </w:p>
        </w:tc>
        <w:tc>
          <w:tcPr>
            <w:tcW w:w="2126" w:type="dxa"/>
          </w:tcPr>
          <w:p w14:paraId="088069A4" w14:textId="6C43D6F3" w:rsidR="003F1D30" w:rsidRPr="009443B3" w:rsidRDefault="00A109A1" w:rsidP="000D7113">
            <w:pPr>
              <w:spacing w:line="276" w:lineRule="auto"/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Раз в день</w:t>
            </w:r>
            <w:r w:rsidR="00DD06D4">
              <w:rPr>
                <w:rFonts w:cstheme="minorHAnsi"/>
                <w:lang w:val="en-US"/>
              </w:rPr>
              <w:t xml:space="preserve"> </w:t>
            </w:r>
            <w:r w:rsidR="00DD06D4">
              <w:rPr>
                <w:rFonts w:cstheme="minorHAnsi"/>
              </w:rPr>
              <w:t xml:space="preserve">в </w:t>
            </w:r>
            <w:r w:rsidR="009443B3">
              <w:rPr>
                <w:rFonts w:cstheme="minorHAnsi"/>
                <w:lang w:val="en-US"/>
              </w:rPr>
              <w:t>23:59</w:t>
            </w:r>
          </w:p>
        </w:tc>
      </w:tr>
      <w:tr w:rsidR="003F1D30" w:rsidRPr="00F3112A" w14:paraId="378B70EB" w14:textId="77777777" w:rsidTr="000D7113">
        <w:tc>
          <w:tcPr>
            <w:tcW w:w="1009" w:type="dxa"/>
          </w:tcPr>
          <w:p w14:paraId="50787265" w14:textId="77777777" w:rsidR="003F1D30" w:rsidRPr="00F3112A" w:rsidRDefault="003F1D30" w:rsidP="000D7113">
            <w:pPr>
              <w:spacing w:line="276" w:lineRule="auto"/>
              <w:jc w:val="center"/>
              <w:rPr>
                <w:rFonts w:cstheme="minorHAnsi"/>
                <w:lang w:val="en-US"/>
              </w:rPr>
            </w:pPr>
            <w:r w:rsidRPr="00F3112A">
              <w:rPr>
                <w:rFonts w:cstheme="minorHAnsi"/>
                <w:lang w:val="en-US"/>
              </w:rPr>
              <w:t>SCM</w:t>
            </w:r>
          </w:p>
        </w:tc>
        <w:tc>
          <w:tcPr>
            <w:tcW w:w="6783" w:type="dxa"/>
          </w:tcPr>
          <w:p w14:paraId="37C97FB5" w14:textId="77777777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 xml:space="preserve">Загрузка Мастер-данных и Транзакций </w:t>
            </w:r>
          </w:p>
        </w:tc>
        <w:tc>
          <w:tcPr>
            <w:tcW w:w="2126" w:type="dxa"/>
          </w:tcPr>
          <w:p w14:paraId="483515A0" w14:textId="2D99EF9D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 xml:space="preserve">Каждые </w:t>
            </w:r>
            <w:r w:rsidR="009443B3">
              <w:rPr>
                <w:rFonts w:cstheme="minorHAnsi"/>
                <w:lang w:val="en-US"/>
              </w:rPr>
              <w:t>5</w:t>
            </w:r>
            <w:r w:rsidRPr="00F3112A">
              <w:rPr>
                <w:rFonts w:cstheme="minorHAnsi"/>
              </w:rPr>
              <w:t xml:space="preserve"> минут</w:t>
            </w:r>
          </w:p>
        </w:tc>
      </w:tr>
      <w:tr w:rsidR="003F1D30" w:rsidRPr="00F3112A" w14:paraId="71B39F4B" w14:textId="77777777" w:rsidTr="000D7113">
        <w:tc>
          <w:tcPr>
            <w:tcW w:w="1009" w:type="dxa"/>
          </w:tcPr>
          <w:p w14:paraId="7B77C062" w14:textId="77777777" w:rsidR="003F1D30" w:rsidRPr="00F3112A" w:rsidRDefault="003F1D30" w:rsidP="000D7113">
            <w:pPr>
              <w:spacing w:line="276" w:lineRule="auto"/>
              <w:jc w:val="center"/>
              <w:rPr>
                <w:rFonts w:cstheme="minorHAnsi"/>
                <w:lang w:val="en-US"/>
              </w:rPr>
            </w:pPr>
            <w:r w:rsidRPr="00F3112A">
              <w:rPr>
                <w:rFonts w:cstheme="minorHAnsi"/>
                <w:lang w:val="en-US"/>
              </w:rPr>
              <w:t>SCM</w:t>
            </w:r>
          </w:p>
        </w:tc>
        <w:tc>
          <w:tcPr>
            <w:tcW w:w="6783" w:type="dxa"/>
          </w:tcPr>
          <w:p w14:paraId="3C1C67B6" w14:textId="0B534E4C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>Расчет Прогноза</w:t>
            </w:r>
            <w:r w:rsidR="009443B3">
              <w:rPr>
                <w:rFonts w:cstheme="minorHAnsi"/>
              </w:rPr>
              <w:t xml:space="preserve"> и Заказов</w:t>
            </w:r>
          </w:p>
        </w:tc>
        <w:tc>
          <w:tcPr>
            <w:tcW w:w="2126" w:type="dxa"/>
          </w:tcPr>
          <w:p w14:paraId="28C3918D" w14:textId="398EF11D" w:rsidR="003F1D30" w:rsidRPr="00F3112A" w:rsidRDefault="009443B3" w:rsidP="000D7113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  <w:lang w:val="en-US"/>
              </w:rPr>
              <w:t>3</w:t>
            </w:r>
            <w:r w:rsidR="003F1D30" w:rsidRPr="00F3112A">
              <w:rPr>
                <w:rFonts w:cstheme="minorHAnsi"/>
              </w:rPr>
              <w:t>:</w:t>
            </w:r>
            <w:r w:rsidR="00B87B30">
              <w:rPr>
                <w:rFonts w:cstheme="minorHAnsi"/>
              </w:rPr>
              <w:t>0</w:t>
            </w:r>
            <w:r w:rsidR="003F1D30">
              <w:rPr>
                <w:rFonts w:cstheme="minorHAnsi"/>
              </w:rPr>
              <w:t>0</w:t>
            </w:r>
            <w:r w:rsidR="003F1D30" w:rsidRPr="00F3112A">
              <w:rPr>
                <w:rFonts w:cstheme="minorHAnsi"/>
              </w:rPr>
              <w:t>-</w:t>
            </w:r>
            <w:r>
              <w:rPr>
                <w:rFonts w:cstheme="minorHAnsi"/>
                <w:lang w:val="en-US"/>
              </w:rPr>
              <w:t>4</w:t>
            </w:r>
            <w:r w:rsidR="003F1D30" w:rsidRPr="00F3112A">
              <w:rPr>
                <w:rFonts w:cstheme="minorHAnsi"/>
              </w:rPr>
              <w:t>:</w:t>
            </w:r>
            <w:r w:rsidR="00B87B30">
              <w:rPr>
                <w:rFonts w:cstheme="minorHAnsi"/>
              </w:rPr>
              <w:t>00</w:t>
            </w:r>
          </w:p>
        </w:tc>
      </w:tr>
      <w:tr w:rsidR="003F1D30" w:rsidRPr="00F3112A" w14:paraId="2D62EF7B" w14:textId="77777777" w:rsidTr="000D7113">
        <w:tc>
          <w:tcPr>
            <w:tcW w:w="1009" w:type="dxa"/>
          </w:tcPr>
          <w:p w14:paraId="12F2EE9E" w14:textId="77777777" w:rsidR="003F1D30" w:rsidRPr="00F3112A" w:rsidRDefault="003F1D30" w:rsidP="000D7113">
            <w:pPr>
              <w:spacing w:line="276" w:lineRule="auto"/>
              <w:jc w:val="center"/>
              <w:rPr>
                <w:rFonts w:cstheme="minorHAnsi"/>
                <w:lang w:val="en-US"/>
              </w:rPr>
            </w:pPr>
            <w:r w:rsidRPr="00F3112A">
              <w:rPr>
                <w:rFonts w:cstheme="minorHAnsi"/>
                <w:lang w:val="en-US"/>
              </w:rPr>
              <w:t>SCM</w:t>
            </w:r>
          </w:p>
        </w:tc>
        <w:tc>
          <w:tcPr>
            <w:tcW w:w="6783" w:type="dxa"/>
          </w:tcPr>
          <w:p w14:paraId="0CB8EC4F" w14:textId="77777777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>Расчет Показателей</w:t>
            </w:r>
            <w:r>
              <w:rPr>
                <w:rFonts w:cstheme="minorHAnsi"/>
              </w:rPr>
              <w:t xml:space="preserve"> (</w:t>
            </w:r>
            <w:r>
              <w:rPr>
                <w:rFonts w:cstheme="minorHAnsi"/>
                <w:lang w:val="en-US"/>
              </w:rPr>
              <w:t>ABC</w:t>
            </w:r>
            <w:r w:rsidRPr="00BB012A">
              <w:rPr>
                <w:rFonts w:cstheme="minorHAnsi"/>
              </w:rPr>
              <w:t xml:space="preserve">, </w:t>
            </w:r>
            <w:r>
              <w:rPr>
                <w:rFonts w:cstheme="minorHAnsi"/>
                <w:lang w:val="en-US"/>
              </w:rPr>
              <w:t>XYZ</w:t>
            </w:r>
            <w:r w:rsidRPr="00BB012A">
              <w:rPr>
                <w:rFonts w:cstheme="minorHAnsi"/>
              </w:rPr>
              <w:t xml:space="preserve">, </w:t>
            </w:r>
            <w:r>
              <w:rPr>
                <w:rFonts w:cstheme="minorHAnsi"/>
                <w:lang w:val="en-US"/>
              </w:rPr>
              <w:t>FNS</w:t>
            </w:r>
            <w:r w:rsidRPr="00BB012A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 xml:space="preserve">Расчетный </w:t>
            </w:r>
            <w:r>
              <w:rPr>
                <w:rFonts w:cstheme="minorHAnsi"/>
                <w:lang w:val="en-US"/>
              </w:rPr>
              <w:t>PS</w:t>
            </w:r>
            <w:r>
              <w:rPr>
                <w:rFonts w:cstheme="minorHAnsi"/>
              </w:rPr>
              <w:t>, Оборачиваемость, Уровень сервиса, прочие)</w:t>
            </w:r>
          </w:p>
        </w:tc>
        <w:tc>
          <w:tcPr>
            <w:tcW w:w="2126" w:type="dxa"/>
          </w:tcPr>
          <w:p w14:paraId="2D4E3C10" w14:textId="77777777" w:rsidR="003F1D30" w:rsidRPr="00BB012A" w:rsidRDefault="003F1D30" w:rsidP="000D7113">
            <w:pPr>
              <w:spacing w:line="276" w:lineRule="auto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7:00 – 10:00</w:t>
            </w:r>
          </w:p>
        </w:tc>
      </w:tr>
      <w:tr w:rsidR="003F1D30" w:rsidRPr="00F3112A" w14:paraId="3C04B04C" w14:textId="77777777" w:rsidTr="000D7113">
        <w:tc>
          <w:tcPr>
            <w:tcW w:w="1009" w:type="dxa"/>
          </w:tcPr>
          <w:p w14:paraId="478A07F7" w14:textId="580A6D0A" w:rsidR="003F1D30" w:rsidRPr="00F3112A" w:rsidRDefault="00DD06D4" w:rsidP="000D7113">
            <w:pPr>
              <w:spacing w:line="276" w:lineRule="auto"/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lastRenderedPageBreak/>
              <w:t>1C</w:t>
            </w:r>
          </w:p>
        </w:tc>
        <w:tc>
          <w:tcPr>
            <w:tcW w:w="6783" w:type="dxa"/>
          </w:tcPr>
          <w:p w14:paraId="1560771C" w14:textId="77777777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 xml:space="preserve">Загрузка Заказов из SCM </w:t>
            </w:r>
          </w:p>
        </w:tc>
        <w:tc>
          <w:tcPr>
            <w:tcW w:w="2126" w:type="dxa"/>
          </w:tcPr>
          <w:p w14:paraId="30C6219F" w14:textId="54B7DDCF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 xml:space="preserve">Каждые </w:t>
            </w:r>
            <w:r w:rsidR="009443B3">
              <w:rPr>
                <w:rFonts w:cstheme="minorHAnsi"/>
                <w:lang w:val="en-US"/>
              </w:rPr>
              <w:t>5</w:t>
            </w:r>
            <w:r w:rsidRPr="00F3112A">
              <w:rPr>
                <w:rFonts w:cstheme="minorHAnsi"/>
              </w:rPr>
              <w:t xml:space="preserve"> минут</w:t>
            </w:r>
          </w:p>
        </w:tc>
      </w:tr>
      <w:tr w:rsidR="003F1D30" w:rsidRPr="00F3112A" w14:paraId="08C77C79" w14:textId="77777777" w:rsidTr="000D7113">
        <w:tc>
          <w:tcPr>
            <w:tcW w:w="1009" w:type="dxa"/>
          </w:tcPr>
          <w:p w14:paraId="1AEC1DCA" w14:textId="39F11290" w:rsidR="003F1D30" w:rsidRPr="00F3112A" w:rsidRDefault="00DD06D4" w:rsidP="000D7113">
            <w:pPr>
              <w:spacing w:line="276" w:lineRule="auto"/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1C</w:t>
            </w:r>
          </w:p>
        </w:tc>
        <w:tc>
          <w:tcPr>
            <w:tcW w:w="6783" w:type="dxa"/>
          </w:tcPr>
          <w:p w14:paraId="6F3FA17A" w14:textId="77777777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 xml:space="preserve">Полная выгрузка Мастер-данных </w:t>
            </w:r>
          </w:p>
        </w:tc>
        <w:tc>
          <w:tcPr>
            <w:tcW w:w="2126" w:type="dxa"/>
          </w:tcPr>
          <w:p w14:paraId="7722B004" w14:textId="77777777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По запросу</w:t>
            </w:r>
          </w:p>
        </w:tc>
      </w:tr>
      <w:tr w:rsidR="003F1D30" w:rsidRPr="00F3112A" w14:paraId="5156881D" w14:textId="77777777" w:rsidTr="000D7113">
        <w:tc>
          <w:tcPr>
            <w:tcW w:w="1009" w:type="dxa"/>
          </w:tcPr>
          <w:p w14:paraId="67FEDA8A" w14:textId="77777777" w:rsidR="003F1D30" w:rsidRPr="00F3112A" w:rsidRDefault="003F1D30" w:rsidP="000D7113">
            <w:pPr>
              <w:spacing w:line="276" w:lineRule="auto"/>
              <w:jc w:val="center"/>
              <w:rPr>
                <w:rFonts w:cstheme="minorHAnsi"/>
                <w:lang w:val="en-US"/>
              </w:rPr>
            </w:pPr>
            <w:r w:rsidRPr="00F3112A">
              <w:rPr>
                <w:rFonts w:cstheme="minorHAnsi"/>
                <w:lang w:val="en-US"/>
              </w:rPr>
              <w:t>SCM</w:t>
            </w:r>
          </w:p>
        </w:tc>
        <w:tc>
          <w:tcPr>
            <w:tcW w:w="6783" w:type="dxa"/>
          </w:tcPr>
          <w:p w14:paraId="3712BCE5" w14:textId="75D0FA0F" w:rsidR="003F1D30" w:rsidRPr="00F3112A" w:rsidRDefault="009443B3" w:rsidP="000D7113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Повторный расчет </w:t>
            </w:r>
            <w:r w:rsidR="003F1D30" w:rsidRPr="00F3112A">
              <w:rPr>
                <w:rFonts w:cstheme="minorHAnsi"/>
              </w:rPr>
              <w:t>Заказов</w:t>
            </w:r>
          </w:p>
        </w:tc>
        <w:tc>
          <w:tcPr>
            <w:tcW w:w="2126" w:type="dxa"/>
          </w:tcPr>
          <w:p w14:paraId="64E57215" w14:textId="77777777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По запросу</w:t>
            </w:r>
          </w:p>
        </w:tc>
      </w:tr>
      <w:tr w:rsidR="003F1D30" w:rsidRPr="00F3112A" w14:paraId="0E4D8755" w14:textId="77777777" w:rsidTr="000D7113">
        <w:tc>
          <w:tcPr>
            <w:tcW w:w="1009" w:type="dxa"/>
          </w:tcPr>
          <w:p w14:paraId="7FB09D5E" w14:textId="77777777" w:rsidR="003F1D30" w:rsidRPr="00F3112A" w:rsidRDefault="003F1D30" w:rsidP="000D7113">
            <w:pPr>
              <w:spacing w:line="276" w:lineRule="auto"/>
              <w:jc w:val="center"/>
              <w:rPr>
                <w:rFonts w:cstheme="minorHAnsi"/>
                <w:lang w:val="en-US"/>
              </w:rPr>
            </w:pPr>
            <w:r w:rsidRPr="00F3112A">
              <w:rPr>
                <w:rFonts w:cstheme="minorHAnsi"/>
                <w:lang w:val="en-US"/>
              </w:rPr>
              <w:t>SCM</w:t>
            </w:r>
          </w:p>
        </w:tc>
        <w:tc>
          <w:tcPr>
            <w:tcW w:w="6783" w:type="dxa"/>
          </w:tcPr>
          <w:p w14:paraId="35922160" w14:textId="0678E77F" w:rsidR="003F1D30" w:rsidRPr="00F3112A" w:rsidRDefault="003F1D30" w:rsidP="000D7113">
            <w:pPr>
              <w:spacing w:line="276" w:lineRule="auto"/>
              <w:rPr>
                <w:rFonts w:cstheme="minorHAnsi"/>
              </w:rPr>
            </w:pPr>
            <w:r w:rsidRPr="00F3112A">
              <w:rPr>
                <w:rFonts w:cstheme="minorHAnsi"/>
              </w:rPr>
              <w:t>Выгрузка Заказов</w:t>
            </w:r>
            <w:r w:rsidR="009443B3">
              <w:rPr>
                <w:rFonts w:cstheme="minorHAnsi"/>
              </w:rPr>
              <w:t>, в зависимости от настроек графиков (</w:t>
            </w:r>
            <w:r w:rsidRPr="00F3112A">
              <w:rPr>
                <w:rFonts w:cstheme="minorHAnsi"/>
              </w:rPr>
              <w:t>не</w:t>
            </w:r>
            <w:r w:rsidR="009443B3">
              <w:rPr>
                <w:rFonts w:cstheme="minorHAnsi"/>
              </w:rPr>
              <w:t>т/</w:t>
            </w:r>
            <w:r w:rsidRPr="00F3112A">
              <w:rPr>
                <w:rFonts w:cstheme="minorHAnsi"/>
              </w:rPr>
              <w:t>обязательно/по требованию)</w:t>
            </w:r>
          </w:p>
        </w:tc>
        <w:tc>
          <w:tcPr>
            <w:tcW w:w="2126" w:type="dxa"/>
          </w:tcPr>
          <w:p w14:paraId="42172E07" w14:textId="7B180973" w:rsidR="003F1D30" w:rsidRPr="00F3112A" w:rsidRDefault="00E53C4B" w:rsidP="00E53C4B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4:00, По запросу</w:t>
            </w:r>
          </w:p>
        </w:tc>
      </w:tr>
    </w:tbl>
    <w:p w14:paraId="4F4D719D" w14:textId="77777777" w:rsidR="003F1D30" w:rsidRPr="00F3112A" w:rsidRDefault="003F1D30" w:rsidP="003F1D30"/>
    <w:p w14:paraId="09EC6880" w14:textId="2DAAB451" w:rsidR="00AD6E2A" w:rsidRDefault="00AD6E2A" w:rsidP="00AD6E2A">
      <w:pPr>
        <w:pStyle w:val="2"/>
      </w:pPr>
      <w:r>
        <w:t xml:space="preserve">Методика </w:t>
      </w:r>
      <w:bookmarkEnd w:id="6"/>
      <w:r>
        <w:t xml:space="preserve">расчета автозаказа </w:t>
      </w:r>
      <w:r>
        <w:rPr>
          <w:lang w:val="en-US"/>
        </w:rPr>
        <w:t>RS</w:t>
      </w:r>
      <w:r w:rsidRPr="00AD6E2A">
        <w:t>.</w:t>
      </w:r>
      <w:r>
        <w:rPr>
          <w:lang w:val="en-US"/>
        </w:rPr>
        <w:t>SCM</w:t>
      </w:r>
    </w:p>
    <w:p w14:paraId="6A29B7DA" w14:textId="77777777" w:rsidR="00514F7C" w:rsidRDefault="00514F7C" w:rsidP="00514F7C">
      <w:pPr>
        <w:pStyle w:val="3"/>
      </w:pPr>
      <w:bookmarkStart w:id="8" w:name="_Toc502168221"/>
      <w:r w:rsidRPr="00060FE8">
        <w:t>Формула расчета доступного количества</w:t>
      </w:r>
      <w:bookmarkEnd w:id="8"/>
    </w:p>
    <w:p w14:paraId="5D7F0906" w14:textId="77777777" w:rsidR="00514F7C" w:rsidRPr="009361CF" w:rsidRDefault="00514F7C" w:rsidP="00514F7C">
      <w:r w:rsidRPr="009361CF">
        <w:t>Доступное количество</w:t>
      </w:r>
      <w:r w:rsidRPr="00DF7ED2">
        <w:t xml:space="preserve"> </w:t>
      </w:r>
      <w:r>
        <w:t>на</w:t>
      </w:r>
      <w:r w:rsidRPr="00DF7ED2">
        <w:t xml:space="preserve"> момент </w:t>
      </w:r>
      <w:r>
        <w:t>времени</w:t>
      </w:r>
      <w:r w:rsidRPr="00DF7ED2">
        <w:t xml:space="preserve"> </w:t>
      </w:r>
      <w:r>
        <w:rPr>
          <w:lang w:val="en-US"/>
        </w:rPr>
        <w:t>t</w:t>
      </w:r>
      <w:r w:rsidRPr="00DF7ED2">
        <w:t xml:space="preserve"> </w:t>
      </w:r>
      <w:r w:rsidRPr="009361CF">
        <w:t>AVAIL</w:t>
      </w:r>
      <w:r w:rsidRPr="00DF7ED2">
        <w:t>(</w:t>
      </w:r>
      <w:r>
        <w:rPr>
          <w:lang w:val="en-US"/>
        </w:rPr>
        <w:t>t</w:t>
      </w:r>
      <w:r w:rsidRPr="00DF7ED2">
        <w:t>)</w:t>
      </w:r>
      <w:r w:rsidRPr="009361CF">
        <w:t xml:space="preserve"> используется для расчета пополнения и определено как:</w:t>
      </w:r>
    </w:p>
    <w:p w14:paraId="664ADBD1" w14:textId="4A93B860" w:rsidR="00514F7C" w:rsidRPr="004E2DAA" w:rsidRDefault="00514F7C" w:rsidP="00514F7C">
      <w:pPr>
        <w:ind w:left="708"/>
        <w:rPr>
          <w:lang w:val="en-US"/>
        </w:rPr>
      </w:pPr>
      <w:r w:rsidRPr="004E2DAA">
        <w:rPr>
          <w:lang w:val="en-US"/>
        </w:rPr>
        <w:t xml:space="preserve">AVAIL </w:t>
      </w:r>
      <w:r w:rsidR="00FA5A14" w:rsidRPr="00FA5A14">
        <w:rPr>
          <w:lang w:val="en-US"/>
        </w:rPr>
        <w:t>(</w:t>
      </w:r>
      <w:r w:rsidR="00FA5A14">
        <w:rPr>
          <w:lang w:val="en-US"/>
        </w:rPr>
        <w:t xml:space="preserve">NetInventory) </w:t>
      </w:r>
      <w:r w:rsidRPr="004E2DAA">
        <w:rPr>
          <w:lang w:val="en-US"/>
        </w:rPr>
        <w:t xml:space="preserve">= on-hand + </w:t>
      </w:r>
      <w:r w:rsidR="00494324" w:rsidRPr="00494324">
        <w:rPr>
          <w:lang w:val="en-US"/>
        </w:rPr>
        <w:t>(</w:t>
      </w:r>
      <w:r w:rsidRPr="004E2DAA">
        <w:rPr>
          <w:lang w:val="en-US"/>
        </w:rPr>
        <w:t>on-order</w:t>
      </w:r>
      <w:r w:rsidR="00494324" w:rsidRPr="00494324">
        <w:rPr>
          <w:lang w:val="en-US"/>
        </w:rPr>
        <w:t xml:space="preserve"> – </w:t>
      </w:r>
      <w:r w:rsidR="00494324">
        <w:rPr>
          <w:lang w:val="en-US"/>
        </w:rPr>
        <w:t>order received stock)</w:t>
      </w:r>
      <w:r w:rsidRPr="004E2DAA">
        <w:rPr>
          <w:lang w:val="en-US"/>
        </w:rPr>
        <w:t xml:space="preserve"> - reserved stock</w:t>
      </w:r>
    </w:p>
    <w:p w14:paraId="5D496000" w14:textId="77777777" w:rsidR="00514F7C" w:rsidRPr="008E2FB2" w:rsidRDefault="00514F7C" w:rsidP="00514F7C">
      <w:pPr>
        <w:rPr>
          <w:bCs/>
        </w:rPr>
      </w:pPr>
      <w:r w:rsidRPr="008E2FB2">
        <w:rPr>
          <w:bCs/>
        </w:rPr>
        <w:t>Где:</w:t>
      </w:r>
    </w:p>
    <w:p w14:paraId="62F4BBDC" w14:textId="07E78F29" w:rsidR="00514F7C" w:rsidRPr="00514F7C" w:rsidRDefault="00514F7C" w:rsidP="00514F7C">
      <w:pPr>
        <w:spacing w:line="240" w:lineRule="auto"/>
        <w:ind w:left="708"/>
      </w:pPr>
      <w:r w:rsidRPr="00514F7C">
        <w:t xml:space="preserve">on-hand = все наличие на Локации, </w:t>
      </w:r>
      <w:r w:rsidR="00B43DC9">
        <w:t>кроме</w:t>
      </w:r>
      <w:r w:rsidRPr="00514F7C">
        <w:t>, недоступн</w:t>
      </w:r>
      <w:r w:rsidR="00B43DC9">
        <w:t xml:space="preserve">ого </w:t>
      </w:r>
      <w:r w:rsidRPr="00514F7C">
        <w:t>для продажи запас</w:t>
      </w:r>
      <w:r w:rsidR="00B43DC9">
        <w:t>а</w:t>
      </w:r>
      <w:r w:rsidRPr="00514F7C">
        <w:t>;</w:t>
      </w:r>
    </w:p>
    <w:p w14:paraId="0F664A47" w14:textId="2730500C" w:rsidR="00514F7C" w:rsidRPr="00514F7C" w:rsidRDefault="00514F7C" w:rsidP="00514F7C">
      <w:pPr>
        <w:spacing w:line="240" w:lineRule="auto"/>
        <w:ind w:left="708"/>
      </w:pPr>
      <w:r w:rsidRPr="00514F7C">
        <w:t>on-order = в утвержденном Заказе, которое еще не принято;</w:t>
      </w:r>
    </w:p>
    <w:p w14:paraId="71835428" w14:textId="36BACDD8" w:rsidR="00494324" w:rsidRPr="00494324" w:rsidRDefault="00494324" w:rsidP="00514F7C">
      <w:pPr>
        <w:spacing w:line="240" w:lineRule="auto"/>
        <w:ind w:left="708"/>
      </w:pPr>
      <w:r>
        <w:rPr>
          <w:lang w:val="en-US"/>
        </w:rPr>
        <w:t>order</w:t>
      </w:r>
      <w:r w:rsidRPr="00494324">
        <w:t xml:space="preserve"> </w:t>
      </w:r>
      <w:r>
        <w:rPr>
          <w:lang w:val="en-US"/>
        </w:rPr>
        <w:t>received</w:t>
      </w:r>
      <w:r w:rsidRPr="00494324">
        <w:t xml:space="preserve"> </w:t>
      </w:r>
      <w:r>
        <w:rPr>
          <w:lang w:val="en-US"/>
        </w:rPr>
        <w:t>stock</w:t>
      </w:r>
      <w:r w:rsidRPr="00494324">
        <w:t xml:space="preserve"> = </w:t>
      </w:r>
      <w:r>
        <w:t xml:space="preserve">частичные </w:t>
      </w:r>
      <w:r w:rsidRPr="00494324">
        <w:t>в поставк</w:t>
      </w:r>
      <w:r>
        <w:t>и по открытым заказам;</w:t>
      </w:r>
    </w:p>
    <w:p w14:paraId="428401F7" w14:textId="319663E7" w:rsidR="00514F7C" w:rsidRDefault="00514F7C" w:rsidP="00514F7C">
      <w:pPr>
        <w:spacing w:line="240" w:lineRule="auto"/>
        <w:ind w:left="708"/>
      </w:pPr>
      <w:r w:rsidRPr="00514F7C">
        <w:t>reserved stock = зарезервировано под утвержденные заказы.</w:t>
      </w:r>
    </w:p>
    <w:p w14:paraId="3FA64775" w14:textId="69102998" w:rsidR="00494324" w:rsidRDefault="00494324" w:rsidP="00514F7C">
      <w:pPr>
        <w:spacing w:line="240" w:lineRule="auto"/>
        <w:ind w:left="708"/>
      </w:pPr>
    </w:p>
    <w:p w14:paraId="2C18A11C" w14:textId="7B89099F" w:rsidR="00494324" w:rsidRPr="00514F7C" w:rsidRDefault="00494324" w:rsidP="00494324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53430735" wp14:editId="3C92C993">
            <wp:extent cx="5732145" cy="3331845"/>
            <wp:effectExtent l="0" t="0" r="190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4B7E" w14:textId="31F8879C" w:rsidR="00514F7C" w:rsidRDefault="00514F7C" w:rsidP="00B43DC9">
      <w:r>
        <w:t xml:space="preserve">Учитываются все </w:t>
      </w:r>
      <w:r w:rsidR="00B43DC9">
        <w:t>утвержденные заказы</w:t>
      </w:r>
      <w:r>
        <w:t xml:space="preserve">, кроме тех, по которым </w:t>
      </w:r>
      <w:r w:rsidR="008E2FB2">
        <w:t>Д</w:t>
      </w:r>
      <w:r>
        <w:t>ат</w:t>
      </w:r>
      <w:r w:rsidR="008E2FB2">
        <w:t>а</w:t>
      </w:r>
      <w:r>
        <w:t xml:space="preserve"> </w:t>
      </w:r>
      <w:r w:rsidR="008E2FB2">
        <w:t>поставки</w:t>
      </w:r>
      <w:r>
        <w:t xml:space="preserve"> </w:t>
      </w:r>
      <w:r w:rsidRPr="00E85619">
        <w:rPr>
          <w:lang w:val="en-US"/>
        </w:rPr>
        <w:t>not</w:t>
      </w:r>
      <w:r w:rsidRPr="00E85619">
        <w:t>_</w:t>
      </w:r>
      <w:r w:rsidRPr="00E85619">
        <w:rPr>
          <w:lang w:val="en-US"/>
        </w:rPr>
        <w:t>before</w:t>
      </w:r>
      <w:r w:rsidRPr="00E85619">
        <w:t>_</w:t>
      </w:r>
      <w:r w:rsidRPr="00E85619">
        <w:rPr>
          <w:lang w:val="en-US"/>
        </w:rPr>
        <w:t>date</w:t>
      </w:r>
      <w:r w:rsidRPr="00E85619">
        <w:t xml:space="preserve"> </w:t>
      </w:r>
      <w:r>
        <w:t xml:space="preserve">и </w:t>
      </w:r>
      <w:r w:rsidR="008E2FB2">
        <w:t xml:space="preserve">Дата поставки не позднее </w:t>
      </w:r>
      <w:r w:rsidRPr="00E85619">
        <w:t>not_after_date</w:t>
      </w:r>
      <w:r>
        <w:t xml:space="preserve"> больше пополняемого периода.</w:t>
      </w:r>
    </w:p>
    <w:p w14:paraId="35A1EC77" w14:textId="0E4ED60C" w:rsidR="00FB685F" w:rsidRDefault="00FB685F" w:rsidP="00FB685F">
      <w:pPr>
        <w:pStyle w:val="3"/>
        <w:rPr>
          <w:lang w:val="en-US"/>
        </w:rPr>
      </w:pPr>
      <w:bookmarkStart w:id="9" w:name="_Toc502168222"/>
      <w:r>
        <w:lastRenderedPageBreak/>
        <w:t xml:space="preserve">Метод </w:t>
      </w:r>
      <w:r w:rsidR="00154C55">
        <w:t>Динамический (</w:t>
      </w:r>
      <w:r>
        <w:rPr>
          <w:lang w:val="en-US"/>
        </w:rPr>
        <w:t>Dynamic</w:t>
      </w:r>
      <w:r w:rsidR="00154C55">
        <w:rPr>
          <w:lang w:val="en-US"/>
        </w:rPr>
        <w:t>)</w:t>
      </w:r>
    </w:p>
    <w:p w14:paraId="72823E8B" w14:textId="77777777" w:rsidR="00FB685F" w:rsidRDefault="00FB685F" w:rsidP="00FB685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w:r>
        <w:rPr>
          <w:rFonts w:eastAsia="Times New Roman" w:cs="Tahoma"/>
          <w:color w:val="000000"/>
          <w:lang w:eastAsia="ru-RU"/>
        </w:rPr>
        <w:t>Это</w:t>
      </w:r>
      <w:r w:rsidRPr="00B64EB6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сервис</w:t>
      </w:r>
      <w:r w:rsidRPr="00B64EB6">
        <w:rPr>
          <w:rFonts w:eastAsia="Times New Roman" w:cs="Tahoma"/>
          <w:color w:val="000000"/>
          <w:lang w:eastAsia="ru-RU"/>
        </w:rPr>
        <w:t>-</w:t>
      </w:r>
      <w:r>
        <w:rPr>
          <w:rFonts w:eastAsia="Times New Roman" w:cs="Tahoma"/>
          <w:color w:val="000000"/>
          <w:lang w:eastAsia="ru-RU"/>
        </w:rPr>
        <w:t>ориентированный</w:t>
      </w:r>
      <w:r w:rsidRPr="00B64EB6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метод,</w:t>
      </w:r>
      <w:r w:rsidRPr="00B64EB6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 xml:space="preserve">в котором рекомендуемое количество к поставке динамически </w:t>
      </w:r>
      <w:r w:rsidRPr="000F1AF1">
        <w:rPr>
          <w:rFonts w:eastAsia="Times New Roman" w:cs="Tahoma"/>
          <w:color w:val="000000"/>
          <w:lang w:eastAsia="ru-RU"/>
        </w:rPr>
        <w:t>рассчитывается</w:t>
      </w:r>
      <w:r w:rsidRPr="00B64EB6">
        <w:rPr>
          <w:rFonts w:eastAsia="Times New Roman" w:cs="Tahoma"/>
          <w:color w:val="000000"/>
          <w:lang w:eastAsia="ru-RU"/>
        </w:rPr>
        <w:t xml:space="preserve">. </w:t>
      </w:r>
    </w:p>
    <w:p w14:paraId="09A6420D" w14:textId="77777777" w:rsidR="00FB685F" w:rsidRDefault="00FB685F" w:rsidP="00FB685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w:r w:rsidRPr="006964C4">
        <w:rPr>
          <w:rFonts w:eastAsia="Times New Roman" w:cs="Tahoma"/>
          <w:color w:val="000000"/>
          <w:lang w:eastAsia="ru-RU"/>
        </w:rPr>
        <w:t>Комплексны</w:t>
      </w:r>
      <w:r>
        <w:rPr>
          <w:rFonts w:eastAsia="Times New Roman" w:cs="Tahoma"/>
          <w:color w:val="000000"/>
          <w:lang w:eastAsia="ru-RU"/>
        </w:rPr>
        <w:t>е</w:t>
      </w:r>
      <w:r w:rsidRPr="006964C4">
        <w:rPr>
          <w:rFonts w:eastAsia="Times New Roman" w:cs="Tahoma"/>
          <w:color w:val="000000"/>
          <w:lang w:eastAsia="ru-RU"/>
        </w:rPr>
        <w:t xml:space="preserve"> вычисления рассчитывают </w:t>
      </w:r>
      <w:r>
        <w:rPr>
          <w:rFonts w:eastAsia="Times New Roman" w:cs="Tahoma"/>
          <w:color w:val="000000"/>
          <w:lang w:eastAsia="ru-RU"/>
        </w:rPr>
        <w:t xml:space="preserve">текущие продажи, тренда продаж, характер сезонных требований и фактор потерянных продаж. </w:t>
      </w:r>
    </w:p>
    <w:p w14:paraId="4A40A166" w14:textId="77777777" w:rsidR="00FB685F" w:rsidRDefault="00FB685F" w:rsidP="00FB685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w:r>
        <w:rPr>
          <w:rFonts w:eastAsia="Times New Roman" w:cs="Tahoma"/>
          <w:color w:val="000000"/>
          <w:lang w:eastAsia="ru-RU"/>
        </w:rPr>
        <w:t>Динамический метод используется, когда нужно минимизировать количество запасов и при этом сохранить доступность товара. Он пытается пополнять только требуемые количества от одного цикла пополнения до другого, учитывая в расчетах периоды доставки товара, интервалы прогнозирования для расчета страхового запаса и повышения эффективности заказа.</w:t>
      </w:r>
    </w:p>
    <w:p w14:paraId="2C7C9422" w14:textId="77777777" w:rsidR="00FB685F" w:rsidRPr="00447ACD" w:rsidRDefault="00FB685F" w:rsidP="00FB685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w:r>
        <w:rPr>
          <w:rFonts w:eastAsia="Times New Roman" w:cs="Tahoma"/>
          <w:color w:val="000000"/>
          <w:lang w:eastAsia="ru-RU"/>
        </w:rPr>
        <w:t>Диаграмма</w:t>
      </w:r>
      <w:r w:rsidRPr="00447ACD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ниже</w:t>
      </w:r>
      <w:r w:rsidRPr="00447ACD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иллюстрируют</w:t>
      </w:r>
      <w:r w:rsidRPr="00447ACD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концепцию метода</w:t>
      </w:r>
      <w:r w:rsidRPr="00447ACD">
        <w:rPr>
          <w:rFonts w:eastAsia="Times New Roman" w:cs="Tahoma"/>
          <w:color w:val="000000"/>
          <w:lang w:eastAsia="ru-RU"/>
        </w:rPr>
        <w:t>:</w:t>
      </w:r>
    </w:p>
    <w:p w14:paraId="424B9A2B" w14:textId="77777777" w:rsidR="00FB685F" w:rsidRPr="0021683E" w:rsidRDefault="00FB685F" w:rsidP="00FB685F">
      <w:pPr>
        <w:rPr>
          <w:color w:val="000000"/>
          <w:lang w:eastAsia="ru-RU"/>
        </w:rPr>
      </w:pPr>
      <w:r>
        <w:rPr>
          <w:noProof/>
          <w:color w:val="000000"/>
          <w:lang w:eastAsia="ru-RU"/>
        </w:rPr>
        <w:drawing>
          <wp:inline distT="0" distB="0" distL="0" distR="0" wp14:anchorId="696637D7" wp14:editId="1179133E">
            <wp:extent cx="6853703" cy="2027208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TEN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895" cy="2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2C5B" w14:textId="1BE883C2" w:rsidR="001744D7" w:rsidRDefault="001744D7" w:rsidP="001744D7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w:r w:rsidRPr="00A6364F">
        <w:rPr>
          <w:rFonts w:eastAsia="Times New Roman" w:cs="Tahoma"/>
          <w:color w:val="000000"/>
          <w:lang w:eastAsia="ru-RU"/>
        </w:rPr>
        <w:t xml:space="preserve">Период доставки </w:t>
      </w:r>
      <w:r>
        <w:rPr>
          <w:rFonts w:eastAsia="Times New Roman" w:cs="Tahoma"/>
          <w:color w:val="000000"/>
          <w:lang w:eastAsia="ru-RU"/>
        </w:rPr>
        <w:t>OL</w:t>
      </w:r>
      <w:r>
        <w:rPr>
          <w:rFonts w:eastAsia="Times New Roman" w:cs="Tahoma"/>
          <w:color w:val="000000"/>
          <w:lang w:val="en-US" w:eastAsia="ru-RU"/>
        </w:rPr>
        <w:t>T</w:t>
      </w:r>
      <w:r>
        <w:rPr>
          <w:rFonts w:eastAsia="Times New Roman" w:cs="Tahoma"/>
          <w:color w:val="000000"/>
          <w:lang w:eastAsia="ru-RU"/>
        </w:rPr>
        <w:t xml:space="preserve"> – количество дней от размещения заказа до даты, когда товар станет доступен для продажи на магазине. Заказ, размещенный сегодня </w:t>
      </w:r>
      <w:r>
        <w:rPr>
          <w:rFonts w:eastAsia="Times New Roman" w:cs="Tahoma"/>
          <w:color w:val="000000"/>
          <w:lang w:val="en-US" w:eastAsia="ru-RU"/>
        </w:rPr>
        <w:t>TODAY</w:t>
      </w:r>
      <w:r>
        <w:rPr>
          <w:rFonts w:eastAsia="Times New Roman" w:cs="Tahoma"/>
          <w:color w:val="000000"/>
          <w:lang w:eastAsia="ru-RU"/>
        </w:rPr>
        <w:t xml:space="preserve"> не может удовлетворить спрос в течении периода доставки </w:t>
      </w:r>
      <w:r>
        <w:rPr>
          <w:rFonts w:eastAsia="Times New Roman" w:cs="Tahoma"/>
          <w:color w:val="000000"/>
          <w:lang w:val="en-US" w:eastAsia="ru-RU"/>
        </w:rPr>
        <w:t>OLP</w:t>
      </w:r>
      <w:r>
        <w:rPr>
          <w:rFonts w:eastAsia="Times New Roman" w:cs="Tahoma"/>
          <w:color w:val="000000"/>
          <w:lang w:eastAsia="ru-RU"/>
        </w:rPr>
        <w:t xml:space="preserve">. </w:t>
      </w:r>
    </w:p>
    <w:p w14:paraId="053BCEF4" w14:textId="0B56E08D" w:rsidR="00166589" w:rsidRDefault="001744D7" w:rsidP="00FB685F">
      <w:pPr>
        <w:rPr>
          <w:rFonts w:eastAsia="Times New Roman" w:cs="Tahoma"/>
          <w:color w:val="000000"/>
          <w:lang w:eastAsia="ru-RU"/>
        </w:rPr>
      </w:pPr>
      <w:r>
        <w:rPr>
          <w:rFonts w:eastAsia="Times New Roman" w:cs="Tahoma"/>
          <w:color w:val="000000"/>
          <w:lang w:eastAsia="ru-RU"/>
        </w:rPr>
        <w:t xml:space="preserve">Динамическое пополнение определяет </w:t>
      </w:r>
      <w:r w:rsidR="00166589">
        <w:rPr>
          <w:rFonts w:eastAsia="Times New Roman" w:cs="Tahoma"/>
          <w:color w:val="000000"/>
          <w:lang w:eastAsia="ru-RU"/>
        </w:rPr>
        <w:t xml:space="preserve">доступные </w:t>
      </w:r>
      <w:r>
        <w:rPr>
          <w:rFonts w:eastAsia="Times New Roman" w:cs="Tahoma"/>
          <w:color w:val="000000"/>
          <w:lang w:eastAsia="ru-RU"/>
        </w:rPr>
        <w:t>запасы на момент времени А</w:t>
      </w:r>
      <w:r w:rsidR="00166589">
        <w:rPr>
          <w:rFonts w:eastAsia="Times New Roman" w:cs="Tahoma"/>
          <w:color w:val="000000"/>
          <w:lang w:eastAsia="ru-RU"/>
        </w:rPr>
        <w:t xml:space="preserve">. Запасы в точке А могут быть рассчитаны как текущее наличие </w:t>
      </w:r>
      <w:r w:rsidR="00166589">
        <w:rPr>
          <w:rFonts w:eastAsia="Times New Roman" w:cs="Tahoma"/>
          <w:color w:val="000000"/>
          <w:lang w:val="en-US" w:eastAsia="ru-RU"/>
        </w:rPr>
        <w:t>NI</w:t>
      </w:r>
      <w:r w:rsidR="00166589">
        <w:rPr>
          <w:rFonts w:eastAsia="Times New Roman" w:cs="Tahoma"/>
          <w:color w:val="000000"/>
          <w:lang w:eastAsia="ru-RU"/>
        </w:rPr>
        <w:t xml:space="preserve"> минус, прогнозируемый спрос </w:t>
      </w:r>
      <w:r w:rsidR="00166589">
        <w:rPr>
          <w:rFonts w:eastAsia="Times New Roman" w:cs="Tahoma"/>
          <w:color w:val="000000"/>
          <w:lang w:val="en-US" w:eastAsia="ru-RU"/>
        </w:rPr>
        <w:t>F</w:t>
      </w:r>
      <w:r w:rsidR="00166589" w:rsidRPr="002670AD">
        <w:rPr>
          <w:rFonts w:eastAsia="Times New Roman" w:cs="Tahoma"/>
          <w:color w:val="000000"/>
          <w:lang w:eastAsia="ru-RU"/>
        </w:rPr>
        <w:t>(</w:t>
      </w:r>
      <w:r w:rsidR="00166589">
        <w:rPr>
          <w:rFonts w:eastAsia="Times New Roman" w:cs="Tahoma"/>
          <w:color w:val="000000"/>
          <w:lang w:val="en-US" w:eastAsia="ru-RU"/>
        </w:rPr>
        <w:t>t</w:t>
      </w:r>
      <w:r w:rsidR="00166589" w:rsidRPr="002670AD">
        <w:rPr>
          <w:rFonts w:eastAsia="Times New Roman" w:cs="Tahoma"/>
          <w:color w:val="000000"/>
          <w:lang w:eastAsia="ru-RU"/>
        </w:rPr>
        <w:t xml:space="preserve">) </w:t>
      </w:r>
      <w:r w:rsidR="00166589">
        <w:rPr>
          <w:rFonts w:eastAsia="Times New Roman" w:cs="Tahoma"/>
          <w:color w:val="000000"/>
          <w:lang w:eastAsia="ru-RU"/>
        </w:rPr>
        <w:t xml:space="preserve">в период </w:t>
      </w:r>
      <w:r w:rsidR="00166589">
        <w:rPr>
          <w:rFonts w:eastAsia="Times New Roman" w:cs="Tahoma"/>
          <w:color w:val="000000"/>
          <w:lang w:val="en-US" w:eastAsia="ru-RU"/>
        </w:rPr>
        <w:t>OLT</w:t>
      </w:r>
      <w:r w:rsidR="00166589" w:rsidRPr="002670AD">
        <w:rPr>
          <w:rFonts w:eastAsia="Times New Roman" w:cs="Tahoma"/>
          <w:color w:val="000000"/>
          <w:lang w:eastAsia="ru-RU"/>
        </w:rPr>
        <w:t xml:space="preserve"> </w:t>
      </w:r>
      <w:r w:rsidR="00166589">
        <w:rPr>
          <w:rFonts w:eastAsia="Times New Roman" w:cs="Tahoma"/>
          <w:color w:val="000000"/>
          <w:lang w:eastAsia="ru-RU"/>
        </w:rPr>
        <w:t>плюс</w:t>
      </w:r>
      <w:r w:rsidR="00166589" w:rsidRPr="002670AD">
        <w:rPr>
          <w:rFonts w:eastAsia="Times New Roman" w:cs="Tahoma"/>
          <w:color w:val="000000"/>
          <w:lang w:eastAsia="ru-RU"/>
        </w:rPr>
        <w:t xml:space="preserve"> любые ожидаемые приходы</w:t>
      </w:r>
      <w:r w:rsidR="00166589">
        <w:rPr>
          <w:rFonts w:eastAsia="Times New Roman" w:cs="Tahoma"/>
          <w:color w:val="000000"/>
          <w:lang w:eastAsia="ru-RU"/>
        </w:rPr>
        <w:t xml:space="preserve"> в этот период.</w:t>
      </w:r>
    </w:p>
    <w:p w14:paraId="055394DB" w14:textId="73863668" w:rsidR="00FB685F" w:rsidRDefault="00166589" w:rsidP="00FB685F">
      <w:pPr>
        <w:rPr>
          <w:rFonts w:eastAsia="Times New Roman" w:cs="Tahoma"/>
          <w:color w:val="000000"/>
          <w:lang w:eastAsia="ru-RU"/>
        </w:rPr>
      </w:pPr>
      <w:r>
        <w:rPr>
          <w:rFonts w:eastAsia="Times New Roman" w:cs="Tahoma"/>
          <w:color w:val="000000"/>
          <w:lang w:eastAsia="ru-RU"/>
        </w:rPr>
        <w:t xml:space="preserve">Далее </w:t>
      </w:r>
      <w:r w:rsidR="001744D7">
        <w:rPr>
          <w:rFonts w:eastAsia="Times New Roman" w:cs="Tahoma"/>
          <w:color w:val="000000"/>
          <w:lang w:eastAsia="ru-RU"/>
        </w:rPr>
        <w:t xml:space="preserve">рассчитывает спрос за период обзора заказа </w:t>
      </w:r>
      <w:r w:rsidR="001744D7" w:rsidRPr="00A6364F">
        <w:rPr>
          <w:rFonts w:eastAsia="Times New Roman" w:cs="Tahoma"/>
          <w:color w:val="000000"/>
          <w:lang w:eastAsia="ru-RU"/>
        </w:rPr>
        <w:t>(</w:t>
      </w:r>
      <w:r w:rsidR="001744D7">
        <w:rPr>
          <w:rFonts w:eastAsia="Times New Roman" w:cs="Tahoma"/>
          <w:color w:val="000000"/>
          <w:lang w:val="en-US" w:eastAsia="ru-RU"/>
        </w:rPr>
        <w:t>RT</w:t>
      </w:r>
      <w:r w:rsidR="001744D7" w:rsidRPr="00A6364F">
        <w:rPr>
          <w:rFonts w:eastAsia="Times New Roman" w:cs="Tahoma"/>
          <w:color w:val="000000"/>
          <w:lang w:eastAsia="ru-RU"/>
        </w:rPr>
        <w:t>)</w:t>
      </w:r>
      <w:r>
        <w:rPr>
          <w:rFonts w:eastAsia="Times New Roman" w:cs="Tahoma"/>
          <w:color w:val="000000"/>
          <w:lang w:eastAsia="ru-RU"/>
        </w:rPr>
        <w:t>, страховой запас, суммирует их (с учетом параметров демонстрационного и презентационного запасов) и сравнивает с доступным остатком</w:t>
      </w:r>
      <w:r w:rsidR="001744D7">
        <w:rPr>
          <w:rFonts w:eastAsia="Times New Roman" w:cs="Tahoma"/>
          <w:color w:val="000000"/>
          <w:lang w:eastAsia="ru-RU"/>
        </w:rPr>
        <w:t>.</w:t>
      </w:r>
      <w:r>
        <w:rPr>
          <w:rFonts w:eastAsia="Times New Roman" w:cs="Tahoma"/>
          <w:color w:val="000000"/>
          <w:lang w:eastAsia="ru-RU"/>
        </w:rPr>
        <w:t xml:space="preserve"> Если остатка будет меньше, то будет сгенерирован заказ.</w:t>
      </w:r>
    </w:p>
    <w:p w14:paraId="0615EB10" w14:textId="26E55DB7" w:rsidR="00166589" w:rsidRDefault="00166589" w:rsidP="00FB685F">
      <w:pPr>
        <w:rPr>
          <w:rFonts w:eastAsia="Times New Roman" w:cs="Tahoma"/>
          <w:color w:val="000000"/>
          <w:lang w:eastAsia="ru-RU"/>
        </w:rPr>
      </w:pPr>
      <w:r>
        <w:rPr>
          <w:rFonts w:eastAsia="Times New Roman" w:cs="Tahoma"/>
          <w:color w:val="000000"/>
          <w:lang w:eastAsia="ru-RU"/>
        </w:rPr>
        <w:t xml:space="preserve">Динамический метод пытается минимизировать остатки, за счет повышения частоты заказов. В некоторых случаях, это не требуется с точки зрения расходов по доставке. Параметр </w:t>
      </w:r>
      <w:r w:rsidRPr="006964C4">
        <w:rPr>
          <w:rFonts w:eastAsia="Times New Roman" w:cs="Tahoma"/>
          <w:color w:val="000000"/>
          <w:lang w:eastAsia="ru-RU"/>
        </w:rPr>
        <w:t>Дни продажи</w:t>
      </w:r>
      <w:r>
        <w:rPr>
          <w:rFonts w:eastAsia="Times New Roman" w:cs="Tahoma"/>
          <w:color w:val="000000"/>
          <w:lang w:eastAsia="ru-RU"/>
        </w:rPr>
        <w:t xml:space="preserve"> (</w:t>
      </w:r>
      <w:r>
        <w:rPr>
          <w:rFonts w:eastAsia="Times New Roman" w:cs="Tahoma"/>
          <w:color w:val="000000"/>
          <w:lang w:val="en-US" w:eastAsia="ru-RU"/>
        </w:rPr>
        <w:t>ISD</w:t>
      </w:r>
      <w:r>
        <w:rPr>
          <w:rFonts w:eastAsia="Times New Roman" w:cs="Tahoma"/>
          <w:color w:val="000000"/>
          <w:lang w:eastAsia="ru-RU"/>
        </w:rPr>
        <w:t xml:space="preserve">) </w:t>
      </w:r>
      <w:r w:rsidRPr="006964C4">
        <w:rPr>
          <w:rFonts w:eastAsia="Times New Roman" w:cs="Tahoma"/>
          <w:color w:val="000000"/>
          <w:lang w:eastAsia="ru-RU"/>
        </w:rPr>
        <w:t>запаса</w:t>
      </w:r>
      <w:r>
        <w:rPr>
          <w:rFonts w:eastAsia="Times New Roman" w:cs="Tahoma"/>
          <w:color w:val="000000"/>
          <w:lang w:eastAsia="ru-RU"/>
        </w:rPr>
        <w:t xml:space="preserve"> может быть тут использован</w:t>
      </w:r>
      <w:r w:rsidRPr="00937C5E">
        <w:rPr>
          <w:rFonts w:eastAsia="Times New Roman" w:cs="Tahoma"/>
          <w:color w:val="000000"/>
          <w:lang w:eastAsia="ru-RU"/>
        </w:rPr>
        <w:t>.</w:t>
      </w:r>
      <w:r>
        <w:rPr>
          <w:rFonts w:eastAsia="Times New Roman" w:cs="Tahoma"/>
          <w:color w:val="000000"/>
          <w:lang w:eastAsia="ru-RU"/>
        </w:rPr>
        <w:t xml:space="preserve"> На диаграмме это период от А до С. Например, установленное значение</w:t>
      </w:r>
      <w:r w:rsidRPr="00937C5E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val="en-US" w:eastAsia="ru-RU"/>
        </w:rPr>
        <w:t>ISD</w:t>
      </w:r>
      <w:r>
        <w:rPr>
          <w:rFonts w:eastAsia="Times New Roman" w:cs="Tahoma"/>
          <w:color w:val="000000"/>
          <w:lang w:eastAsia="ru-RU"/>
        </w:rPr>
        <w:t xml:space="preserve"> в 14 дней </w:t>
      </w:r>
      <w:r w:rsidRPr="00937C5E">
        <w:rPr>
          <w:rFonts w:eastAsia="Times New Roman" w:cs="Tahoma"/>
          <w:color w:val="000000"/>
          <w:lang w:eastAsia="ru-RU"/>
        </w:rPr>
        <w:t xml:space="preserve">позволит </w:t>
      </w:r>
      <w:r>
        <w:rPr>
          <w:rFonts w:eastAsia="Times New Roman" w:cs="Tahoma"/>
          <w:color w:val="000000"/>
          <w:lang w:eastAsia="ru-RU"/>
        </w:rPr>
        <w:t>делать заказ не чаще чем раз в 2 недели.</w:t>
      </w:r>
    </w:p>
    <w:p w14:paraId="624CA2C6" w14:textId="77777777" w:rsidR="00166589" w:rsidRPr="001744D7" w:rsidRDefault="00166589" w:rsidP="00FB685F">
      <w:pPr>
        <w:rPr>
          <w:lang w:eastAsia="ko-KR"/>
        </w:rPr>
      </w:pPr>
    </w:p>
    <w:p w14:paraId="3EA29B30" w14:textId="77777777" w:rsidR="00FB685F" w:rsidRDefault="00FB685F" w:rsidP="00FB685F">
      <w:r>
        <w:t>Формулы расчёта:</w:t>
      </w:r>
    </w:p>
    <w:p w14:paraId="7F285C39" w14:textId="77777777" w:rsidR="00FB685F" w:rsidRPr="0021683E" w:rsidRDefault="00FB685F" w:rsidP="00FB685F">
      <w:pPr>
        <w:ind w:left="964"/>
        <w:rPr>
          <w:color w:val="000000"/>
          <w:lang w:eastAsia="ru-RU"/>
        </w:rPr>
      </w:pPr>
      <m:oMathPara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w:lastRenderedPageBreak/>
            <m:t>NI=</m:t>
          </m:r>
          <m:r>
            <m:rPr>
              <m:sty m:val="p"/>
            </m:rPr>
            <w:rPr>
              <w:rFonts w:ascii="Cambria Math" w:eastAsia="Times New Roman" w:hAnsi="Cambria Math" w:cs="Tahoma"/>
              <w:color w:val="000000"/>
              <w:lang w:eastAsia="ru-RU"/>
            </w:rPr>
            <m:t>max⁡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(</m:t>
          </m:r>
          <m:nary>
            <m:naryPr>
              <m:chr m:val="∑"/>
              <m:grow m:val="1"/>
              <m:ctrlPr>
                <w:rPr>
                  <w:rFonts w:ascii="Cambria Math" w:eastAsia="Times New Roman" w:hAnsi="Cambria Math" w:cs="Tahoma"/>
                  <w:color w:val="000000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-∞</m:t>
              </m:r>
            </m:sub>
            <m:sup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TODAY+COLT</m:t>
              </m:r>
            </m:sup>
            <m:e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AVAIL</m:t>
              </m:r>
              <m:d>
                <m:dPr>
                  <m:ctrlPr>
                    <w:rPr>
                      <w:rFonts w:ascii="Cambria Math" w:eastAsia="Times New Roman" w:hAnsi="Cambria Math" w:cs="Tahoma"/>
                      <w:i/>
                      <w:color w:val="000000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t</m:t>
                  </m:r>
                </m:e>
              </m:d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-DS,0)</m:t>
              </m:r>
            </m:e>
          </m:nary>
        </m:oMath>
      </m:oMathPara>
    </w:p>
    <w:p w14:paraId="4A66E41A" w14:textId="77777777" w:rsidR="00FB685F" w:rsidRPr="0021683E" w:rsidRDefault="00E82EC1" w:rsidP="00FB685F">
      <w:pPr>
        <w:rPr>
          <w:color w:val="000000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ahoma"/>
                  <w:i/>
                  <w:color w:val="000000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color w:val="000000"/>
                  <w:lang w:val="en-US"/>
                </w:rPr>
                <m:t>F</m:t>
              </m:r>
            </m:e>
            <m:sub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LT</m:t>
              </m:r>
            </m:sub>
          </m:sSub>
          <m:r>
            <w:rPr>
              <w:rFonts w:ascii="Cambria Math" w:eastAsia="Times New Roman" w:hAnsi="Cambria Math" w:cs="Tahoma"/>
              <w:color w:val="000000"/>
              <w:lang w:eastAsia="ru-RU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eastAsia="Times New Roman" w:hAnsi="Cambria Math" w:cs="Tahoma"/>
                  <w:color w:val="000000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</m:t>
              </m:r>
            </m:sub>
            <m:sup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TODAY+COLT</m:t>
              </m:r>
            </m:sup>
            <m:e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F(t)</m:t>
              </m:r>
            </m:e>
          </m:nary>
        </m:oMath>
      </m:oMathPara>
    </w:p>
    <w:p w14:paraId="68499AC6" w14:textId="77777777" w:rsidR="00FB685F" w:rsidRPr="0021683E" w:rsidRDefault="00E82EC1" w:rsidP="00FB685F">
      <w:pPr>
        <w:rPr>
          <w:color w:val="000000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ahoma"/>
                  <w:i/>
                  <w:color w:val="000000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color w:val="000000"/>
                  <w:lang w:val="en-US"/>
                </w:rPr>
                <m:t>F</m:t>
              </m:r>
            </m:e>
            <m:sub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RT</m:t>
              </m:r>
            </m:sub>
          </m:sSub>
          <m:r>
            <w:rPr>
              <w:rFonts w:ascii="Cambria Math" w:eastAsia="Times New Roman" w:hAnsi="Cambria Math" w:cs="Tahoma"/>
              <w:color w:val="000000"/>
              <w:lang w:eastAsia="ru-RU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eastAsia="Times New Roman" w:hAnsi="Cambria Math" w:cs="Tahoma"/>
                  <w:color w:val="000000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TODAY+OLT</m:t>
              </m:r>
            </m:sub>
            <m:sup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TODAY+NOLT+RT</m:t>
              </m:r>
            </m:sup>
            <m:e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F(t)</m:t>
              </m:r>
            </m:e>
          </m:nary>
        </m:oMath>
      </m:oMathPara>
    </w:p>
    <w:p w14:paraId="6AC39C42" w14:textId="77777777" w:rsidR="00FB685F" w:rsidRPr="0021683E" w:rsidRDefault="00E82EC1" w:rsidP="00FB685F">
      <w:pPr>
        <w:rPr>
          <w:color w:val="000000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ahoma"/>
                  <w:i/>
                  <w:color w:val="000000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color w:val="000000"/>
                  <w:lang w:val="en-US"/>
                </w:rPr>
                <m:t>F</m:t>
              </m:r>
            </m:e>
            <m:sub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ISD</m:t>
              </m:r>
            </m:sub>
          </m:sSub>
          <m:r>
            <w:rPr>
              <w:rFonts w:ascii="Cambria Math" w:eastAsia="Times New Roman" w:hAnsi="Cambria Math" w:cs="Tahoma"/>
              <w:color w:val="000000"/>
              <w:lang w:eastAsia="ru-RU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eastAsia="Times New Roman" w:hAnsi="Cambria Math" w:cs="Tahoma"/>
                  <w:color w:val="000000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TODAY+OLT</m:t>
              </m:r>
            </m:sub>
            <m:sup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TODAY+NOLT+ISD</m:t>
              </m:r>
            </m:sup>
            <m:e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F(t)</m:t>
              </m:r>
            </m:e>
          </m:nary>
        </m:oMath>
      </m:oMathPara>
    </w:p>
    <w:p w14:paraId="6D4E7341" w14:textId="77777777" w:rsidR="00FB685F" w:rsidRPr="00D71C25" w:rsidRDefault="00FB685F" w:rsidP="00FB685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m:t>OP=</m:t>
          </m:r>
          <m:sSub>
            <m:sSubPr>
              <m:ctrlPr>
                <w:rPr>
                  <w:rFonts w:ascii="Cambria Math" w:eastAsia="Times New Roman" w:hAnsi="Cambria Math" w:cs="Tahoma"/>
                  <w:i/>
                  <w:color w:val="000000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LT</m:t>
              </m:r>
            </m:sub>
          </m:sSub>
          <m:r>
            <w:rPr>
              <w:rFonts w:ascii="Cambria Math" w:eastAsia="Times New Roman" w:hAnsi="Cambria Math" w:cs="Tahoma"/>
              <w:color w:val="000000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ahoma"/>
                  <w:i/>
                  <w:color w:val="000000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RT</m:t>
              </m:r>
            </m:sub>
          </m:sSub>
          <m:r>
            <w:rPr>
              <w:rFonts w:ascii="Cambria Math" w:eastAsia="Times New Roman" w:hAnsi="Cambria Math" w:cs="Tahoma"/>
              <w:color w:val="000000"/>
              <w:lang w:eastAsia="ru-RU"/>
            </w:rPr>
            <m:t>+</m:t>
          </m:r>
          <m:r>
            <m:rPr>
              <m:sty m:val="p"/>
            </m:rPr>
            <w:rPr>
              <w:rFonts w:ascii="Cambria Math" w:eastAsia="Times New Roman" w:hAnsi="Cambria Math" w:cs="Tahoma"/>
              <w:color w:val="000000"/>
              <w:lang w:val="en-US" w:eastAsia="ru-RU"/>
            </w:rPr>
            <m:t>max</m:t>
          </m:r>
          <m:r>
            <m:rPr>
              <m:sty m:val="p"/>
            </m:rPr>
            <w:rPr>
              <w:rFonts w:ascii="Cambria Math" w:eastAsia="Times New Roman" w:hAnsi="Cambria Math" w:cs="Tahoma"/>
              <w:color w:val="000000"/>
              <w:lang w:eastAsia="ru-RU"/>
            </w:rPr>
            <m:t>⁡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(</m:t>
          </m:r>
          <m:r>
            <w:rPr>
              <w:rFonts w:ascii="Cambria Math" w:eastAsia="Times New Roman" w:hAnsi="Cambria Math" w:cs="Tahoma"/>
              <w:color w:val="000000"/>
              <w:lang w:val="en-US" w:eastAsia="ru-RU"/>
            </w:rPr>
            <m:t>SS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,</m:t>
          </m:r>
          <m:r>
            <w:rPr>
              <w:rFonts w:ascii="Cambria Math" w:eastAsia="Times New Roman" w:hAnsi="Cambria Math" w:cs="Tahoma"/>
              <w:color w:val="000000"/>
              <w:lang w:val="en-US" w:eastAsia="ru-RU"/>
            </w:rPr>
            <m:t>PS+PPS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)</m:t>
          </m:r>
        </m:oMath>
      </m:oMathPara>
    </w:p>
    <w:p w14:paraId="75A8784D" w14:textId="77777777" w:rsidR="00FB685F" w:rsidRPr="008C60FD" w:rsidRDefault="00FB685F" w:rsidP="00FB685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m:t>OUTP=</m:t>
          </m:r>
          <m:sSub>
            <m:sSubPr>
              <m:ctrlPr>
                <w:rPr>
                  <w:rFonts w:ascii="Cambria Math" w:eastAsia="Times New Roman" w:hAnsi="Cambria Math" w:cs="Tahoma"/>
                  <w:i/>
                  <w:color w:val="000000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LT</m:t>
              </m:r>
            </m:sub>
          </m:sSub>
          <m:r>
            <w:rPr>
              <w:rFonts w:ascii="Cambria Math" w:eastAsia="Times New Roman" w:hAnsi="Cambria Math" w:cs="Tahoma"/>
              <w:color w:val="000000"/>
              <w:lang w:val="en-US"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ahoma"/>
                  <w:i/>
                  <w:color w:val="000000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F</m:t>
              </m:r>
            </m:e>
            <m:sub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ISD</m:t>
              </m:r>
            </m:sub>
          </m:sSub>
          <m:r>
            <w:rPr>
              <w:rFonts w:ascii="Cambria Math" w:eastAsia="Times New Roman" w:hAnsi="Cambria Math" w:cs="Tahoma"/>
              <w:color w:val="000000"/>
              <w:lang w:val="en-US" w:eastAsia="ru-RU"/>
            </w:rPr>
            <m:t>+</m:t>
          </m:r>
          <m:r>
            <m:rPr>
              <m:sty m:val="p"/>
            </m:rPr>
            <w:rPr>
              <w:rFonts w:ascii="Cambria Math" w:eastAsia="Times New Roman" w:hAnsi="Cambria Math" w:cs="Tahoma"/>
              <w:color w:val="000000"/>
              <w:lang w:val="en-US" w:eastAsia="ru-RU"/>
            </w:rPr>
            <m:t>max⁡</m:t>
          </m:r>
          <m:r>
            <w:rPr>
              <w:rFonts w:ascii="Cambria Math" w:eastAsia="Times New Roman" w:hAnsi="Cambria Math" w:cs="Tahoma"/>
              <w:color w:val="000000"/>
              <w:lang w:val="en-US" w:eastAsia="ru-RU"/>
            </w:rPr>
            <m:t>(SS,PS+PPS)</m:t>
          </m:r>
        </m:oMath>
      </m:oMathPara>
    </w:p>
    <w:p w14:paraId="5B1C0D32" w14:textId="1D7044F9" w:rsidR="00FB685F" w:rsidRPr="002A219F" w:rsidRDefault="00FB685F" w:rsidP="00FB685F">
      <w:pPr>
        <w:shd w:val="clear" w:color="auto" w:fill="FFFFFF"/>
        <w:spacing w:before="100" w:beforeAutospacing="1" w:after="240"/>
        <w:rPr>
          <w:rFonts w:eastAsia="Times New Roman" w:cs="Tahoma"/>
          <w:i/>
          <w:color w:val="000000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m:t xml:space="preserve">ROQ= </m:t>
          </m:r>
          <m:d>
            <m:dPr>
              <m:begChr m:val="{"/>
              <m:endChr m:val="}"/>
              <m:ctrlPr>
                <w:rPr>
                  <w:rFonts w:ascii="Cambria Math" w:eastAsia="Times New Roman" w:hAnsi="Cambria Math" w:cs="Tahoma"/>
                  <w:i/>
                  <w:color w:val="000000"/>
                  <w:lang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min⁡</m:t>
                  </m:r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(</m:t>
                  </m:r>
                  <m:func>
                    <m:funcPr>
                      <m:ctrlPr>
                        <w:rPr>
                          <w:rFonts w:ascii="Cambria Math" w:eastAsia="Times New Roman" w:hAnsi="Cambria Math" w:cs="Tahoma"/>
                          <w:color w:val="000000"/>
                          <w:lang w:eastAsia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ahoma"/>
                          <w:color w:val="000000"/>
                          <w:lang w:eastAsia="ru-RU"/>
                        </w:rPr>
                        <m:t>max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ahoma"/>
                              <w:i/>
                              <w:color w:val="000000"/>
                              <w:lang w:eastAsia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ahoma"/>
                              <w:color w:val="000000"/>
                              <w:lang w:eastAsia="ru-RU"/>
                            </w:rPr>
                            <m:t>OP, OUTP</m:t>
                          </m:r>
                        </m:e>
                      </m:d>
                    </m:e>
                  </m:func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-NI, M</m:t>
                  </m:r>
                  <m:r>
                    <w:rPr>
                      <w:rFonts w:ascii="Cambria Math" w:eastAsia="Times New Roman" w:hAnsi="Cambria Math" w:cs="Tahoma"/>
                      <w:color w:val="000000"/>
                      <w:lang w:val="en-US" w:eastAsia="ru-RU"/>
                    </w:rPr>
                    <m:t>ax</m:t>
                  </m:r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Q)</m:t>
                  </m:r>
                  <m:r>
                    <w:rPr>
                      <w:rFonts w:ascii="Cambria Math" w:eastAsia="Times New Roman" w:hAnsi="Cambria Math" w:cs="Tahoma"/>
                      <w:color w:val="000000"/>
                      <w:lang w:val="en-US" w:eastAsia="ru-RU"/>
                    </w:rPr>
                    <m:t>;</m:t>
                  </m:r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 xml:space="preserve">  OP ≥NI</m:t>
                  </m:r>
                  <m:ctrlPr>
                    <w:rPr>
                      <w:rFonts w:ascii="Cambria Math" w:eastAsia="Times New Roman" w:hAnsi="Cambria Math" w:cs="Tahoma"/>
                      <w:i/>
                      <w:color w:val="000000"/>
                      <w:lang w:eastAsia="ru-RU"/>
                    </w:rPr>
                  </m:ctrlPr>
                </m:e>
                <m:e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 xml:space="preserve">                                                               0</m:t>
                  </m:r>
                  <m:r>
                    <w:rPr>
                      <w:rFonts w:ascii="Cambria Math" w:eastAsia="Times New Roman" w:hAnsi="Cambria Math" w:cs="Tahoma"/>
                      <w:color w:val="000000"/>
                      <w:lang w:val="en-US" w:eastAsia="ru-RU"/>
                    </w:rPr>
                    <m:t>;</m:t>
                  </m:r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 xml:space="preserve">   OP&lt;NI</m:t>
                  </m:r>
                  <m:ctrlPr>
                    <w:rPr>
                      <w:rFonts w:ascii="Cambria Math" w:eastAsia="Times New Roman" w:hAnsi="Cambria Math" w:cs="Tahoma"/>
                      <w:i/>
                      <w:color w:val="000000"/>
                      <w:lang w:eastAsia="ru-RU"/>
                    </w:rPr>
                  </m:ctrlPr>
                </m:e>
              </m:eqArr>
            </m:e>
          </m:d>
        </m:oMath>
      </m:oMathPara>
    </w:p>
    <w:p w14:paraId="5E330E4E" w14:textId="77777777" w:rsidR="00FB685F" w:rsidRDefault="00FB685F" w:rsidP="00FB685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w:r>
        <w:rPr>
          <w:rFonts w:eastAsia="Times New Roman" w:cs="Tahoma"/>
          <w:color w:val="000000"/>
          <w:lang w:eastAsia="ru-RU"/>
        </w:rPr>
        <w:t>Где:</w:t>
      </w:r>
    </w:p>
    <w:p w14:paraId="67B8A9B0" w14:textId="77777777" w:rsidR="00FB685F" w:rsidRPr="00CA3413" w:rsidRDefault="00FB685F" w:rsidP="00FB685F">
      <w:pPr>
        <w:spacing w:line="240" w:lineRule="auto"/>
        <w:ind w:left="708"/>
      </w:pPr>
      <w:r w:rsidRPr="00CA3413">
        <w:t>TODAY – дата расчета заказа.</w:t>
      </w:r>
    </w:p>
    <w:p w14:paraId="3252BF99" w14:textId="77777777" w:rsidR="00FB685F" w:rsidRPr="00CA3413" w:rsidRDefault="00FB685F" w:rsidP="00FB685F">
      <w:pPr>
        <w:spacing w:line="240" w:lineRule="auto"/>
        <w:ind w:left="708"/>
      </w:pPr>
      <w:r w:rsidRPr="00CA3413">
        <w:t>OLT (Order Lead Time) - период от заказа до поставки.</w:t>
      </w:r>
    </w:p>
    <w:p w14:paraId="2B8D1152" w14:textId="77777777" w:rsidR="00FB685F" w:rsidRPr="00CA3413" w:rsidRDefault="00FB685F" w:rsidP="00FB685F">
      <w:pPr>
        <w:spacing w:line="240" w:lineRule="auto"/>
        <w:ind w:left="708"/>
      </w:pPr>
      <w:r w:rsidRPr="00CA3413">
        <w:t>RT (Review Time) - период между поставками.</w:t>
      </w:r>
    </w:p>
    <w:p w14:paraId="5DDE4E3B" w14:textId="77777777" w:rsidR="00FB685F" w:rsidRPr="00CA3413" w:rsidRDefault="00FB685F" w:rsidP="00FB685F">
      <w:pPr>
        <w:spacing w:line="240" w:lineRule="auto"/>
        <w:ind w:left="708"/>
      </w:pPr>
      <w:r w:rsidRPr="00CA3413">
        <w:t>COLT (Current Order Lead Time) - время доставки текущего заказа.</w:t>
      </w:r>
    </w:p>
    <w:p w14:paraId="346C064D" w14:textId="77777777" w:rsidR="00FB685F" w:rsidRPr="00CA3413" w:rsidRDefault="00FB685F" w:rsidP="00FB685F">
      <w:pPr>
        <w:spacing w:line="240" w:lineRule="auto"/>
        <w:ind w:left="708"/>
      </w:pPr>
      <w:r w:rsidRPr="00CA3413">
        <w:t>NOLT (Next Order Lead Time) - время доставки следующего заказа.</w:t>
      </w:r>
    </w:p>
    <w:p w14:paraId="2F3A7BC9" w14:textId="77777777" w:rsidR="00FB685F" w:rsidRPr="00CA3413" w:rsidRDefault="00FB685F" w:rsidP="00FB685F">
      <w:pPr>
        <w:spacing w:line="240" w:lineRule="auto"/>
        <w:ind w:left="708"/>
      </w:pPr>
      <w:r w:rsidRPr="00CA3413">
        <w:t>F(t) (Forecast) - сумма прогноза за периоды OLT</w:t>
      </w:r>
      <w:r w:rsidRPr="00AC15F5">
        <w:t xml:space="preserve"> (</w:t>
      </w:r>
      <w:r>
        <w:t xml:space="preserve">период от даты заказа до </w:t>
      </w:r>
      <w:r>
        <w:rPr>
          <w:lang w:val="en-US"/>
        </w:rPr>
        <w:t>COLT</w:t>
      </w:r>
      <w:r w:rsidRPr="00AC15F5">
        <w:t>)</w:t>
      </w:r>
      <w:r w:rsidRPr="00CA3413">
        <w:t>, RT</w:t>
      </w:r>
      <w:r w:rsidRPr="00AC15F5">
        <w:t xml:space="preserve"> (</w:t>
      </w:r>
      <w:r>
        <w:t xml:space="preserve">период между </w:t>
      </w:r>
      <w:r>
        <w:rPr>
          <w:lang w:val="en-US"/>
        </w:rPr>
        <w:t>COLT</w:t>
      </w:r>
      <w:r w:rsidRPr="00AC15F5">
        <w:t xml:space="preserve"> </w:t>
      </w:r>
      <w:r>
        <w:t xml:space="preserve">и </w:t>
      </w:r>
      <w:r>
        <w:rPr>
          <w:lang w:val="en-US"/>
        </w:rPr>
        <w:t>NOLT</w:t>
      </w:r>
      <w:r w:rsidRPr="00AC15F5">
        <w:t>)</w:t>
      </w:r>
      <w:r w:rsidRPr="00CA3413">
        <w:t>, ISD</w:t>
      </w:r>
    </w:p>
    <w:p w14:paraId="71AB9041" w14:textId="77777777" w:rsidR="00FB685F" w:rsidRPr="00CA3413" w:rsidRDefault="00FB685F" w:rsidP="00FB685F">
      <w:pPr>
        <w:spacing w:line="240" w:lineRule="auto"/>
        <w:ind w:left="708"/>
      </w:pPr>
      <w:r w:rsidRPr="00CA3413">
        <w:t>DS (Demo Stock) – параметр демонстрацион</w:t>
      </w:r>
      <w:bookmarkStart w:id="10" w:name="_GoBack"/>
      <w:bookmarkEnd w:id="10"/>
      <w:r w:rsidRPr="00CA3413">
        <w:t>ный запас</w:t>
      </w:r>
    </w:p>
    <w:p w14:paraId="5DC9FD54" w14:textId="77777777" w:rsidR="00FB685F" w:rsidRPr="00CA3413" w:rsidRDefault="00FB685F" w:rsidP="00FB685F">
      <w:pPr>
        <w:spacing w:line="240" w:lineRule="auto"/>
        <w:ind w:left="708"/>
      </w:pPr>
      <w:r w:rsidRPr="00CA3413">
        <w:t>PS (Presentation Stock) – параметр презентационный запас</w:t>
      </w:r>
    </w:p>
    <w:p w14:paraId="29087920" w14:textId="77777777" w:rsidR="00FB685F" w:rsidRPr="00CA3413" w:rsidRDefault="00FB685F" w:rsidP="00FB685F">
      <w:pPr>
        <w:spacing w:line="240" w:lineRule="auto"/>
        <w:ind w:left="708"/>
      </w:pPr>
      <w:r w:rsidRPr="00CA3413">
        <w:t>PPS (Promo Presentation Stock) – параметр промо презентационный запас</w:t>
      </w:r>
    </w:p>
    <w:p w14:paraId="451B92E5" w14:textId="77777777" w:rsidR="00FB685F" w:rsidRPr="00CA3413" w:rsidRDefault="00FB685F" w:rsidP="00FB685F">
      <w:pPr>
        <w:spacing w:line="240" w:lineRule="auto"/>
        <w:ind w:left="708"/>
      </w:pPr>
      <w:r w:rsidRPr="00CA3413">
        <w:t>ISD (Inventory Sales Days) – параметр дни продаж</w:t>
      </w:r>
      <w:r w:rsidRPr="002332B6">
        <w:t xml:space="preserve"> </w:t>
      </w:r>
      <w:r w:rsidRPr="00CA3413">
        <w:t xml:space="preserve">запаса </w:t>
      </w:r>
      <w:r>
        <w:t xml:space="preserve">для формулы расчета </w:t>
      </w:r>
      <w:r w:rsidRPr="00CA3413">
        <w:t>заказ</w:t>
      </w:r>
      <w:r>
        <w:t>а</w:t>
      </w:r>
    </w:p>
    <w:p w14:paraId="4DDF45F7" w14:textId="2512D2E5" w:rsidR="00FB685F" w:rsidRPr="00CA3413" w:rsidRDefault="00FB685F" w:rsidP="00FB685F">
      <w:pPr>
        <w:spacing w:line="240" w:lineRule="auto"/>
        <w:ind w:left="708"/>
      </w:pPr>
      <w:r>
        <w:rPr>
          <w:lang w:val="en-US"/>
        </w:rPr>
        <w:t>M</w:t>
      </w:r>
      <w:r w:rsidR="000646E8">
        <w:rPr>
          <w:lang w:val="en-US"/>
        </w:rPr>
        <w:t>ax</w:t>
      </w:r>
      <w:r>
        <w:rPr>
          <w:lang w:val="en-US"/>
        </w:rPr>
        <w:t>Q</w:t>
      </w:r>
      <w:r w:rsidRPr="00CA3413">
        <w:t xml:space="preserve"> (</w:t>
      </w:r>
      <w:r>
        <w:rPr>
          <w:lang w:val="en-US"/>
        </w:rPr>
        <w:t>Maximum</w:t>
      </w:r>
      <w:r w:rsidRPr="002A219F">
        <w:t xml:space="preserve"> </w:t>
      </w:r>
      <w:r>
        <w:rPr>
          <w:lang w:val="en-US"/>
        </w:rPr>
        <w:t>Stock</w:t>
      </w:r>
      <w:r w:rsidRPr="002A219F">
        <w:t xml:space="preserve"> </w:t>
      </w:r>
      <w:r>
        <w:rPr>
          <w:lang w:val="en-US"/>
        </w:rPr>
        <w:t>Quantity</w:t>
      </w:r>
      <w:r w:rsidRPr="00CA3413">
        <w:t xml:space="preserve">) – параметр </w:t>
      </w:r>
      <w:r>
        <w:t>максимальный заказ</w:t>
      </w:r>
    </w:p>
    <w:p w14:paraId="098BE85B" w14:textId="77777777" w:rsidR="00FB685F" w:rsidRPr="00CA3413" w:rsidRDefault="00FB685F" w:rsidP="00FB685F">
      <w:pPr>
        <w:spacing w:line="240" w:lineRule="auto"/>
        <w:ind w:left="708"/>
      </w:pPr>
      <w:r w:rsidRPr="00CA3413">
        <w:t>NI (Net Inventory) -</w:t>
      </w:r>
      <w:r>
        <w:t xml:space="preserve"> </w:t>
      </w:r>
      <w:r w:rsidRPr="00CA3413">
        <w:t>наличие, плюс товары в заказе, минус демонстрационный запас.</w:t>
      </w:r>
    </w:p>
    <w:p w14:paraId="575D9372" w14:textId="77777777" w:rsidR="00FB685F" w:rsidRPr="00CA3413" w:rsidRDefault="00FB685F" w:rsidP="00FB685F">
      <w:pPr>
        <w:spacing w:line="240" w:lineRule="auto"/>
        <w:ind w:left="708"/>
      </w:pPr>
      <w:r w:rsidRPr="00CA3413">
        <w:t>OP (Order Point) - точка заказа, при достижении которой необходимо заказать.</w:t>
      </w:r>
    </w:p>
    <w:p w14:paraId="3BEE5295" w14:textId="77777777" w:rsidR="00FB685F" w:rsidRPr="00CA3413" w:rsidRDefault="00FB685F" w:rsidP="00FB685F">
      <w:pPr>
        <w:spacing w:line="240" w:lineRule="auto"/>
        <w:ind w:left="708"/>
      </w:pPr>
      <w:r w:rsidRPr="00CA3413">
        <w:t>OUTP (Order Up To Point) - верхняя точка заказа, до которого нужно пополнять.</w:t>
      </w:r>
    </w:p>
    <w:p w14:paraId="40E2F39F" w14:textId="62E0F1DD" w:rsidR="00FB685F" w:rsidRDefault="00FB685F" w:rsidP="00FB685F">
      <w:pPr>
        <w:spacing w:line="240" w:lineRule="auto"/>
        <w:ind w:left="708"/>
      </w:pPr>
      <w:r w:rsidRPr="00CA3413">
        <w:t>ROQ (Recommended Order Quantity) – количество, рекомендованное к заказу.</w:t>
      </w:r>
    </w:p>
    <w:p w14:paraId="4446FC2D" w14:textId="6A91871D" w:rsidR="001744D7" w:rsidRDefault="001744D7" w:rsidP="001744D7">
      <w:pPr>
        <w:spacing w:line="240" w:lineRule="auto"/>
        <w:ind w:left="708"/>
        <w:rPr>
          <w:lang w:eastAsia="ko-KR"/>
        </w:rPr>
      </w:pPr>
      <w:r>
        <w:rPr>
          <w:lang w:val="en-US"/>
        </w:rPr>
        <w:t>SS</w:t>
      </w:r>
      <w:r w:rsidRPr="001744D7">
        <w:t xml:space="preserve"> (</w:t>
      </w:r>
      <w:r>
        <w:rPr>
          <w:lang w:val="en-US"/>
        </w:rPr>
        <w:t>Safety</w:t>
      </w:r>
      <w:r w:rsidRPr="001744D7">
        <w:t xml:space="preserve"> </w:t>
      </w:r>
      <w:r>
        <w:rPr>
          <w:lang w:val="en-US"/>
        </w:rPr>
        <w:t>Stock</w:t>
      </w:r>
      <w:r w:rsidRPr="001744D7">
        <w:t xml:space="preserve">) - </w:t>
      </w:r>
      <w:r>
        <w:t xml:space="preserve">статистический </w:t>
      </w:r>
      <w:r w:rsidRPr="00CA3413">
        <w:t>страховой запас</w:t>
      </w:r>
      <w:r>
        <w:rPr>
          <w:lang w:eastAsia="ko-KR"/>
        </w:rPr>
        <w:t xml:space="preserve">, который </w:t>
      </w:r>
      <w:r w:rsidRPr="006219A8">
        <w:rPr>
          <w:lang w:eastAsia="ko-KR"/>
        </w:rPr>
        <w:t>рассчитывается по следующей методике:</w:t>
      </w:r>
    </w:p>
    <w:p w14:paraId="72451460" w14:textId="77777777" w:rsidR="001744D7" w:rsidRPr="005B34D0" w:rsidRDefault="001744D7" w:rsidP="001744D7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val="en-US" w:eastAsia="ru-RU"/>
        </w:rPr>
      </w:pPr>
      <m:oMathPara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w:lastRenderedPageBreak/>
            <m:t>SS=f(SL)*</m:t>
          </m:r>
          <m:sSub>
            <m:sSubPr>
              <m:ctrlPr>
                <w:rPr>
                  <w:rFonts w:ascii="Cambria Math" w:eastAsia="Times New Roman" w:hAnsi="Cambria Math" w:cs="Tahoma"/>
                  <w:i/>
                  <w:color w:val="000000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ahoma"/>
                  <w:color w:val="000000"/>
                  <w:lang w:val="en-US"/>
                </w:rPr>
                <m:t>D</m:t>
              </m:r>
            </m:e>
            <m:sub>
              <m:r>
                <w:rPr>
                  <w:rFonts w:ascii="Cambria Math" w:eastAsia="Times New Roman" w:hAnsi="Cambria Math" w:cs="Tahoma"/>
                  <w:color w:val="000000"/>
                  <w:lang w:val="en-US" w:eastAsia="ru-RU"/>
                </w:rPr>
                <m:t>t</m:t>
              </m:r>
            </m:sub>
          </m:sSub>
        </m:oMath>
      </m:oMathPara>
    </w:p>
    <w:p w14:paraId="5F2B9265" w14:textId="77777777" w:rsidR="001744D7" w:rsidRPr="008E2FB2" w:rsidRDefault="001744D7" w:rsidP="001744D7">
      <w:pPr>
        <w:ind w:firstLine="708"/>
        <w:rPr>
          <w:bCs/>
        </w:rPr>
      </w:pPr>
      <w:r w:rsidRPr="008E2FB2">
        <w:rPr>
          <w:bCs/>
        </w:rPr>
        <w:t>Где:</w:t>
      </w:r>
    </w:p>
    <w:p w14:paraId="7179359F" w14:textId="77777777" w:rsidR="001744D7" w:rsidRPr="00CA3413" w:rsidRDefault="001744D7" w:rsidP="001744D7">
      <w:pPr>
        <w:spacing w:line="240" w:lineRule="auto"/>
        <w:ind w:left="708"/>
      </w:pPr>
      <w:r w:rsidRPr="00CA3413">
        <w:t>Dt</w:t>
      </w:r>
      <w:r>
        <w:t xml:space="preserve"> (</w:t>
      </w:r>
      <w:r w:rsidRPr="00CA3413">
        <w:t>Delta</w:t>
      </w:r>
      <w:r w:rsidRPr="003C25F0">
        <w:t>)</w:t>
      </w:r>
      <w:r w:rsidRPr="000C4A7C">
        <w:t xml:space="preserve"> –</w:t>
      </w:r>
      <w:r>
        <w:t xml:space="preserve"> экспоненциально сглаженное превышение продаж над прогнозом за период.</w:t>
      </w:r>
    </w:p>
    <w:p w14:paraId="520B10EB" w14:textId="77777777" w:rsidR="001744D7" w:rsidRPr="00CA3413" w:rsidRDefault="001744D7" w:rsidP="001744D7">
      <w:pPr>
        <w:spacing w:line="240" w:lineRule="auto"/>
        <w:ind w:left="708"/>
      </w:pPr>
      <w:r w:rsidRPr="00CA3413">
        <w:t>SL (Service Level) – параметр уровень сервиса.</w:t>
      </w:r>
    </w:p>
    <w:p w14:paraId="0D94E077" w14:textId="77777777" w:rsidR="001744D7" w:rsidRPr="00CA3413" w:rsidRDefault="001744D7" w:rsidP="001744D7">
      <w:pPr>
        <w:spacing w:line="240" w:lineRule="auto"/>
        <w:ind w:left="708"/>
      </w:pPr>
      <w:r w:rsidRPr="00CA3413">
        <w:t xml:space="preserve">F(SL) – функция, возвращающая коэффициент от уровня сервиса: </w:t>
      </w:r>
    </w:p>
    <w:tbl>
      <w:tblPr>
        <w:tblStyle w:val="affa"/>
        <w:tblW w:w="0" w:type="auto"/>
        <w:jc w:val="center"/>
        <w:tblLook w:val="04A0" w:firstRow="1" w:lastRow="0" w:firstColumn="1" w:lastColumn="0" w:noHBand="0" w:noVBand="1"/>
      </w:tblPr>
      <w:tblGrid>
        <w:gridCol w:w="1657"/>
        <w:gridCol w:w="1984"/>
      </w:tblGrid>
      <w:tr w:rsidR="001744D7" w:rsidRPr="00852F31" w14:paraId="708EAFA0" w14:textId="77777777" w:rsidTr="00811844">
        <w:trPr>
          <w:jc w:val="center"/>
        </w:trPr>
        <w:tc>
          <w:tcPr>
            <w:tcW w:w="1657" w:type="dxa"/>
          </w:tcPr>
          <w:p w14:paraId="2373E796" w14:textId="77777777" w:rsidR="001744D7" w:rsidRPr="00852F31" w:rsidRDefault="001744D7" w:rsidP="00811844">
            <w:pPr>
              <w:rPr>
                <w:b/>
              </w:rPr>
            </w:pPr>
            <w:r w:rsidRPr="00852F31">
              <w:rPr>
                <w:b/>
              </w:rPr>
              <w:t>Коэффициент</w:t>
            </w:r>
          </w:p>
        </w:tc>
        <w:tc>
          <w:tcPr>
            <w:tcW w:w="1984" w:type="dxa"/>
          </w:tcPr>
          <w:p w14:paraId="30881B5E" w14:textId="77777777" w:rsidR="001744D7" w:rsidRPr="00852F31" w:rsidRDefault="001744D7" w:rsidP="00811844">
            <w:pPr>
              <w:rPr>
                <w:b/>
              </w:rPr>
            </w:pPr>
            <w:r w:rsidRPr="00852F31">
              <w:rPr>
                <w:b/>
              </w:rPr>
              <w:t>Уровень сервиса</w:t>
            </w:r>
          </w:p>
        </w:tc>
      </w:tr>
      <w:tr w:rsidR="001744D7" w14:paraId="309A44D9" w14:textId="77777777" w:rsidTr="00811844">
        <w:trPr>
          <w:jc w:val="center"/>
        </w:trPr>
        <w:tc>
          <w:tcPr>
            <w:tcW w:w="1657" w:type="dxa"/>
          </w:tcPr>
          <w:p w14:paraId="2CF47C18" w14:textId="77777777" w:rsidR="001744D7" w:rsidRDefault="001744D7" w:rsidP="00811844">
            <w:r>
              <w:t>0</w:t>
            </w:r>
          </w:p>
        </w:tc>
        <w:tc>
          <w:tcPr>
            <w:tcW w:w="1984" w:type="dxa"/>
          </w:tcPr>
          <w:p w14:paraId="3A497F02" w14:textId="77777777" w:rsidR="001744D7" w:rsidRDefault="001744D7" w:rsidP="00811844">
            <w:r>
              <w:t>&lt;</w:t>
            </w:r>
            <w:r>
              <w:rPr>
                <w:lang w:val="en-US"/>
              </w:rPr>
              <w:t>=</w:t>
            </w:r>
            <w:r>
              <w:t xml:space="preserve"> 0%</w:t>
            </w:r>
          </w:p>
        </w:tc>
      </w:tr>
      <w:tr w:rsidR="001744D7" w14:paraId="716536A8" w14:textId="77777777" w:rsidTr="00811844">
        <w:trPr>
          <w:jc w:val="center"/>
        </w:trPr>
        <w:tc>
          <w:tcPr>
            <w:tcW w:w="1657" w:type="dxa"/>
          </w:tcPr>
          <w:p w14:paraId="294FF97F" w14:textId="77777777" w:rsidR="001744D7" w:rsidRDefault="001744D7" w:rsidP="00811844">
            <w:r>
              <w:t>1</w:t>
            </w:r>
          </w:p>
        </w:tc>
        <w:tc>
          <w:tcPr>
            <w:tcW w:w="1984" w:type="dxa"/>
          </w:tcPr>
          <w:p w14:paraId="7C234D9B" w14:textId="77777777" w:rsidR="001744D7" w:rsidRDefault="001744D7" w:rsidP="00811844">
            <w:r>
              <w:t>&lt;</w:t>
            </w:r>
            <w:r>
              <w:rPr>
                <w:lang w:val="en-US"/>
              </w:rPr>
              <w:t>=</w:t>
            </w:r>
            <w:r>
              <w:t xml:space="preserve"> 9</w:t>
            </w:r>
            <w:r>
              <w:rPr>
                <w:lang w:val="en-US"/>
              </w:rPr>
              <w:t>4</w:t>
            </w:r>
            <w:r>
              <w:t>%</w:t>
            </w:r>
          </w:p>
        </w:tc>
      </w:tr>
      <w:tr w:rsidR="001744D7" w14:paraId="2F2D0770" w14:textId="77777777" w:rsidTr="00811844">
        <w:trPr>
          <w:jc w:val="center"/>
        </w:trPr>
        <w:tc>
          <w:tcPr>
            <w:tcW w:w="1657" w:type="dxa"/>
          </w:tcPr>
          <w:p w14:paraId="52EEB4E7" w14:textId="77777777" w:rsidR="001744D7" w:rsidRDefault="001744D7" w:rsidP="00811844">
            <w:r>
              <w:t>2</w:t>
            </w:r>
          </w:p>
        </w:tc>
        <w:tc>
          <w:tcPr>
            <w:tcW w:w="1984" w:type="dxa"/>
          </w:tcPr>
          <w:p w14:paraId="2A9EF516" w14:textId="77777777" w:rsidR="001744D7" w:rsidRDefault="001744D7" w:rsidP="00811844">
            <w:r>
              <w:rPr>
                <w:lang w:val="en-US"/>
              </w:rPr>
              <w:t xml:space="preserve">&gt;= </w:t>
            </w:r>
            <w:r>
              <w:t>95% &lt; 97%</w:t>
            </w:r>
          </w:p>
        </w:tc>
      </w:tr>
      <w:tr w:rsidR="001744D7" w14:paraId="200D20F4" w14:textId="77777777" w:rsidTr="00811844">
        <w:trPr>
          <w:jc w:val="center"/>
        </w:trPr>
        <w:tc>
          <w:tcPr>
            <w:tcW w:w="1657" w:type="dxa"/>
          </w:tcPr>
          <w:p w14:paraId="6D83213C" w14:textId="77777777" w:rsidR="001744D7" w:rsidRDefault="001744D7" w:rsidP="00811844">
            <w:r>
              <w:t>3</w:t>
            </w:r>
          </w:p>
        </w:tc>
        <w:tc>
          <w:tcPr>
            <w:tcW w:w="1984" w:type="dxa"/>
          </w:tcPr>
          <w:p w14:paraId="5A9EFAEC" w14:textId="77777777" w:rsidR="001744D7" w:rsidRDefault="001744D7" w:rsidP="00811844">
            <w:r>
              <w:rPr>
                <w:lang w:val="en-US"/>
              </w:rPr>
              <w:t xml:space="preserve">&gt;= </w:t>
            </w:r>
            <w:r>
              <w:t>97% &lt; 98%</w:t>
            </w:r>
          </w:p>
        </w:tc>
      </w:tr>
      <w:tr w:rsidR="001744D7" w14:paraId="731402BB" w14:textId="77777777" w:rsidTr="00811844">
        <w:trPr>
          <w:jc w:val="center"/>
        </w:trPr>
        <w:tc>
          <w:tcPr>
            <w:tcW w:w="1657" w:type="dxa"/>
          </w:tcPr>
          <w:p w14:paraId="32B5F5BA" w14:textId="77777777" w:rsidR="001744D7" w:rsidRDefault="001744D7" w:rsidP="00811844">
            <w:r>
              <w:t>4</w:t>
            </w:r>
          </w:p>
        </w:tc>
        <w:tc>
          <w:tcPr>
            <w:tcW w:w="1984" w:type="dxa"/>
          </w:tcPr>
          <w:p w14:paraId="09A0A62F" w14:textId="77777777" w:rsidR="001744D7" w:rsidRDefault="001744D7" w:rsidP="00811844">
            <w:r>
              <w:rPr>
                <w:lang w:val="en-US"/>
              </w:rPr>
              <w:t xml:space="preserve">&gt;= </w:t>
            </w:r>
            <w:r>
              <w:t>98%</w:t>
            </w:r>
          </w:p>
        </w:tc>
      </w:tr>
    </w:tbl>
    <w:p w14:paraId="61B9BFD6" w14:textId="77777777" w:rsidR="001744D7" w:rsidRDefault="001744D7" w:rsidP="001744D7">
      <w:pPr>
        <w:ind w:firstLine="964"/>
        <w:rPr>
          <w:rFonts w:eastAsia="Times New Roman" w:cs="Tahoma"/>
          <w:color w:val="000000"/>
          <w:lang w:eastAsia="ru-RU"/>
        </w:rPr>
      </w:pPr>
    </w:p>
    <w:p w14:paraId="372F58EF" w14:textId="77777777" w:rsidR="00FB685F" w:rsidRPr="00CA3413" w:rsidRDefault="00FB685F" w:rsidP="00FB685F">
      <w:pPr>
        <w:spacing w:line="240" w:lineRule="auto"/>
        <w:ind w:left="708"/>
      </w:pPr>
    </w:p>
    <w:p w14:paraId="0135E632" w14:textId="3C79EBFD" w:rsidR="00633FDF" w:rsidRDefault="00633FDF" w:rsidP="00FB685F">
      <w:pPr>
        <w:pStyle w:val="3"/>
      </w:pPr>
      <w:r>
        <w:t>Метод Мин/макс</w:t>
      </w:r>
      <w:r w:rsidRPr="00060FE8">
        <w:t xml:space="preserve"> (</w:t>
      </w:r>
      <w:r w:rsidRPr="00FB685F">
        <w:t>Min</w:t>
      </w:r>
      <w:r w:rsidRPr="008C60FD">
        <w:t>/</w:t>
      </w:r>
      <w:r w:rsidRPr="00FB685F">
        <w:t>Max</w:t>
      </w:r>
      <w:r w:rsidRPr="00060FE8">
        <w:t>)</w:t>
      </w:r>
      <w:bookmarkEnd w:id="9"/>
    </w:p>
    <w:p w14:paraId="0BCCC364" w14:textId="6CCE6D23" w:rsidR="00633FDF" w:rsidRDefault="00633FDF" w:rsidP="00633FDF">
      <w:pPr>
        <w:pStyle w:val="aff8"/>
        <w:rPr>
          <w:rFonts w:eastAsia="Times New Roman" w:cs="Tahoma"/>
          <w:color w:val="000000"/>
          <w:lang w:eastAsia="ru-RU"/>
        </w:rPr>
      </w:pPr>
      <w:r w:rsidRPr="008C60FD">
        <w:rPr>
          <w:rFonts w:eastAsia="Times New Roman" w:cs="Tahoma"/>
          <w:color w:val="000000"/>
          <w:lang w:eastAsia="ru-RU"/>
        </w:rPr>
        <w:t xml:space="preserve">Это метод, ориентированный на остатки, который пополняет, когда остаток падает ниже </w:t>
      </w:r>
      <w:r>
        <w:rPr>
          <w:rFonts w:eastAsia="Times New Roman" w:cs="Tahoma"/>
          <w:color w:val="000000"/>
          <w:lang w:eastAsia="ru-RU"/>
        </w:rPr>
        <w:t>указанного минимального</w:t>
      </w:r>
      <w:r w:rsidRPr="008C60FD">
        <w:rPr>
          <w:rFonts w:eastAsia="Times New Roman" w:cs="Tahoma"/>
          <w:color w:val="000000"/>
          <w:lang w:eastAsia="ru-RU"/>
        </w:rPr>
        <w:t xml:space="preserve"> запаса</w:t>
      </w:r>
      <w:r>
        <w:rPr>
          <w:rFonts w:eastAsia="Times New Roman" w:cs="Tahoma"/>
          <w:color w:val="000000"/>
          <w:lang w:eastAsia="ru-RU"/>
        </w:rPr>
        <w:t xml:space="preserve"> до указанного максимального запаса</w:t>
      </w:r>
      <w:r w:rsidRPr="008C60FD">
        <w:rPr>
          <w:rFonts w:eastAsia="Times New Roman" w:cs="Tahoma"/>
          <w:color w:val="000000"/>
          <w:lang w:eastAsia="ru-RU"/>
        </w:rPr>
        <w:t>.</w:t>
      </w:r>
      <w:r>
        <w:rPr>
          <w:rFonts w:eastAsia="Times New Roman" w:cs="Tahoma"/>
          <w:color w:val="000000"/>
          <w:lang w:eastAsia="ru-RU"/>
        </w:rPr>
        <w:t xml:space="preserve"> Прогноз</w:t>
      </w:r>
      <w:r w:rsidRPr="00F93F9E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не</w:t>
      </w:r>
      <w:r w:rsidRPr="00F93F9E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требуется</w:t>
      </w:r>
      <w:r w:rsidRPr="00F93F9E">
        <w:rPr>
          <w:rFonts w:eastAsia="Times New Roman" w:cs="Tahoma"/>
          <w:color w:val="000000"/>
          <w:lang w:eastAsia="ru-RU"/>
        </w:rPr>
        <w:t>.</w:t>
      </w:r>
    </w:p>
    <w:p w14:paraId="497081C9" w14:textId="77777777" w:rsidR="00633FDF" w:rsidRPr="008C60FD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b/>
          <w:color w:val="000000"/>
          <w:lang w:eastAsia="ru-RU"/>
        </w:rPr>
      </w:pPr>
      <w:r w:rsidRPr="008C60FD">
        <w:rPr>
          <w:rFonts w:eastAsia="Times New Roman" w:cs="Tahoma"/>
          <w:b/>
          <w:color w:val="000000"/>
          <w:lang w:eastAsia="ru-RU"/>
        </w:rPr>
        <w:t>Параметры:</w:t>
      </w:r>
    </w:p>
    <w:p w14:paraId="7C2FD2AC" w14:textId="53E0D01B" w:rsidR="00633FDF" w:rsidRPr="008C60FD" w:rsidRDefault="00633FDF" w:rsidP="00633FDF">
      <w:pPr>
        <w:pStyle w:val="aff6"/>
        <w:numPr>
          <w:ilvl w:val="0"/>
          <w:numId w:val="28"/>
        </w:numPr>
        <w:shd w:val="clear" w:color="auto" w:fill="FFFFFF"/>
        <w:spacing w:before="100" w:beforeAutospacing="1" w:after="240" w:line="240" w:lineRule="auto"/>
        <w:contextualSpacing w:val="0"/>
        <w:rPr>
          <w:rFonts w:eastAsia="Times New Roman" w:cs="Tahoma"/>
          <w:color w:val="000000"/>
          <w:lang w:eastAsia="ru-RU"/>
        </w:rPr>
      </w:pPr>
      <w:r w:rsidRPr="008C60FD">
        <w:rPr>
          <w:rFonts w:eastAsia="Times New Roman" w:cs="Tahoma"/>
          <w:color w:val="000000"/>
          <w:lang w:eastAsia="ru-RU"/>
        </w:rPr>
        <w:t>Максимальный запас (</w:t>
      </w:r>
      <w:r w:rsidRPr="008C60FD">
        <w:rPr>
          <w:rFonts w:eastAsia="Times New Roman" w:cs="Arial"/>
          <w:bCs/>
          <w:color w:val="333333"/>
          <w:lang w:val="en-US" w:eastAsia="ru-RU"/>
        </w:rPr>
        <w:t>MAXS</w:t>
      </w:r>
      <w:r w:rsidRPr="008C60FD">
        <w:rPr>
          <w:rFonts w:eastAsia="Times New Roman" w:cs="Tahoma"/>
          <w:color w:val="000000"/>
          <w:lang w:eastAsia="ru-RU"/>
        </w:rPr>
        <w:t xml:space="preserve">): </w:t>
      </w:r>
      <w:r w:rsidR="00FB685F" w:rsidRPr="008C60FD">
        <w:rPr>
          <w:rFonts w:eastAsia="Times New Roman" w:cs="Tahoma"/>
          <w:color w:val="000000"/>
          <w:lang w:eastAsia="ru-RU"/>
        </w:rPr>
        <w:t>Максимальный запас,</w:t>
      </w:r>
      <w:r w:rsidRPr="008C60FD">
        <w:rPr>
          <w:rFonts w:eastAsia="Times New Roman" w:cs="Tahoma"/>
          <w:color w:val="000000"/>
          <w:lang w:eastAsia="ru-RU"/>
        </w:rPr>
        <w:t xml:space="preserve"> который требуется иметь в наличии. Количество, до которого нужно заказывать.</w:t>
      </w:r>
    </w:p>
    <w:p w14:paraId="51B20020" w14:textId="42398958" w:rsidR="00633FDF" w:rsidRDefault="00633FDF" w:rsidP="00633FDF">
      <w:pPr>
        <w:pStyle w:val="aff6"/>
        <w:numPr>
          <w:ilvl w:val="0"/>
          <w:numId w:val="28"/>
        </w:numPr>
        <w:shd w:val="clear" w:color="auto" w:fill="FFFFFF"/>
        <w:spacing w:before="100" w:beforeAutospacing="1" w:after="240" w:line="240" w:lineRule="auto"/>
        <w:contextualSpacing w:val="0"/>
        <w:rPr>
          <w:rFonts w:eastAsia="Times New Roman" w:cs="Tahoma"/>
          <w:color w:val="000000"/>
          <w:lang w:eastAsia="ru-RU"/>
        </w:rPr>
      </w:pPr>
      <w:r w:rsidRPr="008C60FD">
        <w:rPr>
          <w:rFonts w:eastAsia="Times New Roman" w:cs="Tahoma"/>
          <w:color w:val="000000"/>
          <w:lang w:eastAsia="ru-RU"/>
        </w:rPr>
        <w:t>Минимальный запас (</w:t>
      </w:r>
      <w:r w:rsidRPr="008C60FD">
        <w:rPr>
          <w:rFonts w:eastAsia="Times New Roman" w:cs="Arial"/>
          <w:bCs/>
          <w:color w:val="333333"/>
          <w:lang w:val="en-US" w:eastAsia="ru-RU"/>
        </w:rPr>
        <w:t>MINS</w:t>
      </w:r>
      <w:r w:rsidRPr="008C60FD">
        <w:rPr>
          <w:rFonts w:eastAsia="Times New Roman" w:cs="Tahoma"/>
          <w:color w:val="000000"/>
          <w:lang w:eastAsia="ru-RU"/>
        </w:rPr>
        <w:t xml:space="preserve">): </w:t>
      </w:r>
      <w:r w:rsidR="00FB685F" w:rsidRPr="008C60FD">
        <w:rPr>
          <w:rFonts w:eastAsia="Times New Roman" w:cs="Tahoma"/>
          <w:color w:val="000000"/>
          <w:lang w:eastAsia="ru-RU"/>
        </w:rPr>
        <w:t>Минимальный запас,</w:t>
      </w:r>
      <w:r w:rsidRPr="008C60FD">
        <w:rPr>
          <w:rFonts w:eastAsia="Times New Roman" w:cs="Tahoma"/>
          <w:color w:val="000000"/>
          <w:lang w:eastAsia="ru-RU"/>
        </w:rPr>
        <w:t xml:space="preserve"> который требуется иметь в наличии. Значение используется как точка заказа. </w:t>
      </w:r>
    </w:p>
    <w:p w14:paraId="34BBBE57" w14:textId="77777777" w:rsidR="00633FDF" w:rsidRPr="008C60FD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b/>
          <w:color w:val="000000"/>
          <w:lang w:eastAsia="ru-RU"/>
        </w:rPr>
      </w:pPr>
      <w:r w:rsidRPr="008C60FD">
        <w:rPr>
          <w:rFonts w:eastAsia="Times New Roman" w:cs="Tahoma"/>
          <w:b/>
          <w:color w:val="000000"/>
          <w:lang w:eastAsia="ru-RU"/>
        </w:rPr>
        <w:t>Формула:</w:t>
      </w:r>
    </w:p>
    <w:p w14:paraId="2181ECF8" w14:textId="77777777" w:rsidR="00633FDF" w:rsidRPr="008C60FD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m:oMathPara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m:t>NI=</m:t>
          </m:r>
          <m:r>
            <m:rPr>
              <m:sty m:val="p"/>
            </m:rPr>
            <w:rPr>
              <w:rFonts w:ascii="Cambria Math" w:eastAsia="Times New Roman" w:hAnsi="Cambria Math" w:cs="Tahoma"/>
              <w:color w:val="000000"/>
              <w:lang w:eastAsia="ru-RU"/>
            </w:rPr>
            <m:t>max⁡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(</m:t>
          </m:r>
          <m:nary>
            <m:naryPr>
              <m:chr m:val="∑"/>
              <m:grow m:val="1"/>
              <m:ctrlPr>
                <w:rPr>
                  <w:rFonts w:ascii="Cambria Math" w:eastAsia="Times New Roman" w:hAnsi="Cambria Math" w:cs="Tahoma"/>
                  <w:color w:val="000000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-∞</m:t>
              </m:r>
            </m:sub>
            <m:sup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TODAY+COLT+RT</m:t>
              </m:r>
            </m:sup>
            <m:e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AVAIL</m:t>
              </m:r>
              <m:d>
                <m:dPr>
                  <m:ctrlPr>
                    <w:rPr>
                      <w:rFonts w:ascii="Cambria Math" w:eastAsia="Times New Roman" w:hAnsi="Cambria Math" w:cs="Tahoma"/>
                      <w:i/>
                      <w:color w:val="000000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t</m:t>
                  </m:r>
                </m:e>
              </m:d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-DS,0)</m:t>
              </m:r>
            </m:e>
          </m:nary>
        </m:oMath>
      </m:oMathPara>
    </w:p>
    <w:p w14:paraId="106CA603" w14:textId="77777777" w:rsidR="00633FDF" w:rsidRPr="008C60FD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m:oMathPara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m:t>OP=</m:t>
          </m:r>
          <m:r>
            <m:rPr>
              <m:sty m:val="p"/>
            </m:rPr>
            <w:rPr>
              <w:rFonts w:ascii="Cambria Math" w:eastAsia="Times New Roman" w:hAnsi="Cambria Math" w:cs="Tahoma"/>
              <w:color w:val="000000"/>
              <w:lang w:eastAsia="ru-RU"/>
            </w:rPr>
            <m:t>max⁡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(MINS,PS+PPS)</m:t>
          </m:r>
        </m:oMath>
      </m:oMathPara>
    </w:p>
    <w:p w14:paraId="3329723E" w14:textId="77777777" w:rsidR="00633FDF" w:rsidRPr="008C60FD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m:oMathPara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m:t xml:space="preserve">ROQ= </m:t>
          </m:r>
          <m:d>
            <m:dPr>
              <m:begChr m:val="{"/>
              <m:endChr m:val="}"/>
              <m:ctrlPr>
                <w:rPr>
                  <w:rFonts w:ascii="Cambria Math" w:eastAsia="Times New Roman" w:hAnsi="Cambria Math" w:cs="Tahoma"/>
                  <w:i/>
                  <w:color w:val="000000"/>
                  <w:lang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max⁡</m:t>
                  </m:r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(</m:t>
                  </m:r>
                  <m:d>
                    <m:dPr>
                      <m:ctrlPr>
                        <w:rPr>
                          <w:rFonts w:ascii="Cambria Math" w:eastAsia="Times New Roman" w:hAnsi="Cambria Math" w:cs="Tahoma"/>
                          <w:i/>
                          <w:color w:val="000000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ahoma"/>
                          <w:color w:val="000000"/>
                          <w:lang w:eastAsia="ru-RU"/>
                        </w:rPr>
                        <m:t>MAXS,PS+</m:t>
                      </m:r>
                      <m:r>
                        <w:rPr>
                          <w:rFonts w:ascii="Cambria Math" w:eastAsia="Times New Roman" w:hAnsi="Cambria Math" w:cs="Tahoma"/>
                          <w:color w:val="000000"/>
                          <w:lang w:val="en-US" w:eastAsia="ru-RU"/>
                        </w:rPr>
                        <m:t>PPS</m:t>
                      </m:r>
                    </m:e>
                  </m:d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-NI  OP ≥NI</m:t>
                  </m:r>
                  <m:ctrlPr>
                    <w:rPr>
                      <w:rFonts w:ascii="Cambria Math" w:eastAsia="Times New Roman" w:hAnsi="Cambria Math" w:cs="Tahoma"/>
                      <w:i/>
                      <w:color w:val="000000"/>
                      <w:lang w:eastAsia="ru-RU"/>
                    </w:rPr>
                  </m:ctrlPr>
                </m:e>
                <m:e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0                                                     OP&lt;NI</m:t>
                  </m:r>
                  <m:ctrlPr>
                    <w:rPr>
                      <w:rFonts w:ascii="Cambria Math" w:eastAsia="Times New Roman" w:hAnsi="Cambria Math" w:cs="Tahoma"/>
                      <w:i/>
                      <w:color w:val="000000"/>
                      <w:lang w:eastAsia="ru-RU"/>
                    </w:rPr>
                  </m:ctrlPr>
                </m:e>
              </m:eqArr>
            </m:e>
          </m:d>
        </m:oMath>
      </m:oMathPara>
    </w:p>
    <w:p w14:paraId="37A657A0" w14:textId="53B6DA09" w:rsidR="00633FDF" w:rsidRDefault="00633FDF" w:rsidP="00154C55">
      <w:pPr>
        <w:shd w:val="clear" w:color="auto" w:fill="FFFFFF"/>
        <w:spacing w:before="100" w:beforeAutospacing="1" w:after="240"/>
      </w:pPr>
      <w:r w:rsidRPr="008C60FD">
        <w:rPr>
          <w:rFonts w:eastAsia="Times New Roman" w:cs="Tahoma"/>
          <w:color w:val="000000"/>
          <w:lang w:eastAsia="ru-RU"/>
        </w:rPr>
        <w:br/>
      </w:r>
    </w:p>
    <w:p w14:paraId="56C29686" w14:textId="398AEFEE" w:rsidR="00633FDF" w:rsidRPr="00154C55" w:rsidRDefault="00633FDF" w:rsidP="00FB685F">
      <w:pPr>
        <w:pStyle w:val="3"/>
        <w:rPr>
          <w:lang w:val="en-US"/>
        </w:rPr>
      </w:pPr>
      <w:bookmarkStart w:id="11" w:name="aref_section33"/>
      <w:bookmarkStart w:id="12" w:name="_Toc502168223"/>
      <w:bookmarkEnd w:id="11"/>
      <w:r w:rsidRPr="001434BF">
        <w:t>Запасы</w:t>
      </w:r>
      <w:r w:rsidRPr="00154C55">
        <w:rPr>
          <w:lang w:val="en-US"/>
        </w:rPr>
        <w:t xml:space="preserve"> </w:t>
      </w:r>
      <w:r w:rsidRPr="001434BF">
        <w:t>в</w:t>
      </w:r>
      <w:r w:rsidRPr="00154C55">
        <w:rPr>
          <w:lang w:val="en-US"/>
        </w:rPr>
        <w:t xml:space="preserve"> </w:t>
      </w:r>
      <w:r w:rsidRPr="001434BF">
        <w:t>днях</w:t>
      </w:r>
      <w:r w:rsidRPr="00154C55">
        <w:rPr>
          <w:lang w:val="en-US"/>
        </w:rPr>
        <w:t xml:space="preserve"> (Time Supply)</w:t>
      </w:r>
      <w:bookmarkEnd w:id="12"/>
    </w:p>
    <w:p w14:paraId="02157537" w14:textId="77777777" w:rsidR="00633FDF" w:rsidRDefault="00633FDF" w:rsidP="00633FDF">
      <w:r>
        <w:rPr>
          <w:rFonts w:eastAsia="Times New Roman" w:cs="Tahoma"/>
          <w:color w:val="000000"/>
          <w:lang w:eastAsia="ru-RU"/>
        </w:rPr>
        <w:t>Это метод ориентирован на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количестве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дней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запасов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для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товара. Товар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пополняется,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когда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доступное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наличие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опускается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ниже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количества</w:t>
      </w:r>
      <w:r w:rsidRPr="001434BF">
        <w:rPr>
          <w:rFonts w:eastAsia="Times New Roman" w:cs="Tahoma"/>
          <w:color w:val="000000"/>
          <w:lang w:eastAsia="ru-RU"/>
        </w:rPr>
        <w:t xml:space="preserve">, </w:t>
      </w:r>
      <w:r>
        <w:rPr>
          <w:rFonts w:eastAsia="Times New Roman" w:cs="Tahoma"/>
          <w:color w:val="000000"/>
          <w:lang w:eastAsia="ru-RU"/>
        </w:rPr>
        <w:t>требуемого для указанного минимального количества дней</w:t>
      </w:r>
      <w:r w:rsidRPr="001434BF">
        <w:rPr>
          <w:rFonts w:eastAsia="Times New Roman" w:cs="Tahoma"/>
          <w:color w:val="000000"/>
          <w:lang w:eastAsia="ru-RU"/>
        </w:rPr>
        <w:t>.</w:t>
      </w:r>
      <w:r>
        <w:rPr>
          <w:rFonts w:eastAsia="Times New Roman" w:cs="Tahoma"/>
          <w:color w:val="000000"/>
          <w:lang w:eastAsia="ru-RU"/>
        </w:rPr>
        <w:t xml:space="preserve"> Рекомендуемое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количество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к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заказу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рассчитывается,</w:t>
      </w:r>
      <w:r w:rsidRPr="001434BF">
        <w:rPr>
          <w:rFonts w:eastAsia="Times New Roman" w:cs="Tahoma"/>
          <w:color w:val="000000"/>
          <w:lang w:eastAsia="ru-RU"/>
        </w:rPr>
        <w:t xml:space="preserve"> используя </w:t>
      </w:r>
      <w:r>
        <w:rPr>
          <w:rFonts w:eastAsia="Times New Roman" w:cs="Tahoma"/>
          <w:color w:val="000000"/>
          <w:lang w:eastAsia="ru-RU"/>
        </w:rPr>
        <w:t>прогноз</w:t>
      </w:r>
      <w:r w:rsidRPr="001434BF">
        <w:rPr>
          <w:rFonts w:eastAsia="Times New Roman" w:cs="Tahoma"/>
          <w:color w:val="000000"/>
          <w:lang w:eastAsia="ru-RU"/>
        </w:rPr>
        <w:t xml:space="preserve"> </w:t>
      </w:r>
      <w:r>
        <w:rPr>
          <w:rFonts w:eastAsia="Times New Roman" w:cs="Tahoma"/>
          <w:color w:val="000000"/>
          <w:lang w:eastAsia="ru-RU"/>
        </w:rPr>
        <w:t>продаж для товара, максимальное количество дней запас и чистого доступного запаса</w:t>
      </w:r>
      <w:r w:rsidRPr="001434BF">
        <w:rPr>
          <w:rFonts w:eastAsia="Times New Roman" w:cs="Tahoma"/>
          <w:color w:val="000000"/>
          <w:lang w:eastAsia="ru-RU"/>
        </w:rPr>
        <w:t>.</w:t>
      </w:r>
      <w:r>
        <w:rPr>
          <w:rFonts w:eastAsia="Times New Roman" w:cs="Tahoma"/>
          <w:color w:val="000000"/>
          <w:lang w:eastAsia="ru-RU"/>
        </w:rPr>
        <w:t xml:space="preserve"> </w:t>
      </w:r>
      <w:r w:rsidRPr="00305CC3">
        <w:t xml:space="preserve">Метод </w:t>
      </w:r>
      <w:r>
        <w:lastRenderedPageBreak/>
        <w:t>используется для пополнения товаров, где задача не столько снижать запасы, сколько предотвращать отсутствие товара на полках и поддержание запаса в отведенных границах</w:t>
      </w:r>
    </w:p>
    <w:p w14:paraId="0C3E6CFD" w14:textId="77777777" w:rsidR="00633FDF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w:r w:rsidRPr="00305CC3">
        <w:rPr>
          <w:rFonts w:eastAsia="Times New Roman" w:cs="Tahoma"/>
          <w:color w:val="000000"/>
          <w:lang w:val="x-none" w:eastAsia="ru-RU"/>
        </w:rPr>
        <w:t>Метод не предоставляет</w:t>
      </w:r>
      <w:r>
        <w:rPr>
          <w:rFonts w:eastAsia="Times New Roman" w:cs="Tahoma"/>
          <w:color w:val="000000"/>
          <w:lang w:eastAsia="ru-RU"/>
        </w:rPr>
        <w:t xml:space="preserve"> </w:t>
      </w:r>
      <w:r w:rsidRPr="00305CC3">
        <w:rPr>
          <w:rFonts w:eastAsia="Times New Roman" w:cs="Tahoma"/>
          <w:color w:val="000000"/>
          <w:lang w:val="x-none" w:eastAsia="ru-RU"/>
        </w:rPr>
        <w:t>средств для явного указания страхов</w:t>
      </w:r>
      <w:r>
        <w:rPr>
          <w:rFonts w:eastAsia="Times New Roman" w:cs="Tahoma"/>
          <w:color w:val="000000"/>
          <w:lang w:eastAsia="ru-RU"/>
        </w:rPr>
        <w:t>ого</w:t>
      </w:r>
      <w:r w:rsidRPr="00305CC3">
        <w:rPr>
          <w:rFonts w:eastAsia="Times New Roman" w:cs="Tahoma"/>
          <w:color w:val="000000"/>
          <w:lang w:val="x-none" w:eastAsia="ru-RU"/>
        </w:rPr>
        <w:t xml:space="preserve"> запас</w:t>
      </w:r>
      <w:r>
        <w:rPr>
          <w:rFonts w:eastAsia="Times New Roman" w:cs="Tahoma"/>
          <w:color w:val="000000"/>
          <w:lang w:eastAsia="ru-RU"/>
        </w:rPr>
        <w:t xml:space="preserve">а. Вместо этого, увеличивается минимум и максимум дней запасов для включения фиксированного страхового запаса. </w:t>
      </w:r>
    </w:p>
    <w:p w14:paraId="51E7ED9E" w14:textId="77777777" w:rsidR="00633FDF" w:rsidRPr="008C60FD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b/>
          <w:color w:val="000000"/>
          <w:lang w:eastAsia="ru-RU"/>
        </w:rPr>
      </w:pPr>
      <w:r w:rsidRPr="008C60FD">
        <w:rPr>
          <w:rFonts w:eastAsia="Times New Roman" w:cs="Tahoma"/>
          <w:b/>
          <w:color w:val="000000"/>
          <w:lang w:eastAsia="ru-RU"/>
        </w:rPr>
        <w:t>Параметры:</w:t>
      </w:r>
    </w:p>
    <w:p w14:paraId="4993B0B6" w14:textId="77777777" w:rsidR="00633FDF" w:rsidRPr="008C60FD" w:rsidRDefault="00633FDF" w:rsidP="00633FDF">
      <w:pPr>
        <w:pStyle w:val="aff6"/>
        <w:numPr>
          <w:ilvl w:val="0"/>
          <w:numId w:val="28"/>
        </w:numPr>
        <w:shd w:val="clear" w:color="auto" w:fill="FFFFFF"/>
        <w:spacing w:before="100" w:beforeAutospacing="1" w:after="240" w:line="240" w:lineRule="auto"/>
        <w:contextualSpacing w:val="0"/>
        <w:rPr>
          <w:rFonts w:eastAsia="Times New Roman" w:cs="Tahoma"/>
          <w:color w:val="000000"/>
          <w:lang w:eastAsia="ru-RU"/>
        </w:rPr>
      </w:pPr>
      <w:r w:rsidRPr="008C60FD">
        <w:rPr>
          <w:rFonts w:eastAsia="Times New Roman" w:cs="Tahoma"/>
          <w:color w:val="000000"/>
          <w:lang w:eastAsia="ru-RU"/>
        </w:rPr>
        <w:t>Максимальный запас</w:t>
      </w:r>
      <w:r>
        <w:rPr>
          <w:rFonts w:eastAsia="Times New Roman" w:cs="Tahoma"/>
          <w:color w:val="000000"/>
          <w:lang w:eastAsia="ru-RU"/>
        </w:rPr>
        <w:t xml:space="preserve"> в днях</w:t>
      </w:r>
      <w:r w:rsidRPr="008C60FD">
        <w:rPr>
          <w:rFonts w:eastAsia="Times New Roman" w:cs="Tahoma"/>
          <w:color w:val="000000"/>
          <w:lang w:eastAsia="ru-RU"/>
        </w:rPr>
        <w:t xml:space="preserve"> (</w:t>
      </w:r>
      <w:r w:rsidRPr="004E2DAA">
        <w:rPr>
          <w:rFonts w:eastAsia="Times New Roman" w:cs="Arial"/>
          <w:bCs/>
          <w:color w:val="333333"/>
          <w:lang w:val="en-US" w:eastAsia="ru-RU"/>
        </w:rPr>
        <w:t>MAXTS</w:t>
      </w:r>
      <w:r w:rsidRPr="008C60FD">
        <w:rPr>
          <w:rFonts w:eastAsia="Times New Roman" w:cs="Tahoma"/>
          <w:color w:val="000000"/>
          <w:lang w:eastAsia="ru-RU"/>
        </w:rPr>
        <w:t xml:space="preserve">): Максимальный запас </w:t>
      </w:r>
      <w:r>
        <w:rPr>
          <w:rFonts w:eastAsia="Times New Roman" w:cs="Tahoma"/>
          <w:color w:val="000000"/>
          <w:lang w:eastAsia="ru-RU"/>
        </w:rPr>
        <w:t xml:space="preserve">в днях продажи </w:t>
      </w:r>
      <w:r w:rsidRPr="008C60FD">
        <w:rPr>
          <w:rFonts w:eastAsia="Times New Roman" w:cs="Tahoma"/>
          <w:color w:val="000000"/>
          <w:lang w:eastAsia="ru-RU"/>
        </w:rPr>
        <w:t xml:space="preserve">который требуется иметь в наличии. </w:t>
      </w:r>
    </w:p>
    <w:p w14:paraId="41EF1D5E" w14:textId="77777777" w:rsidR="00633FDF" w:rsidRDefault="00633FDF" w:rsidP="00633FDF">
      <w:pPr>
        <w:pStyle w:val="aff6"/>
        <w:numPr>
          <w:ilvl w:val="0"/>
          <w:numId w:val="28"/>
        </w:numPr>
        <w:shd w:val="clear" w:color="auto" w:fill="FFFFFF"/>
        <w:spacing w:before="100" w:beforeAutospacing="1" w:after="240" w:line="240" w:lineRule="auto"/>
        <w:contextualSpacing w:val="0"/>
        <w:rPr>
          <w:rFonts w:eastAsia="Times New Roman" w:cs="Tahoma"/>
          <w:color w:val="000000"/>
          <w:lang w:eastAsia="ru-RU"/>
        </w:rPr>
      </w:pPr>
      <w:r w:rsidRPr="008C60FD">
        <w:rPr>
          <w:rFonts w:eastAsia="Times New Roman" w:cs="Tahoma"/>
          <w:color w:val="000000"/>
          <w:lang w:eastAsia="ru-RU"/>
        </w:rPr>
        <w:t>Минимальный запас</w:t>
      </w:r>
      <w:r w:rsidRPr="004E2DAA">
        <w:rPr>
          <w:rFonts w:eastAsia="Times New Roman" w:cs="Tahoma"/>
          <w:color w:val="000000"/>
          <w:lang w:eastAsia="ru-RU"/>
        </w:rPr>
        <w:t xml:space="preserve"> в днях</w:t>
      </w:r>
      <w:r w:rsidRPr="008C60FD">
        <w:rPr>
          <w:rFonts w:eastAsia="Times New Roman" w:cs="Tahoma"/>
          <w:color w:val="000000"/>
          <w:lang w:eastAsia="ru-RU"/>
        </w:rPr>
        <w:t xml:space="preserve"> (</w:t>
      </w:r>
      <w:r w:rsidRPr="004E2DAA">
        <w:rPr>
          <w:rFonts w:eastAsia="Times New Roman" w:cs="Arial"/>
          <w:bCs/>
          <w:color w:val="333333"/>
          <w:lang w:val="en-US" w:eastAsia="ru-RU"/>
        </w:rPr>
        <w:t>MINTS</w:t>
      </w:r>
      <w:r w:rsidRPr="008C60FD">
        <w:rPr>
          <w:rFonts w:eastAsia="Times New Roman" w:cs="Tahoma"/>
          <w:color w:val="000000"/>
          <w:lang w:eastAsia="ru-RU"/>
        </w:rPr>
        <w:t xml:space="preserve">): Минимальный запас </w:t>
      </w:r>
      <w:r>
        <w:rPr>
          <w:rFonts w:eastAsia="Times New Roman" w:cs="Tahoma"/>
          <w:color w:val="000000"/>
          <w:lang w:eastAsia="ru-RU"/>
        </w:rPr>
        <w:t xml:space="preserve">в днях продажи </w:t>
      </w:r>
      <w:r w:rsidRPr="008C60FD">
        <w:rPr>
          <w:rFonts w:eastAsia="Times New Roman" w:cs="Tahoma"/>
          <w:color w:val="000000"/>
          <w:lang w:eastAsia="ru-RU"/>
        </w:rPr>
        <w:t xml:space="preserve">который требуется иметь в наличии. </w:t>
      </w:r>
    </w:p>
    <w:p w14:paraId="0D468488" w14:textId="77777777" w:rsidR="00633FDF" w:rsidRPr="004E2DAA" w:rsidRDefault="00633FDF" w:rsidP="00633FDF">
      <w:pPr>
        <w:pStyle w:val="aff6"/>
        <w:numPr>
          <w:ilvl w:val="0"/>
          <w:numId w:val="28"/>
        </w:numPr>
        <w:shd w:val="clear" w:color="auto" w:fill="FFFFFF"/>
        <w:spacing w:before="100" w:beforeAutospacing="1" w:after="240" w:line="240" w:lineRule="auto"/>
        <w:contextualSpacing w:val="0"/>
        <w:rPr>
          <w:rFonts w:eastAsia="Times New Roman" w:cs="Tahoma"/>
          <w:color w:val="000000"/>
          <w:lang w:eastAsia="ru-RU"/>
        </w:rPr>
      </w:pPr>
      <w:r>
        <w:rPr>
          <w:rFonts w:eastAsia="Times New Roman" w:cs="Tahoma"/>
          <w:color w:val="000000"/>
          <w:lang w:eastAsia="ru-RU"/>
        </w:rPr>
        <w:t>К</w:t>
      </w:r>
      <w:r w:rsidRPr="004E2DAA">
        <w:rPr>
          <w:rFonts w:eastAsia="Times New Roman" w:cs="Tahoma"/>
          <w:color w:val="000000"/>
          <w:lang w:eastAsia="ru-RU"/>
        </w:rPr>
        <w:t xml:space="preserve">оличество дней </w:t>
      </w:r>
      <w:r>
        <w:rPr>
          <w:rFonts w:eastAsia="Times New Roman" w:cs="Tahoma"/>
          <w:color w:val="000000"/>
          <w:lang w:eastAsia="ru-RU"/>
        </w:rPr>
        <w:t>для</w:t>
      </w:r>
      <w:r w:rsidRPr="004E2DAA">
        <w:rPr>
          <w:rFonts w:eastAsia="Times New Roman" w:cs="Tahoma"/>
          <w:color w:val="000000"/>
          <w:lang w:eastAsia="ru-RU"/>
        </w:rPr>
        <w:t xml:space="preserve"> расчет</w:t>
      </w:r>
      <w:r>
        <w:rPr>
          <w:rFonts w:eastAsia="Times New Roman" w:cs="Tahoma"/>
          <w:color w:val="000000"/>
          <w:lang w:eastAsia="ru-RU"/>
        </w:rPr>
        <w:t>а</w:t>
      </w:r>
      <w:r w:rsidRPr="004E2DAA">
        <w:rPr>
          <w:rFonts w:eastAsia="Times New Roman" w:cs="Tahoma"/>
          <w:color w:val="000000"/>
          <w:lang w:eastAsia="ru-RU"/>
        </w:rPr>
        <w:t xml:space="preserve"> скорости продаж (</w:t>
      </w:r>
      <w:r w:rsidRPr="004E2DAA">
        <w:rPr>
          <w:lang w:val="en-US"/>
        </w:rPr>
        <w:t>TSH</w:t>
      </w:r>
      <w:r w:rsidRPr="004E2DAA">
        <w:rPr>
          <w:rFonts w:eastAsia="Times New Roman" w:cs="Tahoma"/>
          <w:color w:val="000000"/>
          <w:lang w:eastAsia="ru-RU"/>
        </w:rPr>
        <w:t>)</w:t>
      </w:r>
      <w:r>
        <w:rPr>
          <w:rFonts w:eastAsia="Times New Roman" w:cs="Tahoma"/>
          <w:color w:val="000000"/>
          <w:lang w:eastAsia="ru-RU"/>
        </w:rPr>
        <w:t xml:space="preserve">: </w:t>
      </w:r>
    </w:p>
    <w:p w14:paraId="6556FFAA" w14:textId="17BD68F2" w:rsidR="00633FDF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b/>
          <w:color w:val="000000"/>
          <w:lang w:eastAsia="ru-RU"/>
        </w:rPr>
      </w:pPr>
      <w:r w:rsidRPr="007341DC">
        <w:rPr>
          <w:rFonts w:ascii="Tahoma" w:hAnsi="Tahoma" w:cs="Tahoma"/>
          <w:color w:val="000000"/>
        </w:rPr>
        <w:br/>
      </w:r>
      <w:r w:rsidRPr="00060FE8">
        <w:rPr>
          <w:rFonts w:eastAsia="Times New Roman" w:cs="Tahoma"/>
          <w:b/>
          <w:color w:val="000000"/>
          <w:lang w:eastAsia="ru-RU"/>
        </w:rPr>
        <w:t>Формул</w:t>
      </w:r>
      <w:r>
        <w:rPr>
          <w:rFonts w:eastAsia="Times New Roman" w:cs="Tahoma"/>
          <w:b/>
          <w:color w:val="000000"/>
          <w:lang w:eastAsia="ru-RU"/>
        </w:rPr>
        <w:t>ы</w:t>
      </w:r>
      <w:r w:rsidRPr="00044FCC">
        <w:rPr>
          <w:rFonts w:eastAsia="Times New Roman" w:cs="Tahoma"/>
          <w:b/>
          <w:color w:val="000000"/>
          <w:lang w:eastAsia="ru-RU"/>
        </w:rPr>
        <w:t xml:space="preserve"> </w:t>
      </w:r>
      <w:r>
        <w:rPr>
          <w:rFonts w:eastAsia="Times New Roman" w:cs="Tahoma"/>
          <w:b/>
          <w:color w:val="000000"/>
          <w:lang w:eastAsia="ru-RU"/>
        </w:rPr>
        <w:t xml:space="preserve">расчета </w:t>
      </w:r>
      <w:r w:rsidRPr="00044FCC">
        <w:rPr>
          <w:rFonts w:eastAsia="Times New Roman" w:cs="Tahoma"/>
          <w:b/>
          <w:color w:val="000000"/>
          <w:lang w:eastAsia="ru-RU"/>
        </w:rPr>
        <w:t>количества товара</w:t>
      </w:r>
      <w:r w:rsidRPr="00060FE8">
        <w:rPr>
          <w:rFonts w:eastAsia="Times New Roman" w:cs="Tahoma"/>
          <w:b/>
          <w:color w:val="000000"/>
          <w:lang w:eastAsia="ru-RU"/>
        </w:rPr>
        <w:t>:</w:t>
      </w:r>
    </w:p>
    <w:p w14:paraId="559B07AE" w14:textId="77777777" w:rsidR="00633FDF" w:rsidRDefault="00633FDF" w:rsidP="00633FDF">
      <w:pPr>
        <w:ind w:left="964"/>
      </w:pPr>
      <w:r>
        <w:t>Количества товара Мин/Макс (FDMIN/FDMAX) рассчитываются следующим образом</w:t>
      </w:r>
      <w:r w:rsidRPr="00EC212B">
        <w:t>:</w:t>
      </w:r>
    </w:p>
    <w:p w14:paraId="37827FC5" w14:textId="77777777" w:rsidR="00633FDF" w:rsidRPr="00EC212B" w:rsidRDefault="00633FDF" w:rsidP="00633FDF">
      <w:pPr>
        <w:rPr>
          <w:color w:val="000000"/>
          <w:lang w:eastAsia="ru-RU"/>
        </w:rPr>
      </w:pPr>
      <m:oMathPara>
        <m:oMath>
          <m:r>
            <w:rPr>
              <w:rFonts w:ascii="Cambria Math" w:eastAsia="Times New Roman" w:hAnsi="Cambria Math" w:cs="Tahoma"/>
              <w:color w:val="000000"/>
              <w:lang w:val="en-US" w:eastAsia="ru-RU"/>
            </w:rPr>
            <m:t>FDMIN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eastAsia="Times New Roman" w:hAnsi="Cambria Math" w:cs="Tahoma"/>
                  <w:color w:val="000000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TODAY+COLT</m:t>
              </m:r>
            </m:sub>
            <m:sup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TODAY+COLT+MINTS</m:t>
              </m:r>
            </m:sup>
            <m:e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F(t)</m:t>
              </m:r>
            </m:e>
          </m:nary>
        </m:oMath>
      </m:oMathPara>
    </w:p>
    <w:p w14:paraId="246C6F13" w14:textId="77777777" w:rsidR="00633FDF" w:rsidRPr="00EC212B" w:rsidRDefault="00633FDF" w:rsidP="00633FDF">
      <w:pPr>
        <w:ind w:left="964"/>
        <w:rPr>
          <w:color w:val="000000"/>
          <w:lang w:eastAsia="ru-RU"/>
        </w:rPr>
      </w:pPr>
    </w:p>
    <w:p w14:paraId="6EEE02D1" w14:textId="77777777" w:rsidR="00633FDF" w:rsidRPr="00EC212B" w:rsidRDefault="00633FDF" w:rsidP="00633FDF">
      <w:pPr>
        <w:ind w:left="964"/>
        <w:rPr>
          <w:color w:val="000000"/>
          <w:lang w:eastAsia="ru-RU"/>
        </w:rPr>
      </w:pPr>
    </w:p>
    <w:p w14:paraId="3BEF00BD" w14:textId="77777777" w:rsidR="00633FDF" w:rsidRPr="00EC212B" w:rsidRDefault="00633FDF" w:rsidP="00633FDF">
      <m:oMathPara>
        <m:oMath>
          <m:r>
            <w:rPr>
              <w:rFonts w:ascii="Cambria Math" w:eastAsia="Times New Roman" w:hAnsi="Cambria Math" w:cs="Tahoma"/>
              <w:color w:val="000000"/>
              <w:lang w:val="en-US" w:eastAsia="ru-RU"/>
            </w:rPr>
            <m:t>FDMAX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eastAsia="Times New Roman" w:hAnsi="Cambria Math" w:cs="Tahoma"/>
                  <w:color w:val="000000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TODAY+COLT</m:t>
              </m:r>
            </m:sub>
            <m:sup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TODAY+COLT+MAXTS</m:t>
              </m:r>
            </m:sup>
            <m:e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F(t)</m:t>
              </m:r>
            </m:e>
          </m:nary>
        </m:oMath>
      </m:oMathPara>
    </w:p>
    <w:p w14:paraId="5AFC3364" w14:textId="77777777" w:rsidR="00633FDF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b/>
          <w:color w:val="000000"/>
          <w:lang w:eastAsia="ru-RU"/>
        </w:rPr>
      </w:pPr>
      <w:r w:rsidRPr="00060FE8">
        <w:rPr>
          <w:rFonts w:eastAsia="Times New Roman" w:cs="Tahoma"/>
          <w:b/>
          <w:color w:val="000000"/>
          <w:lang w:eastAsia="ru-RU"/>
        </w:rPr>
        <w:t>Формула</w:t>
      </w:r>
      <w:r>
        <w:rPr>
          <w:rFonts w:eastAsia="Times New Roman" w:cs="Tahoma"/>
          <w:b/>
          <w:color w:val="000000"/>
          <w:lang w:eastAsia="ru-RU"/>
        </w:rPr>
        <w:t xml:space="preserve"> расчета </w:t>
      </w:r>
      <w:r>
        <w:rPr>
          <w:rFonts w:eastAsia="Times New Roman" w:cs="Tahoma"/>
          <w:b/>
          <w:color w:val="000000"/>
          <w:lang w:val="en-US" w:eastAsia="ru-RU"/>
        </w:rPr>
        <w:t>ROQ</w:t>
      </w:r>
      <w:r w:rsidRPr="00060FE8">
        <w:rPr>
          <w:rFonts w:eastAsia="Times New Roman" w:cs="Tahoma"/>
          <w:b/>
          <w:color w:val="000000"/>
          <w:lang w:eastAsia="ru-RU"/>
        </w:rPr>
        <w:t>:</w:t>
      </w:r>
    </w:p>
    <w:p w14:paraId="184C7047" w14:textId="77777777" w:rsidR="00633FDF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m:oMathPara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m:t>NI=</m:t>
          </m:r>
          <m:r>
            <m:rPr>
              <m:sty m:val="p"/>
            </m:rPr>
            <w:rPr>
              <w:rFonts w:ascii="Cambria Math" w:eastAsia="Times New Roman" w:hAnsi="Cambria Math" w:cs="Tahoma"/>
              <w:color w:val="000000"/>
              <w:lang w:eastAsia="ru-RU"/>
            </w:rPr>
            <m:t>max⁡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(</m:t>
          </m:r>
          <m:nary>
            <m:naryPr>
              <m:chr m:val="∑"/>
              <m:grow m:val="1"/>
              <m:ctrlPr>
                <w:rPr>
                  <w:rFonts w:ascii="Cambria Math" w:eastAsia="Times New Roman" w:hAnsi="Cambria Math" w:cs="Tahoma"/>
                  <w:color w:val="000000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-∞</m:t>
              </m:r>
            </m:sub>
            <m:sup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TODAY+MINTS</m:t>
              </m:r>
            </m:sup>
            <m:e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AVAIL</m:t>
              </m:r>
              <m:d>
                <m:dPr>
                  <m:ctrlPr>
                    <w:rPr>
                      <w:rFonts w:ascii="Cambria Math" w:eastAsia="Times New Roman" w:hAnsi="Cambria Math" w:cs="Tahoma"/>
                      <w:i/>
                      <w:color w:val="000000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t</m:t>
                  </m:r>
                </m:e>
              </m:d>
              <m:r>
                <w:rPr>
                  <w:rFonts w:ascii="Cambria Math" w:eastAsia="Times New Roman" w:hAnsi="Cambria Math" w:cs="Tahoma"/>
                  <w:color w:val="000000"/>
                  <w:lang w:eastAsia="ru-RU"/>
                </w:rPr>
                <m:t>-DS,0)</m:t>
              </m:r>
            </m:e>
          </m:nary>
        </m:oMath>
      </m:oMathPara>
    </w:p>
    <w:p w14:paraId="477C0B51" w14:textId="77777777" w:rsidR="00633FDF" w:rsidRPr="008C60FD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m:t>OP=</m:t>
          </m:r>
          <m:r>
            <m:rPr>
              <m:sty m:val="p"/>
            </m:rPr>
            <w:rPr>
              <w:rFonts w:ascii="Cambria Math" w:eastAsia="Times New Roman" w:hAnsi="Cambria Math" w:cs="Tahoma"/>
              <w:color w:val="000000"/>
              <w:lang w:eastAsia="ru-RU"/>
            </w:rPr>
            <m:t>max⁡</m:t>
          </m:r>
          <m:r>
            <w:rPr>
              <w:rFonts w:ascii="Cambria Math" w:eastAsia="Times New Roman" w:hAnsi="Cambria Math" w:cs="Tahoma"/>
              <w:color w:val="000000"/>
              <w:lang w:eastAsia="ru-RU"/>
            </w:rPr>
            <m:t>(FDMIN,PS+PPS)</m:t>
          </m:r>
        </m:oMath>
      </m:oMathPara>
    </w:p>
    <w:p w14:paraId="7CCAECC0" w14:textId="77777777" w:rsidR="00633FDF" w:rsidRPr="008C60FD" w:rsidRDefault="00633FDF" w:rsidP="00633FDF">
      <w:pPr>
        <w:shd w:val="clear" w:color="auto" w:fill="FFFFFF"/>
        <w:spacing w:before="100" w:beforeAutospacing="1" w:after="240"/>
        <w:rPr>
          <w:rFonts w:eastAsia="Times New Roman" w:cs="Tahoma"/>
          <w:color w:val="000000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ahoma"/>
              <w:color w:val="000000"/>
              <w:lang w:eastAsia="ru-RU"/>
            </w:rPr>
            <m:t xml:space="preserve">ROQ= </m:t>
          </m:r>
          <m:d>
            <m:dPr>
              <m:begChr m:val="{"/>
              <m:endChr m:val="}"/>
              <m:ctrlPr>
                <w:rPr>
                  <w:rFonts w:ascii="Cambria Math" w:eastAsia="Times New Roman" w:hAnsi="Cambria Math" w:cs="Tahoma"/>
                  <w:i/>
                  <w:color w:val="000000"/>
                  <w:lang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max⁡</m:t>
                  </m:r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(FDMAX, PS+PPS)-NI  OP ≥NI</m:t>
                  </m:r>
                  <m:ctrlPr>
                    <w:rPr>
                      <w:rFonts w:ascii="Cambria Math" w:eastAsia="Times New Roman" w:hAnsi="Cambria Math" w:cs="Tahoma"/>
                      <w:i/>
                      <w:color w:val="000000"/>
                      <w:lang w:eastAsia="ru-RU"/>
                    </w:rPr>
                  </m:ctrlPr>
                </m:e>
                <m:e>
                  <m:r>
                    <w:rPr>
                      <w:rFonts w:ascii="Cambria Math" w:eastAsia="Times New Roman" w:hAnsi="Cambria Math" w:cs="Tahoma"/>
                      <w:color w:val="000000"/>
                      <w:lang w:eastAsia="ru-RU"/>
                    </w:rPr>
                    <m:t>0                                               OP&lt;NI</m:t>
                  </m:r>
                  <m:ctrlPr>
                    <w:rPr>
                      <w:rFonts w:ascii="Cambria Math" w:eastAsia="Times New Roman" w:hAnsi="Cambria Math" w:cs="Tahoma"/>
                      <w:i/>
                      <w:color w:val="000000"/>
                      <w:lang w:eastAsia="ru-RU"/>
                    </w:rPr>
                  </m:ctrlPr>
                </m:e>
              </m:eqArr>
            </m:e>
          </m:d>
        </m:oMath>
      </m:oMathPara>
    </w:p>
    <w:p w14:paraId="4E6A4305" w14:textId="429B627B" w:rsidR="003F1D30" w:rsidRDefault="003F1D30" w:rsidP="003F1D30">
      <w:pPr>
        <w:pStyle w:val="1"/>
      </w:pPr>
      <w:bookmarkStart w:id="13" w:name="aref_section35"/>
      <w:bookmarkStart w:id="14" w:name="_Toc17214991"/>
      <w:bookmarkEnd w:id="13"/>
      <w:r>
        <w:t>Порядок работы</w:t>
      </w:r>
    </w:p>
    <w:p w14:paraId="44508BAB" w14:textId="000CF4D2" w:rsidR="00AD4E06" w:rsidRDefault="00AD4E06" w:rsidP="00AD4E06">
      <w:pPr>
        <w:pStyle w:val="2"/>
      </w:pPr>
      <w:r>
        <w:t xml:space="preserve">Настройка интеграции 1С ТС и </w:t>
      </w:r>
      <w:r>
        <w:rPr>
          <w:lang w:val="en-US"/>
        </w:rPr>
        <w:t>RS</w:t>
      </w:r>
      <w:r w:rsidRPr="00AD4E06">
        <w:t>.</w:t>
      </w:r>
      <w:r>
        <w:rPr>
          <w:lang w:val="en-US"/>
        </w:rPr>
        <w:t>SCM</w:t>
      </w:r>
    </w:p>
    <w:p w14:paraId="2EFE62D8" w14:textId="3ACA8D55" w:rsidR="00AD4E06" w:rsidRDefault="00AD4E06" w:rsidP="00AD4E06">
      <w:pPr>
        <w:pStyle w:val="3"/>
      </w:pPr>
      <w:r>
        <w:t>Настройка Реестра транспорта</w:t>
      </w:r>
    </w:p>
    <w:p w14:paraId="244A097E" w14:textId="5A4CB542" w:rsidR="00AD4E06" w:rsidRPr="00843BE6" w:rsidRDefault="00AD4E06" w:rsidP="00AD4E06">
      <w:pPr>
        <w:rPr>
          <w:lang w:eastAsia="ko-KR"/>
        </w:rPr>
      </w:pPr>
      <w:r>
        <w:rPr>
          <w:lang w:eastAsia="ko-KR"/>
        </w:rPr>
        <w:t xml:space="preserve">Назначение: Настройка реквизитов связи между 1С ТС и </w:t>
      </w:r>
      <w:r>
        <w:rPr>
          <w:lang w:val="en-US" w:eastAsia="ko-KR"/>
        </w:rPr>
        <w:t>RS</w:t>
      </w:r>
      <w:r w:rsidRPr="00AD4E06">
        <w:rPr>
          <w:lang w:eastAsia="ko-KR"/>
        </w:rPr>
        <w:t>.</w:t>
      </w:r>
      <w:r>
        <w:rPr>
          <w:lang w:val="en-US" w:eastAsia="ko-KR"/>
        </w:rPr>
        <w:t>SCM</w:t>
      </w:r>
      <w:r w:rsidRPr="00AD4E06">
        <w:rPr>
          <w:lang w:eastAsia="ko-KR"/>
        </w:rPr>
        <w:t xml:space="preserve"> (</w:t>
      </w:r>
      <w:r>
        <w:rPr>
          <w:lang w:val="en-US" w:eastAsia="ko-KR"/>
        </w:rPr>
        <w:t>FTP</w:t>
      </w:r>
      <w:r>
        <w:rPr>
          <w:lang w:eastAsia="ko-KR"/>
        </w:rPr>
        <w:t xml:space="preserve"> и </w:t>
      </w:r>
      <w:r>
        <w:rPr>
          <w:lang w:val="en-US" w:eastAsia="ko-KR"/>
        </w:rPr>
        <w:t>WEB</w:t>
      </w:r>
      <w:r w:rsidRPr="00AD4E06">
        <w:rPr>
          <w:lang w:eastAsia="ko-KR"/>
        </w:rPr>
        <w:t>-</w:t>
      </w:r>
      <w:r>
        <w:rPr>
          <w:lang w:eastAsia="ko-KR"/>
        </w:rPr>
        <w:t xml:space="preserve">сервис).  </w:t>
      </w:r>
    </w:p>
    <w:p w14:paraId="475AFD8A" w14:textId="63C408ED" w:rsidR="00AD4E06" w:rsidRPr="00AD4E06" w:rsidRDefault="00AD4E06" w:rsidP="00AD4E06">
      <w:pPr>
        <w:rPr>
          <w:lang w:eastAsia="ko-KR"/>
        </w:rPr>
      </w:pPr>
      <w:r>
        <w:rPr>
          <w:lang w:eastAsia="ko-KR"/>
        </w:rPr>
        <w:lastRenderedPageBreak/>
        <w:t xml:space="preserve">Когда выполнять: при первоначальной настройке системы (обычно выполняет пуско-наладчик), или смене логинов/паролей к </w:t>
      </w:r>
      <w:r>
        <w:rPr>
          <w:lang w:val="en-US" w:eastAsia="ko-KR"/>
        </w:rPr>
        <w:t>FTP</w:t>
      </w:r>
      <w:r>
        <w:rPr>
          <w:lang w:eastAsia="ko-KR"/>
        </w:rPr>
        <w:t xml:space="preserve"> </w:t>
      </w:r>
    </w:p>
    <w:p w14:paraId="08BD7E03" w14:textId="57FEC05B" w:rsidR="00AD4E06" w:rsidRPr="00D8000F" w:rsidRDefault="00AD4E06" w:rsidP="00AD4E06">
      <w:pPr>
        <w:rPr>
          <w:lang w:eastAsia="ko-KR"/>
        </w:rPr>
      </w:pPr>
      <w:r>
        <w:rPr>
          <w:lang w:eastAsia="ko-KR"/>
        </w:rPr>
        <w:t>Путь: ТС-Сервис - Обмен данными –</w:t>
      </w:r>
      <w:r w:rsidRPr="001A6E06">
        <w:t xml:space="preserve"> </w:t>
      </w:r>
      <w:r>
        <w:t>Реестр транспорта</w:t>
      </w:r>
    </w:p>
    <w:p w14:paraId="079CC54F" w14:textId="77777777" w:rsidR="00AD4E06" w:rsidRPr="00AD4E06" w:rsidRDefault="00AD4E06" w:rsidP="00AD4E06">
      <w:pPr>
        <w:rPr>
          <w:lang w:eastAsia="ko-KR"/>
        </w:rPr>
      </w:pPr>
    </w:p>
    <w:p w14:paraId="2C7C4057" w14:textId="34062FF5" w:rsidR="00AD4E06" w:rsidRDefault="00AD4E06" w:rsidP="00AD4E06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165D8C95" wp14:editId="7B3B16DE">
            <wp:extent cx="5732145" cy="3809365"/>
            <wp:effectExtent l="0" t="0" r="190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9140" w14:textId="23A6809F" w:rsidR="00AD4E06" w:rsidRDefault="00AD4E06" w:rsidP="00AD4E06">
      <w:pPr>
        <w:pStyle w:val="3"/>
      </w:pPr>
      <w:r>
        <w:t>Настройка Плана обмена</w:t>
      </w:r>
    </w:p>
    <w:p w14:paraId="52766917" w14:textId="4BF141AE" w:rsidR="00AD4E06" w:rsidRPr="00843BE6" w:rsidRDefault="00AD4E06" w:rsidP="00AD4E06">
      <w:pPr>
        <w:rPr>
          <w:lang w:eastAsia="ko-KR"/>
        </w:rPr>
      </w:pPr>
      <w:r>
        <w:rPr>
          <w:lang w:eastAsia="ko-KR"/>
        </w:rPr>
        <w:t xml:space="preserve">Назначение: Настройка обмена между 1С ТС и </w:t>
      </w:r>
      <w:r>
        <w:rPr>
          <w:lang w:val="en-US" w:eastAsia="ko-KR"/>
        </w:rPr>
        <w:t>RS</w:t>
      </w:r>
      <w:r w:rsidRPr="00AD4E06">
        <w:rPr>
          <w:lang w:eastAsia="ko-KR"/>
        </w:rPr>
        <w:t>.</w:t>
      </w:r>
      <w:r>
        <w:rPr>
          <w:lang w:val="en-US" w:eastAsia="ko-KR"/>
        </w:rPr>
        <w:t>SCM</w:t>
      </w:r>
      <w:r>
        <w:rPr>
          <w:lang w:eastAsia="ko-KR"/>
        </w:rPr>
        <w:t xml:space="preserve">.  </w:t>
      </w:r>
    </w:p>
    <w:p w14:paraId="23AA8BA5" w14:textId="7A44E10C" w:rsidR="00AD4E06" w:rsidRPr="00AD4E06" w:rsidRDefault="00AD4E06" w:rsidP="00AD4E06">
      <w:pPr>
        <w:rPr>
          <w:lang w:eastAsia="ko-KR"/>
        </w:rPr>
      </w:pPr>
      <w:r>
        <w:rPr>
          <w:lang w:eastAsia="ko-KR"/>
        </w:rPr>
        <w:t xml:space="preserve">Когда выполнять: при первоначальной настройке системы (обычно выполняет пуско-наладчик), или </w:t>
      </w:r>
      <w:r w:rsidR="00D826CB">
        <w:rPr>
          <w:lang w:eastAsia="ko-KR"/>
        </w:rPr>
        <w:t>уточнения параметров полной выгрузки данных.</w:t>
      </w:r>
    </w:p>
    <w:p w14:paraId="60BC0F2F" w14:textId="73E0F539" w:rsidR="00AD4E06" w:rsidRPr="00D8000F" w:rsidRDefault="00AD4E06" w:rsidP="00AD4E06">
      <w:pPr>
        <w:rPr>
          <w:lang w:eastAsia="ko-KR"/>
        </w:rPr>
      </w:pPr>
      <w:r>
        <w:rPr>
          <w:lang w:eastAsia="ko-KR"/>
        </w:rPr>
        <w:t>Путь: ТС-</w:t>
      </w:r>
      <w:r w:rsidR="00D826CB">
        <w:rPr>
          <w:lang w:eastAsia="ko-KR"/>
        </w:rPr>
        <w:t>Операции</w:t>
      </w:r>
      <w:r>
        <w:rPr>
          <w:lang w:eastAsia="ko-KR"/>
        </w:rPr>
        <w:t>-</w:t>
      </w:r>
      <w:r w:rsidR="00D826CB">
        <w:rPr>
          <w:lang w:eastAsia="ko-KR"/>
        </w:rPr>
        <w:t>План обмена</w:t>
      </w:r>
      <w:r>
        <w:rPr>
          <w:lang w:eastAsia="ko-KR"/>
        </w:rPr>
        <w:t>–</w:t>
      </w:r>
      <w:r w:rsidR="00D826CB">
        <w:t>Настройки обмена</w:t>
      </w:r>
    </w:p>
    <w:p w14:paraId="21E32D47" w14:textId="160F4D2C" w:rsidR="00AD4E06" w:rsidRPr="00AD4E06" w:rsidRDefault="00AD4E06" w:rsidP="00AD4E06">
      <w:pPr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64105B3D" wp14:editId="6AFBC6B9">
            <wp:extent cx="5732145" cy="3330575"/>
            <wp:effectExtent l="0" t="0" r="190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AB09" w14:textId="6EF5CB76" w:rsidR="00AD4E06" w:rsidRDefault="00AD4E06" w:rsidP="00AD4E06">
      <w:pPr>
        <w:rPr>
          <w:lang w:eastAsia="ko-KR"/>
        </w:rPr>
      </w:pPr>
    </w:p>
    <w:p w14:paraId="2929A334" w14:textId="77777777" w:rsidR="00201AE9" w:rsidRPr="001C3378" w:rsidRDefault="00201AE9" w:rsidP="00201AE9">
      <w:pPr>
        <w:pStyle w:val="3"/>
      </w:pPr>
      <w:r>
        <w:t xml:space="preserve">Настройка товарных групп и магазинов для выгрузки в </w:t>
      </w:r>
      <w:r>
        <w:rPr>
          <w:lang w:val="en-US"/>
        </w:rPr>
        <w:t>RS</w:t>
      </w:r>
      <w:r w:rsidRPr="00D8000F">
        <w:t>.</w:t>
      </w:r>
      <w:r>
        <w:rPr>
          <w:lang w:val="en-US"/>
        </w:rPr>
        <w:t>SCM</w:t>
      </w:r>
    </w:p>
    <w:p w14:paraId="3D66CA59" w14:textId="77777777" w:rsidR="00201AE9" w:rsidRPr="00843BE6" w:rsidRDefault="00201AE9" w:rsidP="00201AE9">
      <w:pPr>
        <w:rPr>
          <w:lang w:eastAsia="ko-KR"/>
        </w:rPr>
      </w:pPr>
      <w:r>
        <w:rPr>
          <w:lang w:eastAsia="ko-KR"/>
        </w:rPr>
        <w:t xml:space="preserve">Назначение: Настройка автоматической отправки Мастер-данных и Транзакций в </w:t>
      </w:r>
      <w:r>
        <w:rPr>
          <w:lang w:val="en-US" w:eastAsia="ko-KR"/>
        </w:rPr>
        <w:t>RS</w:t>
      </w:r>
      <w:r w:rsidRPr="00D8000F">
        <w:rPr>
          <w:lang w:eastAsia="ko-KR"/>
        </w:rPr>
        <w:t>.</w:t>
      </w:r>
      <w:r>
        <w:rPr>
          <w:lang w:val="en-US" w:eastAsia="ko-KR"/>
        </w:rPr>
        <w:t>SCM</w:t>
      </w:r>
      <w:r w:rsidRPr="00D8000F">
        <w:rPr>
          <w:lang w:eastAsia="ko-KR"/>
        </w:rPr>
        <w:t xml:space="preserve"> </w:t>
      </w:r>
      <w:r>
        <w:rPr>
          <w:lang w:eastAsia="ko-KR"/>
        </w:rPr>
        <w:t xml:space="preserve">и Загрузка заказов в ТС по выделенным товарам/локациям.  </w:t>
      </w:r>
    </w:p>
    <w:p w14:paraId="2B6D849C" w14:textId="77777777" w:rsidR="00201AE9" w:rsidRDefault="00201AE9" w:rsidP="00201AE9">
      <w:pPr>
        <w:rPr>
          <w:lang w:eastAsia="ko-KR"/>
        </w:rPr>
      </w:pPr>
      <w:r>
        <w:rPr>
          <w:lang w:eastAsia="ko-KR"/>
        </w:rPr>
        <w:t>Когда выполнять: при добавлении нового магазина, изменений товарных групп.</w:t>
      </w:r>
    </w:p>
    <w:p w14:paraId="23852B11" w14:textId="77777777" w:rsidR="00201AE9" w:rsidRPr="00D8000F" w:rsidRDefault="00201AE9" w:rsidP="00201AE9">
      <w:pPr>
        <w:rPr>
          <w:lang w:eastAsia="ko-KR"/>
        </w:rPr>
      </w:pPr>
      <w:r>
        <w:rPr>
          <w:lang w:eastAsia="ko-KR"/>
        </w:rPr>
        <w:t>Путь: ТС-Операции-План обмена-</w:t>
      </w:r>
      <w:r w:rsidRPr="001A6E06">
        <w:t xml:space="preserve"> </w:t>
      </w:r>
      <w:r w:rsidRPr="001A6E06">
        <w:rPr>
          <w:lang w:eastAsia="ko-KR"/>
        </w:rPr>
        <w:t>Обмен RS.SCM</w:t>
      </w:r>
      <w:r>
        <w:rPr>
          <w:lang w:eastAsia="ko-KR"/>
        </w:rPr>
        <w:t>-</w:t>
      </w:r>
      <w:r>
        <w:rPr>
          <w:lang w:val="en-US" w:eastAsia="ko-KR"/>
        </w:rPr>
        <w:t>SCM</w:t>
      </w:r>
    </w:p>
    <w:p w14:paraId="46D1EF36" w14:textId="77777777" w:rsidR="00201AE9" w:rsidRDefault="00201AE9" w:rsidP="00201AE9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5EBF49D2" wp14:editId="6B7FF266">
            <wp:extent cx="5732145" cy="2863850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C1C1" w14:textId="77777777" w:rsidR="00201AE9" w:rsidRDefault="00201AE9" w:rsidP="00201AE9">
      <w:pPr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26832F96" wp14:editId="11C56323">
            <wp:extent cx="5732145" cy="3203575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12D4" w14:textId="77777777" w:rsidR="00201AE9" w:rsidRPr="00D8000F" w:rsidRDefault="00201AE9" w:rsidP="00201AE9">
      <w:pPr>
        <w:rPr>
          <w:lang w:eastAsia="ko-KR"/>
        </w:rPr>
      </w:pPr>
    </w:p>
    <w:p w14:paraId="31FCC6AB" w14:textId="77777777" w:rsidR="00201AE9" w:rsidRDefault="00201AE9" w:rsidP="00201AE9">
      <w:pPr>
        <w:pStyle w:val="3"/>
      </w:pPr>
      <w:r>
        <w:t>Полная выгрузка Мастер-данных</w:t>
      </w:r>
    </w:p>
    <w:p w14:paraId="495E49D7" w14:textId="77777777" w:rsidR="00201AE9" w:rsidRPr="00843BE6" w:rsidRDefault="00201AE9" w:rsidP="00201AE9">
      <w:pPr>
        <w:rPr>
          <w:lang w:eastAsia="ko-KR"/>
        </w:rPr>
      </w:pPr>
      <w:r>
        <w:rPr>
          <w:lang w:eastAsia="ko-KR"/>
        </w:rPr>
        <w:t xml:space="preserve">Назначение: Полная выгрузка в </w:t>
      </w:r>
      <w:r>
        <w:rPr>
          <w:lang w:val="en-US" w:eastAsia="ko-KR"/>
        </w:rPr>
        <w:t>RS</w:t>
      </w:r>
      <w:r w:rsidRPr="00843BE6">
        <w:rPr>
          <w:lang w:eastAsia="ko-KR"/>
        </w:rPr>
        <w:t>.</w:t>
      </w:r>
      <w:r>
        <w:rPr>
          <w:lang w:val="en-US" w:eastAsia="ko-KR"/>
        </w:rPr>
        <w:t>CSM</w:t>
      </w:r>
      <w:r>
        <w:rPr>
          <w:lang w:eastAsia="ko-KR"/>
        </w:rPr>
        <w:t xml:space="preserve"> данных по магазинам, складам, поставщикам, группам номенклатуры, номенклатуре, параметров заказа, ассортимента, рекламных акций.  </w:t>
      </w:r>
    </w:p>
    <w:p w14:paraId="41438E07" w14:textId="77777777" w:rsidR="00201AE9" w:rsidRDefault="00201AE9" w:rsidP="00201AE9">
      <w:pPr>
        <w:rPr>
          <w:lang w:eastAsia="ko-KR"/>
        </w:rPr>
      </w:pPr>
      <w:r>
        <w:rPr>
          <w:lang w:eastAsia="ko-KR"/>
        </w:rPr>
        <w:t>Когда выполнять: Начальная конверсия, открытие нового магазина, массовые изменения данных.</w:t>
      </w:r>
    </w:p>
    <w:p w14:paraId="57AC82F9" w14:textId="77777777" w:rsidR="00201AE9" w:rsidRDefault="00201AE9" w:rsidP="00201AE9">
      <w:pPr>
        <w:rPr>
          <w:lang w:eastAsia="ko-KR"/>
        </w:rPr>
      </w:pPr>
      <w:r>
        <w:rPr>
          <w:lang w:eastAsia="ko-KR"/>
        </w:rPr>
        <w:t>Путь: ТС-Операции-План обмена-</w:t>
      </w:r>
      <w:r w:rsidRPr="001A6E06">
        <w:t xml:space="preserve"> </w:t>
      </w:r>
      <w:r w:rsidRPr="001A6E06">
        <w:rPr>
          <w:lang w:eastAsia="ko-KR"/>
        </w:rPr>
        <w:t>Обмен RS.SCM</w:t>
      </w:r>
    </w:p>
    <w:p w14:paraId="102981E5" w14:textId="77777777" w:rsidR="00201AE9" w:rsidRDefault="00201AE9" w:rsidP="00201AE9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0CB9CB5C" wp14:editId="4EBB512D">
            <wp:extent cx="6293357" cy="1231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9535" cy="123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633" w14:textId="77777777" w:rsidR="00201AE9" w:rsidRPr="001A6E06" w:rsidRDefault="00201AE9" w:rsidP="00201AE9">
      <w:pPr>
        <w:rPr>
          <w:lang w:eastAsia="ko-KR"/>
        </w:rPr>
      </w:pPr>
    </w:p>
    <w:p w14:paraId="0AA66159" w14:textId="6C494A2C" w:rsidR="00D826CB" w:rsidRDefault="00D826CB" w:rsidP="00D826CB">
      <w:pPr>
        <w:pStyle w:val="3"/>
      </w:pPr>
      <w:r>
        <w:t>Настройка Регламентных задач</w:t>
      </w:r>
    </w:p>
    <w:p w14:paraId="2BF137E6" w14:textId="2FA13249" w:rsidR="00D826CB" w:rsidRPr="00843BE6" w:rsidRDefault="00D826CB" w:rsidP="00D826CB">
      <w:pPr>
        <w:rPr>
          <w:lang w:eastAsia="ko-KR"/>
        </w:rPr>
      </w:pPr>
      <w:r>
        <w:rPr>
          <w:lang w:eastAsia="ko-KR"/>
        </w:rPr>
        <w:t xml:space="preserve">Назначение: Настройка регламента обмена между 1С ТС и </w:t>
      </w:r>
      <w:r>
        <w:rPr>
          <w:lang w:val="en-US" w:eastAsia="ko-KR"/>
        </w:rPr>
        <w:t>RS</w:t>
      </w:r>
      <w:r w:rsidRPr="00AD4E06">
        <w:rPr>
          <w:lang w:eastAsia="ko-KR"/>
        </w:rPr>
        <w:t>.</w:t>
      </w:r>
      <w:r>
        <w:rPr>
          <w:lang w:val="en-US" w:eastAsia="ko-KR"/>
        </w:rPr>
        <w:t>SCM</w:t>
      </w:r>
      <w:r>
        <w:rPr>
          <w:lang w:eastAsia="ko-KR"/>
        </w:rPr>
        <w:t xml:space="preserve">.  </w:t>
      </w:r>
    </w:p>
    <w:p w14:paraId="5FFA3E9B" w14:textId="402AEFB6" w:rsidR="00D826CB" w:rsidRPr="00AD4E06" w:rsidRDefault="00D826CB" w:rsidP="00D826CB">
      <w:pPr>
        <w:rPr>
          <w:lang w:eastAsia="ko-KR"/>
        </w:rPr>
      </w:pPr>
      <w:r>
        <w:rPr>
          <w:lang w:eastAsia="ko-KR"/>
        </w:rPr>
        <w:t>Когда выполнять: при первоначальной настройке системы (обычно выполняет пуско-наладчик), или уточнения расписания регулярного обмена.</w:t>
      </w:r>
    </w:p>
    <w:p w14:paraId="1E40A829" w14:textId="13E5E64B" w:rsidR="00D826CB" w:rsidRPr="00D8000F" w:rsidRDefault="00D826CB" w:rsidP="00D826CB">
      <w:pPr>
        <w:rPr>
          <w:lang w:eastAsia="ko-KR"/>
        </w:rPr>
      </w:pPr>
      <w:r>
        <w:rPr>
          <w:lang w:eastAsia="ko-KR"/>
        </w:rPr>
        <w:t>Путь: ТС-Сервис-Администрирование-Регламентные задачи</w:t>
      </w:r>
    </w:p>
    <w:p w14:paraId="668B5770" w14:textId="77A88002" w:rsidR="00D826CB" w:rsidRDefault="00D826CB" w:rsidP="00AD4E06">
      <w:pPr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30399343" wp14:editId="3EED65AE">
            <wp:extent cx="5732145" cy="350710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79A7" w14:textId="4995A24E" w:rsidR="00D826CB" w:rsidRDefault="00D826CB" w:rsidP="00D826CB">
      <w:pPr>
        <w:pStyle w:val="3"/>
      </w:pPr>
      <w:r>
        <w:t>Просмотр журнала Регламентных задач</w:t>
      </w:r>
    </w:p>
    <w:p w14:paraId="1079AA34" w14:textId="564F26C0" w:rsidR="00D826CB" w:rsidRPr="00843BE6" w:rsidRDefault="00D826CB" w:rsidP="00D826CB">
      <w:pPr>
        <w:rPr>
          <w:lang w:eastAsia="ko-KR"/>
        </w:rPr>
      </w:pPr>
      <w:r>
        <w:rPr>
          <w:lang w:eastAsia="ko-KR"/>
        </w:rPr>
        <w:t xml:space="preserve">Назначение: Просмотр журнала регламента обмена между 1С ТС и </w:t>
      </w:r>
      <w:r>
        <w:rPr>
          <w:lang w:val="en-US" w:eastAsia="ko-KR"/>
        </w:rPr>
        <w:t>RS</w:t>
      </w:r>
      <w:r w:rsidRPr="00AD4E06">
        <w:rPr>
          <w:lang w:eastAsia="ko-KR"/>
        </w:rPr>
        <w:t>.</w:t>
      </w:r>
      <w:r>
        <w:rPr>
          <w:lang w:val="en-US" w:eastAsia="ko-KR"/>
        </w:rPr>
        <w:t>SCM</w:t>
      </w:r>
      <w:r>
        <w:rPr>
          <w:lang w:eastAsia="ko-KR"/>
        </w:rPr>
        <w:t xml:space="preserve">.  </w:t>
      </w:r>
    </w:p>
    <w:p w14:paraId="268338A7" w14:textId="467B5C3F" w:rsidR="00D826CB" w:rsidRPr="00AD4E06" w:rsidRDefault="00D826CB" w:rsidP="00D826CB">
      <w:pPr>
        <w:rPr>
          <w:lang w:eastAsia="ko-KR"/>
        </w:rPr>
      </w:pPr>
      <w:r>
        <w:rPr>
          <w:lang w:eastAsia="ko-KR"/>
        </w:rPr>
        <w:t>Когда выполнять: при необходимости проверки хода обмена между системами.</w:t>
      </w:r>
    </w:p>
    <w:p w14:paraId="13211525" w14:textId="474E9FEB" w:rsidR="00D826CB" w:rsidRPr="00D8000F" w:rsidRDefault="00D826CB" w:rsidP="00D826CB">
      <w:pPr>
        <w:rPr>
          <w:lang w:eastAsia="ko-KR"/>
        </w:rPr>
      </w:pPr>
      <w:r>
        <w:rPr>
          <w:lang w:eastAsia="ko-KR"/>
        </w:rPr>
        <w:t>Путь: ТС-Сервис-Администрирование-Регламентные задачи-Перейти-Регламентные задачи-журнал событий</w:t>
      </w:r>
    </w:p>
    <w:p w14:paraId="1643C344" w14:textId="014C1408" w:rsidR="00D826CB" w:rsidRPr="00AD4E06" w:rsidRDefault="00D826CB" w:rsidP="00AD4E06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722C5869" wp14:editId="75CA486C">
            <wp:extent cx="5732145" cy="2318385"/>
            <wp:effectExtent l="0" t="0" r="190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91F4" w14:textId="77777777" w:rsidR="00AD4E06" w:rsidRPr="00AD4E06" w:rsidRDefault="00AD4E06" w:rsidP="00AD4E06"/>
    <w:p w14:paraId="610AFD61" w14:textId="47DF00F7" w:rsidR="00AD4E06" w:rsidRDefault="00AD4E06" w:rsidP="00AD4E06">
      <w:pPr>
        <w:pStyle w:val="2"/>
      </w:pPr>
      <w:r>
        <w:t>Настройка параметров автозаказа</w:t>
      </w:r>
      <w:r w:rsidR="00811844">
        <w:t xml:space="preserve"> в 1С</w:t>
      </w:r>
    </w:p>
    <w:p w14:paraId="4E6DCF5D" w14:textId="77777777" w:rsidR="007751F4" w:rsidRDefault="007751F4" w:rsidP="007751F4">
      <w:pPr>
        <w:pStyle w:val="3"/>
      </w:pPr>
      <w:r>
        <w:t xml:space="preserve">Заполнение параметров </w:t>
      </w:r>
      <w:r>
        <w:rPr>
          <w:lang w:val="en-US"/>
        </w:rPr>
        <w:t>SCM</w:t>
      </w:r>
    </w:p>
    <w:p w14:paraId="65B900E5" w14:textId="2BAAD21D" w:rsidR="007751F4" w:rsidRDefault="007751F4" w:rsidP="007751F4">
      <w:pPr>
        <w:rPr>
          <w:lang w:eastAsia="ko-KR"/>
        </w:rPr>
      </w:pPr>
      <w:r>
        <w:rPr>
          <w:lang w:eastAsia="ko-KR"/>
        </w:rPr>
        <w:t>Назначение: Настройка параметров, влияющих на расчет автозаказа.</w:t>
      </w:r>
    </w:p>
    <w:p w14:paraId="0564306E" w14:textId="77777777" w:rsidR="007751F4" w:rsidRDefault="007751F4" w:rsidP="007751F4">
      <w:pPr>
        <w:spacing w:after="0"/>
        <w:rPr>
          <w:lang w:eastAsia="ko-KR"/>
        </w:rPr>
      </w:pPr>
      <w:r>
        <w:rPr>
          <w:lang w:eastAsia="ko-KR"/>
        </w:rPr>
        <w:lastRenderedPageBreak/>
        <w:t xml:space="preserve">Когда выполнять: Ввод нового товара или уточнение параметров действующего (например, при появлении нового поставщика или РЦ).  </w:t>
      </w:r>
    </w:p>
    <w:p w14:paraId="6FA29A44" w14:textId="77777777" w:rsidR="007751F4" w:rsidRPr="00354403" w:rsidRDefault="007751F4" w:rsidP="007751F4">
      <w:pPr>
        <w:pStyle w:val="aff6"/>
        <w:rPr>
          <w:u w:val="single"/>
          <w:lang w:eastAsia="ko-KR"/>
        </w:rPr>
      </w:pPr>
      <w:r w:rsidRPr="00354403">
        <w:rPr>
          <w:u w:val="single"/>
          <w:lang w:eastAsia="ko-KR"/>
        </w:rPr>
        <w:t>Вводится в разрезе товар/локация:</w:t>
      </w:r>
    </w:p>
    <w:p w14:paraId="4C050648" w14:textId="77777777" w:rsidR="007751F4" w:rsidRDefault="007751F4" w:rsidP="007751F4">
      <w:pPr>
        <w:pStyle w:val="aff6"/>
        <w:numPr>
          <w:ilvl w:val="0"/>
          <w:numId w:val="27"/>
        </w:numPr>
        <w:rPr>
          <w:lang w:eastAsia="ko-KR"/>
        </w:rPr>
      </w:pPr>
      <w:r>
        <w:rPr>
          <w:lang w:eastAsia="ko-KR"/>
        </w:rPr>
        <w:t>Презентационный</w:t>
      </w:r>
      <w:r w:rsidRPr="00940BCB">
        <w:rPr>
          <w:lang w:eastAsia="ko-KR"/>
        </w:rPr>
        <w:t xml:space="preserve"> запас</w:t>
      </w:r>
      <w:r>
        <w:rPr>
          <w:lang w:eastAsia="ko-KR"/>
        </w:rPr>
        <w:t>.</w:t>
      </w:r>
    </w:p>
    <w:p w14:paraId="77CEE16D" w14:textId="77777777" w:rsidR="007751F4" w:rsidRDefault="007751F4" w:rsidP="007751F4">
      <w:pPr>
        <w:pStyle w:val="aff6"/>
        <w:rPr>
          <w:lang w:eastAsia="ko-KR"/>
        </w:rPr>
      </w:pPr>
      <w:r>
        <w:rPr>
          <w:lang w:eastAsia="ko-KR"/>
        </w:rPr>
        <w:t>Заполняется исходя из размера выкладки товара на полки. Система стремится обеспечить указанное количество в день расчета заказа, но не стремится обеспечить такой запас на каждый день цикла пополнения</w:t>
      </w:r>
      <w:r w:rsidRPr="008E5012">
        <w:rPr>
          <w:lang w:eastAsia="ko-KR"/>
        </w:rPr>
        <w:t xml:space="preserve"> (</w:t>
      </w:r>
      <w:r>
        <w:rPr>
          <w:lang w:eastAsia="ko-KR"/>
        </w:rPr>
        <w:t>допускает снижение товарного запаса вплоть до 1-й базовой единицы</w:t>
      </w:r>
      <w:r w:rsidRPr="008E5012">
        <w:rPr>
          <w:lang w:eastAsia="ko-KR"/>
        </w:rPr>
        <w:t>)</w:t>
      </w:r>
      <w:r>
        <w:rPr>
          <w:lang w:eastAsia="ko-KR"/>
        </w:rPr>
        <w:t>.</w:t>
      </w:r>
    </w:p>
    <w:p w14:paraId="56AB1AAB" w14:textId="77777777" w:rsidR="007751F4" w:rsidRDefault="007751F4" w:rsidP="007751F4">
      <w:pPr>
        <w:pStyle w:val="aff6"/>
        <w:rPr>
          <w:lang w:eastAsia="ko-KR"/>
        </w:rPr>
      </w:pPr>
    </w:p>
    <w:p w14:paraId="7D2AE690" w14:textId="77777777" w:rsidR="007751F4" w:rsidRDefault="007751F4" w:rsidP="007751F4">
      <w:pPr>
        <w:pStyle w:val="aff6"/>
        <w:numPr>
          <w:ilvl w:val="0"/>
          <w:numId w:val="27"/>
        </w:numPr>
        <w:rPr>
          <w:lang w:eastAsia="ko-KR"/>
        </w:rPr>
      </w:pPr>
      <w:r>
        <w:rPr>
          <w:lang w:eastAsia="ko-KR"/>
        </w:rPr>
        <w:t>Демонстрационный</w:t>
      </w:r>
      <w:r w:rsidRPr="00940BCB">
        <w:rPr>
          <w:lang w:eastAsia="ko-KR"/>
        </w:rPr>
        <w:t xml:space="preserve"> запас</w:t>
      </w:r>
      <w:r>
        <w:rPr>
          <w:lang w:eastAsia="ko-KR"/>
        </w:rPr>
        <w:t>.</w:t>
      </w:r>
    </w:p>
    <w:p w14:paraId="71DC1759" w14:textId="77777777" w:rsidR="007751F4" w:rsidRDefault="007751F4" w:rsidP="007751F4">
      <w:pPr>
        <w:pStyle w:val="aff6"/>
        <w:rPr>
          <w:lang w:eastAsia="ko-KR"/>
        </w:rPr>
      </w:pPr>
      <w:r>
        <w:rPr>
          <w:lang w:eastAsia="ko-KR"/>
        </w:rPr>
        <w:t>Используется вместо Презентационного запаса если требуется, чтобы система стремилась не допускать снижение товарного запаса до указанного количества в любой день.</w:t>
      </w:r>
    </w:p>
    <w:p w14:paraId="2378A70C" w14:textId="77777777" w:rsidR="007751F4" w:rsidRDefault="007751F4" w:rsidP="007751F4">
      <w:pPr>
        <w:pStyle w:val="aff6"/>
        <w:rPr>
          <w:lang w:eastAsia="ko-KR"/>
        </w:rPr>
      </w:pPr>
    </w:p>
    <w:p w14:paraId="66AD389F" w14:textId="77777777" w:rsidR="007751F4" w:rsidRDefault="007751F4" w:rsidP="007751F4">
      <w:pPr>
        <w:pStyle w:val="aff6"/>
        <w:numPr>
          <w:ilvl w:val="0"/>
          <w:numId w:val="27"/>
        </w:numPr>
        <w:rPr>
          <w:lang w:eastAsia="ko-KR"/>
        </w:rPr>
      </w:pPr>
      <w:r>
        <w:rPr>
          <w:lang w:eastAsia="ko-KR"/>
        </w:rPr>
        <w:t xml:space="preserve">Основной поставщик </w:t>
      </w:r>
      <w:r w:rsidRPr="00354403">
        <w:rPr>
          <w:lang w:eastAsia="ko-KR"/>
        </w:rPr>
        <w:t>(</w:t>
      </w:r>
      <w:r>
        <w:rPr>
          <w:lang w:eastAsia="ko-KR"/>
        </w:rPr>
        <w:t>опционально</w:t>
      </w:r>
      <w:r w:rsidRPr="00354403">
        <w:rPr>
          <w:lang w:eastAsia="ko-KR"/>
        </w:rPr>
        <w:t>)</w:t>
      </w:r>
      <w:r>
        <w:rPr>
          <w:lang w:eastAsia="ko-KR"/>
        </w:rPr>
        <w:t>.</w:t>
      </w:r>
    </w:p>
    <w:p w14:paraId="1E620D9F" w14:textId="77777777" w:rsidR="007751F4" w:rsidRDefault="007751F4" w:rsidP="007751F4">
      <w:pPr>
        <w:pStyle w:val="aff6"/>
        <w:rPr>
          <w:lang w:eastAsia="ko-KR"/>
        </w:rPr>
      </w:pPr>
      <w:r>
        <w:rPr>
          <w:lang w:eastAsia="ko-KR"/>
        </w:rPr>
        <w:t>При наличии у товара графиков заказа более чем на одного поставщика, сработают только графики по поставщику, который указан как основной.</w:t>
      </w:r>
    </w:p>
    <w:p w14:paraId="32B148C8" w14:textId="77777777" w:rsidR="007751F4" w:rsidRDefault="007751F4" w:rsidP="007751F4">
      <w:pPr>
        <w:pStyle w:val="aff6"/>
        <w:rPr>
          <w:lang w:eastAsia="ko-KR"/>
        </w:rPr>
      </w:pPr>
    </w:p>
    <w:p w14:paraId="5641E716" w14:textId="77777777" w:rsidR="007751F4" w:rsidRPr="00354403" w:rsidRDefault="007751F4" w:rsidP="007751F4">
      <w:pPr>
        <w:pStyle w:val="aff6"/>
        <w:rPr>
          <w:u w:val="single"/>
          <w:lang w:eastAsia="ko-KR"/>
        </w:rPr>
      </w:pPr>
      <w:r w:rsidRPr="00354403">
        <w:rPr>
          <w:u w:val="single"/>
          <w:lang w:eastAsia="ko-KR"/>
        </w:rPr>
        <w:t>Вводится в разрезе товар/РЦ или товар/поставщик:</w:t>
      </w:r>
    </w:p>
    <w:p w14:paraId="394B2D4E" w14:textId="77777777" w:rsidR="007751F4" w:rsidRDefault="007751F4" w:rsidP="007751F4">
      <w:pPr>
        <w:pStyle w:val="aff6"/>
        <w:numPr>
          <w:ilvl w:val="0"/>
          <w:numId w:val="27"/>
        </w:numPr>
        <w:rPr>
          <w:lang w:eastAsia="ko-KR"/>
        </w:rPr>
      </w:pPr>
      <w:r w:rsidRPr="00940BCB">
        <w:rPr>
          <w:lang w:eastAsia="ko-KR"/>
        </w:rPr>
        <w:t>Единица измерения заказа</w:t>
      </w:r>
      <w:r>
        <w:rPr>
          <w:lang w:eastAsia="ko-KR"/>
        </w:rPr>
        <w:t>.</w:t>
      </w:r>
    </w:p>
    <w:p w14:paraId="1415DBE9" w14:textId="77777777" w:rsidR="007751F4" w:rsidRPr="004E3BCD" w:rsidRDefault="007751F4" w:rsidP="007751F4">
      <w:pPr>
        <w:pStyle w:val="aff6"/>
        <w:rPr>
          <w:lang w:eastAsia="ko-KR"/>
        </w:rPr>
      </w:pPr>
      <w:r>
        <w:rPr>
          <w:lang w:eastAsia="ko-KR"/>
        </w:rPr>
        <w:t>Если пусто, то совпадает с базовой единицей. Позволяет, например, создавать заказ не штуками, а упаковками. При этом упаковка предварительно должна быть введена в карточке товара (Карточка товара</w:t>
      </w:r>
      <w:proofErr w:type="gramStart"/>
      <w:r>
        <w:rPr>
          <w:lang w:eastAsia="ko-KR"/>
        </w:rPr>
        <w:t>-</w:t>
      </w:r>
      <w:r w:rsidRPr="004E3BCD">
        <w:rPr>
          <w:lang w:eastAsia="ko-KR"/>
        </w:rPr>
        <w:t>&gt;</w:t>
      </w:r>
      <w:r>
        <w:rPr>
          <w:lang w:eastAsia="ko-KR"/>
        </w:rPr>
        <w:t>Основное</w:t>
      </w:r>
      <w:proofErr w:type="gramEnd"/>
      <w:r>
        <w:rPr>
          <w:lang w:eastAsia="ko-KR"/>
        </w:rPr>
        <w:t>-</w:t>
      </w:r>
      <w:r w:rsidRPr="004E3BCD">
        <w:rPr>
          <w:lang w:eastAsia="ko-KR"/>
        </w:rPr>
        <w:t>&gt;</w:t>
      </w:r>
      <w:r>
        <w:rPr>
          <w:lang w:eastAsia="ko-KR"/>
        </w:rPr>
        <w:t>Единицы измерения)</w:t>
      </w:r>
      <w:r w:rsidRPr="004E3BCD">
        <w:rPr>
          <w:lang w:eastAsia="ko-KR"/>
        </w:rPr>
        <w:t>.</w:t>
      </w:r>
    </w:p>
    <w:p w14:paraId="25A23391" w14:textId="77777777" w:rsidR="007751F4" w:rsidRDefault="007751F4" w:rsidP="007751F4">
      <w:pPr>
        <w:pStyle w:val="aff6"/>
        <w:rPr>
          <w:lang w:eastAsia="ko-KR"/>
        </w:rPr>
      </w:pPr>
    </w:p>
    <w:p w14:paraId="5AA104CF" w14:textId="77777777" w:rsidR="007751F4" w:rsidRDefault="007751F4" w:rsidP="007751F4">
      <w:pPr>
        <w:pStyle w:val="aff6"/>
        <w:numPr>
          <w:ilvl w:val="0"/>
          <w:numId w:val="27"/>
        </w:numPr>
        <w:rPr>
          <w:lang w:eastAsia="ko-KR"/>
        </w:rPr>
      </w:pPr>
      <w:r w:rsidRPr="00940BCB">
        <w:rPr>
          <w:lang w:eastAsia="ko-KR"/>
        </w:rPr>
        <w:t>Единица округления заказа</w:t>
      </w:r>
      <w:r>
        <w:rPr>
          <w:lang w:eastAsia="ko-KR"/>
        </w:rPr>
        <w:t xml:space="preserve">. </w:t>
      </w:r>
    </w:p>
    <w:p w14:paraId="6E426FCF" w14:textId="77777777" w:rsidR="007751F4" w:rsidRPr="004E3BCD" w:rsidRDefault="007751F4" w:rsidP="007751F4">
      <w:pPr>
        <w:pStyle w:val="aff6"/>
        <w:rPr>
          <w:lang w:eastAsia="ko-KR"/>
        </w:rPr>
      </w:pPr>
      <w:r>
        <w:rPr>
          <w:lang w:eastAsia="ko-KR"/>
        </w:rPr>
        <w:t xml:space="preserve">Если пусто, то совпадает с базовой единицей. Позволяет, например, создавать </w:t>
      </w:r>
      <w:proofErr w:type="gramStart"/>
      <w:r>
        <w:rPr>
          <w:lang w:eastAsia="ko-KR"/>
        </w:rPr>
        <w:t>заказ  штуками</w:t>
      </w:r>
      <w:proofErr w:type="gramEnd"/>
      <w:r>
        <w:rPr>
          <w:lang w:eastAsia="ko-KR"/>
        </w:rPr>
        <w:t>, но округлять до размера упаковки.</w:t>
      </w:r>
      <w:r w:rsidRPr="004E3BCD">
        <w:rPr>
          <w:lang w:eastAsia="ko-KR"/>
        </w:rPr>
        <w:t xml:space="preserve"> </w:t>
      </w:r>
      <w:r>
        <w:rPr>
          <w:lang w:eastAsia="ko-KR"/>
        </w:rPr>
        <w:t>При этом упаковка предварительно должна быть введена в карточке товара (Карточка товара</w:t>
      </w:r>
      <w:proofErr w:type="gramStart"/>
      <w:r>
        <w:rPr>
          <w:lang w:eastAsia="ko-KR"/>
        </w:rPr>
        <w:t>-</w:t>
      </w:r>
      <w:r w:rsidRPr="004E3BCD">
        <w:rPr>
          <w:lang w:eastAsia="ko-KR"/>
        </w:rPr>
        <w:t>&gt;</w:t>
      </w:r>
      <w:r>
        <w:rPr>
          <w:lang w:eastAsia="ko-KR"/>
        </w:rPr>
        <w:t>Основное</w:t>
      </w:r>
      <w:proofErr w:type="gramEnd"/>
      <w:r>
        <w:rPr>
          <w:lang w:eastAsia="ko-KR"/>
        </w:rPr>
        <w:t>-</w:t>
      </w:r>
      <w:r w:rsidRPr="004E3BCD">
        <w:rPr>
          <w:lang w:eastAsia="ko-KR"/>
        </w:rPr>
        <w:t>&gt;</w:t>
      </w:r>
      <w:r>
        <w:rPr>
          <w:lang w:eastAsia="ko-KR"/>
        </w:rPr>
        <w:t>Единицы измерения)</w:t>
      </w:r>
      <w:r w:rsidRPr="004E3BCD">
        <w:rPr>
          <w:lang w:eastAsia="ko-KR"/>
        </w:rPr>
        <w:t>.</w:t>
      </w:r>
    </w:p>
    <w:p w14:paraId="05C846A6" w14:textId="77777777" w:rsidR="007751F4" w:rsidRDefault="007751F4" w:rsidP="007751F4">
      <w:pPr>
        <w:pStyle w:val="aff6"/>
        <w:rPr>
          <w:lang w:eastAsia="ko-KR"/>
        </w:rPr>
      </w:pPr>
    </w:p>
    <w:p w14:paraId="6F4AF7E3" w14:textId="77777777" w:rsidR="007751F4" w:rsidRDefault="007751F4" w:rsidP="007751F4">
      <w:pPr>
        <w:pStyle w:val="aff6"/>
        <w:numPr>
          <w:ilvl w:val="0"/>
          <w:numId w:val="27"/>
        </w:numPr>
        <w:rPr>
          <w:lang w:eastAsia="ko-KR"/>
        </w:rPr>
      </w:pPr>
      <w:r>
        <w:rPr>
          <w:lang w:eastAsia="ko-KR"/>
        </w:rPr>
        <w:t>Минимальный</w:t>
      </w:r>
      <w:r w:rsidRPr="00940BCB">
        <w:rPr>
          <w:lang w:eastAsia="ko-KR"/>
        </w:rPr>
        <w:t xml:space="preserve"> заказ</w:t>
      </w:r>
      <w:r>
        <w:rPr>
          <w:lang w:eastAsia="ko-KR"/>
        </w:rPr>
        <w:t xml:space="preserve">, </w:t>
      </w:r>
      <w:r w:rsidRPr="00940BCB">
        <w:rPr>
          <w:lang w:eastAsia="ko-KR"/>
        </w:rPr>
        <w:t>Максимальный заказ</w:t>
      </w:r>
      <w:r w:rsidRPr="00354403">
        <w:rPr>
          <w:lang w:eastAsia="ko-KR"/>
        </w:rPr>
        <w:t xml:space="preserve"> (</w:t>
      </w:r>
      <w:r>
        <w:rPr>
          <w:lang w:eastAsia="ko-KR"/>
        </w:rPr>
        <w:t>опционально</w:t>
      </w:r>
      <w:r w:rsidRPr="00354403">
        <w:rPr>
          <w:lang w:eastAsia="ko-KR"/>
        </w:rPr>
        <w:t>)</w:t>
      </w:r>
      <w:r>
        <w:rPr>
          <w:lang w:eastAsia="ko-KR"/>
        </w:rPr>
        <w:t>.</w:t>
      </w:r>
    </w:p>
    <w:p w14:paraId="2A14B867" w14:textId="77777777" w:rsidR="007751F4" w:rsidRDefault="007751F4" w:rsidP="007751F4">
      <w:pPr>
        <w:pStyle w:val="aff6"/>
        <w:rPr>
          <w:lang w:eastAsia="ko-KR"/>
        </w:rPr>
      </w:pPr>
      <w:r>
        <w:rPr>
          <w:lang w:eastAsia="ko-KR"/>
        </w:rPr>
        <w:t>Позволяет задать количественные ограничения на заказ по конкретному товару (суммарные ограничения по всем товарам заказы задаются в графиках заказов)</w:t>
      </w:r>
    </w:p>
    <w:p w14:paraId="77F3017C" w14:textId="77777777" w:rsidR="007751F4" w:rsidRDefault="007751F4" w:rsidP="007751F4">
      <w:pPr>
        <w:pStyle w:val="aff6"/>
        <w:rPr>
          <w:lang w:eastAsia="ko-KR"/>
        </w:rPr>
      </w:pPr>
    </w:p>
    <w:p w14:paraId="408CE97C" w14:textId="77777777" w:rsidR="007751F4" w:rsidRPr="004E3BCD" w:rsidRDefault="007751F4" w:rsidP="007751F4">
      <w:pPr>
        <w:rPr>
          <w:noProof/>
        </w:rPr>
      </w:pPr>
      <w:r>
        <w:rPr>
          <w:lang w:eastAsia="ko-KR"/>
        </w:rPr>
        <w:t>Путь: ТС</w:t>
      </w:r>
      <w:proofErr w:type="gramStart"/>
      <w:r>
        <w:rPr>
          <w:lang w:eastAsia="ko-KR"/>
        </w:rPr>
        <w:t>-</w:t>
      </w:r>
      <w:r w:rsidRPr="004E3BCD">
        <w:rPr>
          <w:lang w:eastAsia="ko-KR"/>
        </w:rPr>
        <w:t>&gt;</w:t>
      </w:r>
      <w:r>
        <w:rPr>
          <w:lang w:eastAsia="ko-KR"/>
        </w:rPr>
        <w:t>Справочники</w:t>
      </w:r>
      <w:proofErr w:type="gramEnd"/>
      <w:r>
        <w:rPr>
          <w:lang w:eastAsia="ko-KR"/>
        </w:rPr>
        <w:t>-</w:t>
      </w:r>
      <w:r w:rsidRPr="004E3BCD">
        <w:rPr>
          <w:lang w:eastAsia="ko-KR"/>
        </w:rPr>
        <w:t>&gt;</w:t>
      </w:r>
      <w:r>
        <w:rPr>
          <w:lang w:eastAsia="ko-KR"/>
        </w:rPr>
        <w:t xml:space="preserve">Заполнение параметров </w:t>
      </w:r>
      <w:r>
        <w:rPr>
          <w:lang w:val="en-US" w:eastAsia="ko-KR"/>
        </w:rPr>
        <w:t>SCM</w:t>
      </w:r>
    </w:p>
    <w:p w14:paraId="78E60233" w14:textId="77777777" w:rsidR="007751F4" w:rsidRDefault="007751F4" w:rsidP="007751F4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3985D392" wp14:editId="5E1261E0">
            <wp:extent cx="5940425" cy="21170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5BA9" w14:textId="77777777" w:rsidR="007751F4" w:rsidRDefault="007751F4" w:rsidP="007751F4">
      <w:pPr>
        <w:rPr>
          <w:lang w:eastAsia="ko-KR"/>
        </w:rPr>
      </w:pPr>
      <w:r>
        <w:rPr>
          <w:lang w:eastAsia="ko-KR"/>
        </w:rPr>
        <w:lastRenderedPageBreak/>
        <w:t>Рекомендуется в явном виде указывать магазин</w:t>
      </w:r>
      <w:r w:rsidRPr="00DB1DC2">
        <w:rPr>
          <w:lang w:eastAsia="ko-KR"/>
        </w:rPr>
        <w:t>,</w:t>
      </w:r>
      <w:r>
        <w:rPr>
          <w:lang w:eastAsia="ko-KR"/>
        </w:rPr>
        <w:t xml:space="preserve"> для которого задаем презентационный</w:t>
      </w:r>
      <w:r w:rsidRPr="00DB1DC2">
        <w:rPr>
          <w:lang w:eastAsia="ko-KR"/>
        </w:rPr>
        <w:t>/</w:t>
      </w:r>
      <w:r>
        <w:rPr>
          <w:lang w:eastAsia="ko-KR"/>
        </w:rPr>
        <w:t>демонстрационный запас</w:t>
      </w:r>
      <w:r w:rsidRPr="00DB1DC2">
        <w:rPr>
          <w:lang w:eastAsia="ko-KR"/>
        </w:rPr>
        <w:t>;</w:t>
      </w:r>
      <w:r>
        <w:rPr>
          <w:lang w:eastAsia="ko-KR"/>
        </w:rPr>
        <w:t xml:space="preserve"> и в явном виде указывать РЦ</w:t>
      </w:r>
      <w:r w:rsidRPr="00DB1DC2">
        <w:rPr>
          <w:lang w:eastAsia="ko-KR"/>
        </w:rPr>
        <w:t>,</w:t>
      </w:r>
      <w:r>
        <w:rPr>
          <w:lang w:eastAsia="ko-KR"/>
        </w:rPr>
        <w:t xml:space="preserve"> для которого задаем единицу измерения заказа</w:t>
      </w:r>
      <w:r w:rsidRPr="00DB1DC2">
        <w:rPr>
          <w:lang w:eastAsia="ko-KR"/>
        </w:rPr>
        <w:t>/</w:t>
      </w:r>
      <w:r>
        <w:rPr>
          <w:lang w:eastAsia="ko-KR"/>
        </w:rPr>
        <w:t>единицу округления заказа</w:t>
      </w:r>
      <w:r w:rsidRPr="00DB1DC2">
        <w:rPr>
          <w:lang w:eastAsia="ko-KR"/>
        </w:rPr>
        <w:t>.</w:t>
      </w:r>
      <w:r>
        <w:rPr>
          <w:lang w:eastAsia="ko-KR"/>
        </w:rPr>
        <w:t xml:space="preserve"> Иначе при наличии 2-х записей с параметрами по одному и тому же товару, будет действовать только та, которая задана с наибольшей детализацией.</w:t>
      </w:r>
    </w:p>
    <w:p w14:paraId="3B9C230F" w14:textId="77777777" w:rsidR="007751F4" w:rsidRPr="00DB1DC2" w:rsidRDefault="007751F4" w:rsidP="007751F4">
      <w:pPr>
        <w:rPr>
          <w:lang w:eastAsia="ko-KR"/>
        </w:rPr>
      </w:pPr>
    </w:p>
    <w:p w14:paraId="6FF9C6EB" w14:textId="77777777" w:rsidR="007751F4" w:rsidRDefault="007751F4" w:rsidP="007751F4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0241C66A" wp14:editId="30658389">
            <wp:extent cx="5940425" cy="24663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28B8" w14:textId="77777777" w:rsidR="007751F4" w:rsidRDefault="007751F4" w:rsidP="007751F4">
      <w:pPr>
        <w:rPr>
          <w:lang w:eastAsia="ko-KR"/>
        </w:rPr>
      </w:pPr>
    </w:p>
    <w:p w14:paraId="1A4A2F74" w14:textId="309404B8" w:rsidR="006F3FEA" w:rsidRPr="006F3FEA" w:rsidRDefault="007751F4" w:rsidP="007751F4">
      <w:pPr>
        <w:rPr>
          <w:lang w:eastAsia="ko-KR"/>
        </w:rPr>
      </w:pPr>
      <w:r>
        <w:rPr>
          <w:lang w:eastAsia="ko-KR"/>
        </w:rPr>
        <w:t>Привязка товара к поставщику загружается из Спецификации цен договора поставщика</w:t>
      </w:r>
      <w:r w:rsidRPr="003E3666">
        <w:rPr>
          <w:lang w:eastAsia="ko-KR"/>
        </w:rPr>
        <w:t xml:space="preserve"> (</w:t>
      </w:r>
      <w:r>
        <w:rPr>
          <w:lang w:eastAsia="ko-KR"/>
        </w:rPr>
        <w:t>поэтому должна быть актуальной</w:t>
      </w:r>
      <w:r w:rsidRPr="003E3666">
        <w:rPr>
          <w:lang w:eastAsia="ko-KR"/>
        </w:rPr>
        <w:t>)</w:t>
      </w:r>
    </w:p>
    <w:p w14:paraId="23D30FE0" w14:textId="652864FE" w:rsidR="004436C4" w:rsidRDefault="004436C4" w:rsidP="004436C4">
      <w:pPr>
        <w:pStyle w:val="3"/>
      </w:pPr>
      <w:r>
        <w:t>Ведение Ассортимента</w:t>
      </w:r>
    </w:p>
    <w:p w14:paraId="71EB8BA4" w14:textId="3B9B405D" w:rsidR="002B65AD" w:rsidRDefault="002B65AD" w:rsidP="002B65AD">
      <w:pPr>
        <w:rPr>
          <w:lang w:eastAsia="ko-KR"/>
        </w:rPr>
      </w:pPr>
      <w:r>
        <w:rPr>
          <w:lang w:eastAsia="ko-KR"/>
        </w:rPr>
        <w:t xml:space="preserve">Назначение: Настройка </w:t>
      </w:r>
      <w:r w:rsidR="00451FD8">
        <w:rPr>
          <w:lang w:eastAsia="ko-KR"/>
        </w:rPr>
        <w:t xml:space="preserve">активности товара для заказа. Пассивные товары </w:t>
      </w:r>
      <w:r>
        <w:rPr>
          <w:lang w:val="en-US" w:eastAsia="ko-KR"/>
        </w:rPr>
        <w:t>RS</w:t>
      </w:r>
      <w:r w:rsidRPr="002B65AD">
        <w:rPr>
          <w:lang w:eastAsia="ko-KR"/>
        </w:rPr>
        <w:t>.</w:t>
      </w:r>
      <w:r>
        <w:rPr>
          <w:lang w:val="en-US" w:eastAsia="ko-KR"/>
        </w:rPr>
        <w:t>SCM</w:t>
      </w:r>
      <w:r w:rsidR="00451FD8">
        <w:rPr>
          <w:lang w:eastAsia="ko-KR"/>
        </w:rPr>
        <w:t xml:space="preserve"> не заказывает.</w:t>
      </w:r>
    </w:p>
    <w:p w14:paraId="020AAEB7" w14:textId="20C354CE" w:rsidR="002B65AD" w:rsidRDefault="002B65AD" w:rsidP="002B65AD">
      <w:pPr>
        <w:rPr>
          <w:lang w:eastAsia="ko-KR"/>
        </w:rPr>
      </w:pPr>
      <w:r>
        <w:rPr>
          <w:lang w:eastAsia="ko-KR"/>
        </w:rPr>
        <w:t xml:space="preserve">Когда выполнять: Ввод нового товара, изменение статуса у действующего: </w:t>
      </w:r>
    </w:p>
    <w:p w14:paraId="59B75065" w14:textId="63A6E48F" w:rsidR="002B65AD" w:rsidRDefault="002B65AD" w:rsidP="002B65AD">
      <w:pPr>
        <w:rPr>
          <w:lang w:eastAsia="ko-KR"/>
        </w:rPr>
      </w:pPr>
      <w:r>
        <w:rPr>
          <w:lang w:eastAsia="ko-KR"/>
        </w:rPr>
        <w:t>Путь: ТС-Управление-</w:t>
      </w:r>
      <w:r w:rsidRPr="00843BE6">
        <w:rPr>
          <w:lang w:eastAsia="ko-KR"/>
        </w:rPr>
        <w:t xml:space="preserve"> </w:t>
      </w:r>
      <w:r>
        <w:rPr>
          <w:lang w:eastAsia="ko-KR"/>
        </w:rPr>
        <w:t>Управление ассортиментом-</w:t>
      </w:r>
      <w:r w:rsidRPr="002B65AD">
        <w:t xml:space="preserve"> </w:t>
      </w:r>
      <w:r w:rsidRPr="002B65AD">
        <w:rPr>
          <w:lang w:eastAsia="ko-KR"/>
        </w:rPr>
        <w:t>Управление ассортиментными матрицами</w:t>
      </w:r>
    </w:p>
    <w:p w14:paraId="149B3EDC" w14:textId="7678E1F9" w:rsidR="002B65AD" w:rsidRDefault="007751F4" w:rsidP="002B65AD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16820891" wp14:editId="654FE63A">
            <wp:extent cx="5732145" cy="2891155"/>
            <wp:effectExtent l="0" t="0" r="190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C316" w14:textId="19A5EE78" w:rsidR="004436C4" w:rsidRDefault="004436C4" w:rsidP="004436C4">
      <w:pPr>
        <w:pStyle w:val="3"/>
      </w:pPr>
      <w:r>
        <w:lastRenderedPageBreak/>
        <w:t xml:space="preserve">Назначение </w:t>
      </w:r>
      <w:r w:rsidR="003A29D0">
        <w:t>р</w:t>
      </w:r>
      <w:r>
        <w:t>екламных акций</w:t>
      </w:r>
    </w:p>
    <w:p w14:paraId="03D1F139" w14:textId="3BED6F5A" w:rsidR="00451FD8" w:rsidRDefault="00451FD8" w:rsidP="00451FD8">
      <w:pPr>
        <w:rPr>
          <w:lang w:eastAsia="ko-KR"/>
        </w:rPr>
      </w:pPr>
      <w:r>
        <w:rPr>
          <w:lang w:eastAsia="ko-KR"/>
        </w:rPr>
        <w:t xml:space="preserve">Назначение: Создание в </w:t>
      </w:r>
      <w:r w:rsidR="00F65993">
        <w:rPr>
          <w:lang w:eastAsia="ko-KR"/>
        </w:rPr>
        <w:t xml:space="preserve">ТС </w:t>
      </w:r>
      <w:r>
        <w:rPr>
          <w:lang w:eastAsia="ko-KR"/>
        </w:rPr>
        <w:t xml:space="preserve">переоценок перед началом рекламных акций, и по окончании рекламных акций. Акции передаются в </w:t>
      </w:r>
      <w:r>
        <w:rPr>
          <w:lang w:val="en-US" w:eastAsia="ko-KR"/>
        </w:rPr>
        <w:t>RS</w:t>
      </w:r>
      <w:r w:rsidRPr="002B65AD">
        <w:rPr>
          <w:lang w:eastAsia="ko-KR"/>
        </w:rPr>
        <w:t>.</w:t>
      </w:r>
      <w:r>
        <w:rPr>
          <w:lang w:val="en-US" w:eastAsia="ko-KR"/>
        </w:rPr>
        <w:t>SCM</w:t>
      </w:r>
      <w:r>
        <w:rPr>
          <w:lang w:eastAsia="ko-KR"/>
        </w:rPr>
        <w:t xml:space="preserve"> для прогнозирования спроса в период и после акции.</w:t>
      </w:r>
    </w:p>
    <w:p w14:paraId="281FD154" w14:textId="7254B773" w:rsidR="00451FD8" w:rsidRDefault="00451FD8" w:rsidP="00451FD8">
      <w:pPr>
        <w:rPr>
          <w:lang w:eastAsia="ko-KR"/>
        </w:rPr>
      </w:pPr>
      <w:r>
        <w:rPr>
          <w:lang w:eastAsia="ko-KR"/>
        </w:rPr>
        <w:t xml:space="preserve">Когда выполнять: </w:t>
      </w:r>
      <w:r w:rsidR="00F65993">
        <w:rPr>
          <w:lang w:eastAsia="ko-KR"/>
        </w:rPr>
        <w:t>Планирование проведение рекламных акций.</w:t>
      </w:r>
      <w:r>
        <w:rPr>
          <w:lang w:eastAsia="ko-KR"/>
        </w:rPr>
        <w:t xml:space="preserve"> </w:t>
      </w:r>
    </w:p>
    <w:p w14:paraId="67AE5124" w14:textId="16854CBB" w:rsidR="00451FD8" w:rsidRDefault="00451FD8" w:rsidP="00451FD8">
      <w:pPr>
        <w:rPr>
          <w:lang w:eastAsia="ko-KR"/>
        </w:rPr>
      </w:pPr>
      <w:r>
        <w:rPr>
          <w:lang w:eastAsia="ko-KR"/>
        </w:rPr>
        <w:t>Путь: ТС-</w:t>
      </w:r>
      <w:r w:rsidR="00F65993">
        <w:rPr>
          <w:lang w:eastAsia="ko-KR"/>
        </w:rPr>
        <w:t>Журналы</w:t>
      </w:r>
      <w:r>
        <w:rPr>
          <w:lang w:eastAsia="ko-KR"/>
        </w:rPr>
        <w:t>-</w:t>
      </w:r>
      <w:r w:rsidRPr="00843BE6">
        <w:rPr>
          <w:lang w:eastAsia="ko-KR"/>
        </w:rPr>
        <w:t xml:space="preserve"> </w:t>
      </w:r>
      <w:r w:rsidR="007751F4">
        <w:rPr>
          <w:lang w:eastAsia="ko-KR"/>
        </w:rPr>
        <w:t>Маркетинг-Маркетинговое мероприятие</w:t>
      </w:r>
    </w:p>
    <w:p w14:paraId="1776A0D6" w14:textId="3742E0DD" w:rsidR="00451FD8" w:rsidRPr="00451FD8" w:rsidRDefault="007751F4" w:rsidP="00451FD8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1BB950EF" wp14:editId="195E94B2">
            <wp:extent cx="5732145" cy="2697480"/>
            <wp:effectExtent l="0" t="0" r="190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93">
        <w:rPr>
          <w:noProof/>
          <w:lang w:eastAsia="ru-RU"/>
        </w:rPr>
        <w:drawing>
          <wp:inline distT="0" distB="0" distL="0" distR="0" wp14:anchorId="1613728A" wp14:editId="7AF9800A">
            <wp:extent cx="5732145" cy="147256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C9E7" w14:textId="60B3C1BB" w:rsidR="00811844" w:rsidRDefault="00811844" w:rsidP="00811844">
      <w:pPr>
        <w:pStyle w:val="2"/>
      </w:pPr>
      <w:r>
        <w:t xml:space="preserve">Настройка параметров автозаказа в </w:t>
      </w:r>
      <w:r>
        <w:rPr>
          <w:lang w:val="en-US"/>
        </w:rPr>
        <w:t>RS</w:t>
      </w:r>
      <w:r w:rsidRPr="00811844">
        <w:t>.</w:t>
      </w:r>
      <w:r>
        <w:rPr>
          <w:lang w:val="en-US"/>
        </w:rPr>
        <w:t>SCM</w:t>
      </w:r>
    </w:p>
    <w:p w14:paraId="7C549029" w14:textId="5E8EBD72" w:rsidR="00811844" w:rsidRDefault="00811844" w:rsidP="00811844">
      <w:pPr>
        <w:pStyle w:val="3"/>
      </w:pPr>
      <w:r>
        <w:t xml:space="preserve">Уточнение параметров </w:t>
      </w:r>
      <w:r>
        <w:rPr>
          <w:lang w:val="en-US"/>
        </w:rPr>
        <w:t>SCM</w:t>
      </w:r>
    </w:p>
    <w:p w14:paraId="532B6EA7" w14:textId="07081BFD" w:rsidR="00811844" w:rsidRDefault="00811844" w:rsidP="00811844">
      <w:pPr>
        <w:rPr>
          <w:lang w:eastAsia="ko-KR"/>
        </w:rPr>
      </w:pPr>
      <w:r>
        <w:rPr>
          <w:lang w:eastAsia="ko-KR"/>
        </w:rPr>
        <w:t>Назначение: Настройка параметров расчета автозаказа.</w:t>
      </w:r>
    </w:p>
    <w:p w14:paraId="2DE210E7" w14:textId="2D98E301" w:rsidR="00811844" w:rsidRDefault="00811844" w:rsidP="00811844">
      <w:pPr>
        <w:spacing w:after="0"/>
        <w:rPr>
          <w:lang w:eastAsia="ko-KR"/>
        </w:rPr>
      </w:pPr>
      <w:r>
        <w:rPr>
          <w:lang w:eastAsia="ko-KR"/>
        </w:rPr>
        <w:t>Когда выполнять:</w:t>
      </w:r>
      <w:r w:rsidRPr="00811844">
        <w:rPr>
          <w:lang w:eastAsia="ko-KR"/>
        </w:rPr>
        <w:t xml:space="preserve"> </w:t>
      </w:r>
      <w:r>
        <w:rPr>
          <w:lang w:eastAsia="ko-KR"/>
        </w:rPr>
        <w:t>при необходимости уточнения Методов и параметров заказа (слишком большой/маленький заказ, нет прогноза и т.п.)</w:t>
      </w:r>
    </w:p>
    <w:p w14:paraId="0949B4F0" w14:textId="6BAF19D3" w:rsidR="00811844" w:rsidRDefault="00811844" w:rsidP="00811844">
      <w:pPr>
        <w:spacing w:after="0"/>
        <w:rPr>
          <w:lang w:eastAsia="ko-KR"/>
        </w:rPr>
      </w:pPr>
    </w:p>
    <w:p w14:paraId="377EAE29" w14:textId="47F34AED" w:rsidR="00811844" w:rsidRDefault="00811844" w:rsidP="00811844">
      <w:pPr>
        <w:spacing w:after="0"/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072C3AEC" wp14:editId="1F7E363B">
            <wp:extent cx="5732145" cy="2933065"/>
            <wp:effectExtent l="0" t="0" r="190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499A" w14:textId="684257FA" w:rsidR="00811844" w:rsidRDefault="00811844" w:rsidP="00811844">
      <w:pPr>
        <w:spacing w:after="0"/>
        <w:rPr>
          <w:lang w:eastAsia="ko-KR"/>
        </w:rPr>
      </w:pPr>
    </w:p>
    <w:p w14:paraId="5435F0E7" w14:textId="2484BF7B" w:rsidR="00811844" w:rsidRDefault="00811844" w:rsidP="00811844">
      <w:pPr>
        <w:spacing w:after="0"/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6576FB61" wp14:editId="5E3EA675">
            <wp:extent cx="5732145" cy="2788920"/>
            <wp:effectExtent l="0" t="0" r="190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9785" w14:textId="476B3157" w:rsidR="00811844" w:rsidRDefault="00811844" w:rsidP="00811844">
      <w:pPr>
        <w:spacing w:after="0"/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7FA4917C" wp14:editId="5A12E7BA">
            <wp:extent cx="5732145" cy="2482850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C3FF" w14:textId="7BD08C28" w:rsidR="00811844" w:rsidRDefault="00811844" w:rsidP="00811844">
      <w:pPr>
        <w:spacing w:after="0"/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0A9DE1A1" wp14:editId="6E7D75B8">
            <wp:extent cx="5732145" cy="2738755"/>
            <wp:effectExtent l="0" t="0" r="1905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291E" w14:textId="77777777" w:rsidR="00811844" w:rsidRPr="00811844" w:rsidRDefault="00811844" w:rsidP="00811844">
      <w:pPr>
        <w:spacing w:after="0"/>
        <w:rPr>
          <w:lang w:eastAsia="ko-KR"/>
        </w:rPr>
      </w:pPr>
    </w:p>
    <w:p w14:paraId="516C6F28" w14:textId="6C842095" w:rsidR="00221EB1" w:rsidRDefault="00221EB1" w:rsidP="000D7113">
      <w:pPr>
        <w:pStyle w:val="2"/>
      </w:pPr>
      <w:r>
        <w:t>Расчет</w:t>
      </w:r>
      <w:r w:rsidR="005E7458">
        <w:t xml:space="preserve">, корректировка и утверждение </w:t>
      </w:r>
      <w:r>
        <w:t>автозаказа</w:t>
      </w:r>
    </w:p>
    <w:p w14:paraId="5D5C86EB" w14:textId="0B04A77C" w:rsidR="005E7458" w:rsidRDefault="005E7458" w:rsidP="005E7458">
      <w:pPr>
        <w:pStyle w:val="3"/>
      </w:pPr>
      <w:r>
        <w:t xml:space="preserve">Ведение Графиков пополнения в </w:t>
      </w:r>
      <w:r w:rsidRPr="00E1354E">
        <w:t>RS</w:t>
      </w:r>
      <w:r w:rsidRPr="004F04A8">
        <w:t>.</w:t>
      </w:r>
      <w:r w:rsidRPr="00E1354E">
        <w:t>SCM</w:t>
      </w:r>
    </w:p>
    <w:p w14:paraId="0E8A1596" w14:textId="0868AC20" w:rsidR="006815A1" w:rsidRDefault="006815A1" w:rsidP="006815A1">
      <w:pPr>
        <w:rPr>
          <w:lang w:eastAsia="ko-KR"/>
        </w:rPr>
      </w:pPr>
      <w:r>
        <w:rPr>
          <w:lang w:eastAsia="ko-KR"/>
        </w:rPr>
        <w:t xml:space="preserve">Назначение: График пополнения </w:t>
      </w:r>
      <w:r>
        <w:rPr>
          <w:lang w:val="en-US" w:eastAsia="ko-KR"/>
        </w:rPr>
        <w:t>RS</w:t>
      </w:r>
      <w:r w:rsidRPr="006815A1">
        <w:rPr>
          <w:lang w:eastAsia="ko-KR"/>
        </w:rPr>
        <w:t>.</w:t>
      </w:r>
      <w:r>
        <w:rPr>
          <w:lang w:val="en-US" w:eastAsia="ko-KR"/>
        </w:rPr>
        <w:t>SCM</w:t>
      </w:r>
      <w:r w:rsidRPr="006815A1">
        <w:rPr>
          <w:lang w:eastAsia="ko-KR"/>
        </w:rPr>
        <w:t xml:space="preserve"> </w:t>
      </w:r>
      <w:r>
        <w:rPr>
          <w:lang w:eastAsia="ko-KR"/>
        </w:rPr>
        <w:t>содержит информацию от том какие товары должны пополнятся. На основании Графика пополнения создаются автозаказы.</w:t>
      </w:r>
    </w:p>
    <w:p w14:paraId="626AC1A1" w14:textId="04393CD9" w:rsidR="006815A1" w:rsidRDefault="006815A1" w:rsidP="006815A1">
      <w:pPr>
        <w:rPr>
          <w:lang w:eastAsia="ko-KR"/>
        </w:rPr>
      </w:pPr>
      <w:r>
        <w:rPr>
          <w:lang w:eastAsia="ko-KR"/>
        </w:rPr>
        <w:t xml:space="preserve">Когда выполнять: при необходимости изменить товарные группы, изменение режима формирования заказов, отключения графика. </w:t>
      </w:r>
    </w:p>
    <w:p w14:paraId="349328C9" w14:textId="09656F0F" w:rsidR="006815A1" w:rsidRDefault="006815A1" w:rsidP="006815A1">
      <w:pPr>
        <w:rPr>
          <w:lang w:eastAsia="ko-KR"/>
        </w:rPr>
      </w:pPr>
      <w:r>
        <w:rPr>
          <w:lang w:eastAsia="ko-KR"/>
        </w:rPr>
        <w:t xml:space="preserve">Путь: </w:t>
      </w:r>
      <w:r w:rsidR="0092316B">
        <w:rPr>
          <w:lang w:val="en-US" w:eastAsia="ko-KR"/>
        </w:rPr>
        <w:t>RS</w:t>
      </w:r>
      <w:r w:rsidR="0092316B" w:rsidRPr="0092316B">
        <w:rPr>
          <w:lang w:eastAsia="ko-KR"/>
        </w:rPr>
        <w:t>.</w:t>
      </w:r>
      <w:r w:rsidR="0092316B">
        <w:rPr>
          <w:lang w:val="en-US" w:eastAsia="ko-KR"/>
        </w:rPr>
        <w:t>SCM</w:t>
      </w:r>
      <w:r w:rsidR="0092316B" w:rsidRPr="0092316B">
        <w:rPr>
          <w:lang w:eastAsia="ko-KR"/>
        </w:rPr>
        <w:t xml:space="preserve">- </w:t>
      </w:r>
      <w:r w:rsidR="0092316B">
        <w:rPr>
          <w:lang w:eastAsia="ko-KR"/>
        </w:rPr>
        <w:t>Поставщики-Графики пополнения-Поиск</w:t>
      </w:r>
    </w:p>
    <w:p w14:paraId="13624481" w14:textId="0E430A91" w:rsidR="0092316B" w:rsidRDefault="006B3296" w:rsidP="006815A1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3CF91FD0" wp14:editId="5FC27618">
            <wp:extent cx="5732145" cy="2343785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9022" w14:textId="37CE6DFA" w:rsidR="0092316B" w:rsidRDefault="006B3296" w:rsidP="006815A1">
      <w:pPr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055DE145" wp14:editId="3ADD68A7">
            <wp:extent cx="5732145" cy="3496310"/>
            <wp:effectExtent l="0" t="0" r="190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55DD" w14:textId="77777777" w:rsidR="000B790B" w:rsidRDefault="000B790B" w:rsidP="006815A1">
      <w:pPr>
        <w:rPr>
          <w:lang w:eastAsia="ko-KR"/>
        </w:rPr>
      </w:pPr>
    </w:p>
    <w:p w14:paraId="4C99FBEA" w14:textId="77777777" w:rsidR="006815A1" w:rsidRPr="006815A1" w:rsidRDefault="006815A1" w:rsidP="006815A1">
      <w:pPr>
        <w:rPr>
          <w:lang w:eastAsia="ko-KR"/>
        </w:rPr>
      </w:pPr>
    </w:p>
    <w:p w14:paraId="050F761D" w14:textId="350FF32C" w:rsidR="005E7458" w:rsidRDefault="005E7458" w:rsidP="005E7458">
      <w:pPr>
        <w:pStyle w:val="3"/>
        <w:rPr>
          <w:lang w:val="en-US"/>
        </w:rPr>
      </w:pPr>
      <w:r>
        <w:t xml:space="preserve">Перерасчет заказов в </w:t>
      </w:r>
      <w:r>
        <w:rPr>
          <w:lang w:val="en-US"/>
        </w:rPr>
        <w:t>RS</w:t>
      </w:r>
      <w:r w:rsidRPr="00E1354E">
        <w:t>.</w:t>
      </w:r>
      <w:r>
        <w:rPr>
          <w:lang w:val="en-US"/>
        </w:rPr>
        <w:t>SCM</w:t>
      </w:r>
    </w:p>
    <w:p w14:paraId="2F7228A4" w14:textId="1E2C4482" w:rsidR="00DF6F90" w:rsidRDefault="00DF6F90" w:rsidP="00DF6F90">
      <w:pPr>
        <w:rPr>
          <w:lang w:eastAsia="ko-KR"/>
        </w:rPr>
      </w:pPr>
      <w:r>
        <w:rPr>
          <w:lang w:eastAsia="ko-KR"/>
        </w:rPr>
        <w:t xml:space="preserve">Назначение: </w:t>
      </w:r>
      <w:r w:rsidRPr="00DF6F90">
        <w:rPr>
          <w:lang w:eastAsia="ko-KR"/>
        </w:rPr>
        <w:t>Перерасчет заказов в RS.SCM</w:t>
      </w:r>
      <w:r>
        <w:rPr>
          <w:lang w:eastAsia="ko-KR"/>
        </w:rPr>
        <w:t xml:space="preserve"> закрывает текущие заказы и считает новые на основании свежих данных и параметров.</w:t>
      </w:r>
    </w:p>
    <w:p w14:paraId="498DF544" w14:textId="716A3DE5" w:rsidR="00DF6F90" w:rsidRDefault="00DF6F90" w:rsidP="00DF6F90">
      <w:pPr>
        <w:rPr>
          <w:lang w:eastAsia="ko-KR"/>
        </w:rPr>
      </w:pPr>
      <w:r>
        <w:rPr>
          <w:lang w:eastAsia="ko-KR"/>
        </w:rPr>
        <w:t xml:space="preserve">Когда выполнять: </w:t>
      </w:r>
      <w:r w:rsidR="00BA0D81">
        <w:rPr>
          <w:lang w:eastAsia="ko-KR"/>
        </w:rPr>
        <w:t xml:space="preserve">после изменения параметров заказа, мастер-данных, </w:t>
      </w:r>
      <w:r>
        <w:rPr>
          <w:lang w:eastAsia="ko-KR"/>
        </w:rPr>
        <w:t xml:space="preserve">при необходимости получить актуальные заказы перед отправкой их на согласование в Магазины. </w:t>
      </w:r>
    </w:p>
    <w:p w14:paraId="66071BCD" w14:textId="0653BFD2" w:rsidR="00DF6F90" w:rsidRDefault="00DF6F90" w:rsidP="00DF6F90">
      <w:pPr>
        <w:rPr>
          <w:lang w:eastAsia="ko-KR"/>
        </w:rPr>
      </w:pPr>
      <w:r>
        <w:rPr>
          <w:lang w:eastAsia="ko-KR"/>
        </w:rPr>
        <w:t xml:space="preserve">Путь: </w:t>
      </w:r>
      <w:r>
        <w:rPr>
          <w:lang w:val="en-US" w:eastAsia="ko-KR"/>
        </w:rPr>
        <w:t>RS</w:t>
      </w:r>
      <w:r w:rsidRPr="0092316B">
        <w:rPr>
          <w:lang w:eastAsia="ko-KR"/>
        </w:rPr>
        <w:t>.</w:t>
      </w:r>
      <w:r>
        <w:rPr>
          <w:lang w:val="en-US" w:eastAsia="ko-KR"/>
        </w:rPr>
        <w:t>SCM</w:t>
      </w:r>
      <w:r w:rsidRPr="0092316B">
        <w:rPr>
          <w:lang w:eastAsia="ko-KR"/>
        </w:rPr>
        <w:t xml:space="preserve">- </w:t>
      </w:r>
      <w:r>
        <w:rPr>
          <w:lang w:eastAsia="ko-KR"/>
        </w:rPr>
        <w:t>Главное меню – Перерасчет заказов</w:t>
      </w:r>
    </w:p>
    <w:p w14:paraId="0CFD99E1" w14:textId="7E0137FC" w:rsidR="00DF6F90" w:rsidRDefault="006B3296" w:rsidP="00DF6F90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0FCDAEF1" wp14:editId="60BD18B5">
            <wp:extent cx="3307367" cy="253768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C1AA" w14:textId="12427911" w:rsidR="00DF6F90" w:rsidRPr="00DF6F90" w:rsidRDefault="00DF6F90" w:rsidP="00DF6F90">
      <w:pPr>
        <w:rPr>
          <w:lang w:eastAsia="ko-KR"/>
        </w:rPr>
      </w:pPr>
    </w:p>
    <w:p w14:paraId="1B2B40A5" w14:textId="77777777" w:rsidR="00DF6F90" w:rsidRPr="00DF6F90" w:rsidRDefault="00DF6F90" w:rsidP="00DF6F90">
      <w:pPr>
        <w:rPr>
          <w:lang w:eastAsia="ko-KR"/>
        </w:rPr>
      </w:pPr>
    </w:p>
    <w:p w14:paraId="2EF5FB87" w14:textId="4474DA8E" w:rsidR="006B3296" w:rsidRDefault="006B3296" w:rsidP="006B3296">
      <w:pPr>
        <w:pStyle w:val="3"/>
      </w:pPr>
      <w:r>
        <w:rPr>
          <w:lang w:val="en-US"/>
        </w:rPr>
        <w:lastRenderedPageBreak/>
        <w:t>RS</w:t>
      </w:r>
      <w:r w:rsidRPr="00E1354E">
        <w:t>.</w:t>
      </w:r>
      <w:r>
        <w:rPr>
          <w:lang w:val="en-US"/>
        </w:rPr>
        <w:t>SCM</w:t>
      </w:r>
      <w:r>
        <w:t xml:space="preserve"> Просмотр Листа закупщика</w:t>
      </w:r>
    </w:p>
    <w:p w14:paraId="3070E169" w14:textId="77777777" w:rsidR="006B3296" w:rsidRDefault="006B3296" w:rsidP="006B3296">
      <w:pPr>
        <w:rPr>
          <w:lang w:eastAsia="ko-KR"/>
        </w:rPr>
      </w:pPr>
      <w:r>
        <w:rPr>
          <w:lang w:eastAsia="ko-KR"/>
        </w:rPr>
        <w:t>Назначение: Просмотр, уточнение и утверждение заказов для отправки их на согласование в Магазины.</w:t>
      </w:r>
    </w:p>
    <w:p w14:paraId="75844EA3" w14:textId="77777777" w:rsidR="006B3296" w:rsidRDefault="006B3296" w:rsidP="006B3296">
      <w:pPr>
        <w:rPr>
          <w:lang w:eastAsia="ko-KR"/>
        </w:rPr>
      </w:pPr>
      <w:r>
        <w:rPr>
          <w:lang w:eastAsia="ko-KR"/>
        </w:rPr>
        <w:t>Когда выполнять: перед отправкой заказов на согласование в магазины.</w:t>
      </w:r>
    </w:p>
    <w:p w14:paraId="6FC9A6B8" w14:textId="288B4F35" w:rsidR="006B3296" w:rsidRDefault="006B3296" w:rsidP="006B3296">
      <w:pPr>
        <w:rPr>
          <w:lang w:eastAsia="ko-KR"/>
        </w:rPr>
      </w:pPr>
      <w:r>
        <w:rPr>
          <w:lang w:eastAsia="ko-KR"/>
        </w:rPr>
        <w:t xml:space="preserve">Путь: </w:t>
      </w:r>
      <w:r>
        <w:rPr>
          <w:lang w:val="en-US" w:eastAsia="ko-KR"/>
        </w:rPr>
        <w:t>RS</w:t>
      </w:r>
      <w:r w:rsidRPr="0092316B">
        <w:rPr>
          <w:lang w:eastAsia="ko-KR"/>
        </w:rPr>
        <w:t>.</w:t>
      </w:r>
      <w:r>
        <w:rPr>
          <w:lang w:val="en-US" w:eastAsia="ko-KR"/>
        </w:rPr>
        <w:t>SCM</w:t>
      </w:r>
      <w:r w:rsidRPr="0092316B">
        <w:rPr>
          <w:lang w:eastAsia="ko-KR"/>
        </w:rPr>
        <w:t xml:space="preserve">- </w:t>
      </w:r>
      <w:r>
        <w:rPr>
          <w:lang w:eastAsia="ko-KR"/>
        </w:rPr>
        <w:t xml:space="preserve">Рабочий стол – Заказы </w:t>
      </w:r>
      <w:r w:rsidR="00A14CE3">
        <w:rPr>
          <w:lang w:eastAsia="ko-KR"/>
        </w:rPr>
        <w:t>–</w:t>
      </w:r>
      <w:r>
        <w:rPr>
          <w:lang w:eastAsia="ko-KR"/>
        </w:rPr>
        <w:t xml:space="preserve"> </w:t>
      </w:r>
      <w:r w:rsidR="00A14CE3">
        <w:rPr>
          <w:lang w:eastAsia="ko-KR"/>
        </w:rPr>
        <w:t>Лист закупщика</w:t>
      </w:r>
    </w:p>
    <w:p w14:paraId="51F14856" w14:textId="730C2B29" w:rsidR="006B3296" w:rsidRDefault="006B3296" w:rsidP="006B3296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34D282ED" wp14:editId="7C44B622">
            <wp:extent cx="5732145" cy="290258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CAFE" w14:textId="522ADD7E" w:rsidR="006B3296" w:rsidRPr="006B3296" w:rsidRDefault="00A14CE3" w:rsidP="006B3296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51800609" wp14:editId="492E4E83">
            <wp:extent cx="5732145" cy="2473960"/>
            <wp:effectExtent l="0" t="0" r="190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3DD0" w14:textId="77777777" w:rsidR="006B3296" w:rsidRPr="00BA0D81" w:rsidRDefault="006B3296" w:rsidP="006B3296">
      <w:pPr>
        <w:pStyle w:val="3"/>
      </w:pPr>
      <w:r>
        <w:rPr>
          <w:lang w:val="en-US"/>
        </w:rPr>
        <w:t>RS</w:t>
      </w:r>
      <w:r w:rsidRPr="00E1354E">
        <w:t>.</w:t>
      </w:r>
      <w:r>
        <w:rPr>
          <w:lang w:val="en-US"/>
        </w:rPr>
        <w:t>SCM</w:t>
      </w:r>
      <w:r>
        <w:t xml:space="preserve"> Просмотр и утверждение заказов в</w:t>
      </w:r>
      <w:r w:rsidRPr="006B3296">
        <w:t xml:space="preserve"> </w:t>
      </w:r>
      <w:r>
        <w:t>виджете Заказы</w:t>
      </w:r>
    </w:p>
    <w:p w14:paraId="601E0744" w14:textId="3A57E9DE" w:rsidR="00BA0D81" w:rsidRDefault="00BA0D81" w:rsidP="00BA0D81">
      <w:pPr>
        <w:rPr>
          <w:lang w:eastAsia="ko-KR"/>
        </w:rPr>
      </w:pPr>
      <w:r>
        <w:rPr>
          <w:lang w:eastAsia="ko-KR"/>
        </w:rPr>
        <w:t xml:space="preserve">Назначение: Просмотр, уточнение и утверждение </w:t>
      </w:r>
      <w:r w:rsidR="00A14CE3">
        <w:rPr>
          <w:lang w:eastAsia="ko-KR"/>
        </w:rPr>
        <w:t xml:space="preserve">неутвержденных </w:t>
      </w:r>
      <w:r>
        <w:rPr>
          <w:lang w:eastAsia="ko-KR"/>
        </w:rPr>
        <w:t>заказов для отправки их на согласование в Магазины.</w:t>
      </w:r>
    </w:p>
    <w:p w14:paraId="7B09B682" w14:textId="6C2C0C46" w:rsidR="00BA0D81" w:rsidRDefault="00BA0D81" w:rsidP="00BA0D81">
      <w:pPr>
        <w:rPr>
          <w:lang w:eastAsia="ko-KR"/>
        </w:rPr>
      </w:pPr>
      <w:r>
        <w:rPr>
          <w:lang w:eastAsia="ko-KR"/>
        </w:rPr>
        <w:t>Когда выполнять: перед отправкой заказов на согласование в магазины.</w:t>
      </w:r>
    </w:p>
    <w:p w14:paraId="3EAB8E44" w14:textId="6EA51E11" w:rsidR="00BA0D81" w:rsidRDefault="00BA0D81" w:rsidP="00BA0D81">
      <w:pPr>
        <w:rPr>
          <w:lang w:eastAsia="ko-KR"/>
        </w:rPr>
      </w:pPr>
      <w:r>
        <w:rPr>
          <w:lang w:eastAsia="ko-KR"/>
        </w:rPr>
        <w:t xml:space="preserve">Путь: </w:t>
      </w:r>
      <w:r>
        <w:rPr>
          <w:lang w:val="en-US" w:eastAsia="ko-KR"/>
        </w:rPr>
        <w:t>RS</w:t>
      </w:r>
      <w:r w:rsidRPr="0092316B">
        <w:rPr>
          <w:lang w:eastAsia="ko-KR"/>
        </w:rPr>
        <w:t>.</w:t>
      </w:r>
      <w:r>
        <w:rPr>
          <w:lang w:val="en-US" w:eastAsia="ko-KR"/>
        </w:rPr>
        <w:t>SCM</w:t>
      </w:r>
      <w:r w:rsidRPr="0092316B">
        <w:rPr>
          <w:lang w:eastAsia="ko-KR"/>
        </w:rPr>
        <w:t xml:space="preserve">- </w:t>
      </w:r>
      <w:r>
        <w:rPr>
          <w:lang w:eastAsia="ko-KR"/>
        </w:rPr>
        <w:t>Рабочий стол – Заказы - Неутвержденные заказы</w:t>
      </w:r>
    </w:p>
    <w:p w14:paraId="7CB7699D" w14:textId="499B4DC1" w:rsidR="00BA0D81" w:rsidRDefault="00A14CE3" w:rsidP="00BA0D81">
      <w:pPr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410EAFA2" wp14:editId="5EA70C9A">
            <wp:extent cx="5732145" cy="29025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A2FA" w14:textId="004C738D" w:rsidR="00BA0D81" w:rsidRDefault="006B3296" w:rsidP="00BA0D81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1936381B" wp14:editId="5B6275DD">
            <wp:extent cx="5732145" cy="276796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1E99" w14:textId="77777777" w:rsidR="006B3296" w:rsidRDefault="006B3296" w:rsidP="00BA0D81">
      <w:pPr>
        <w:rPr>
          <w:lang w:eastAsia="ko-KR"/>
        </w:rPr>
      </w:pPr>
    </w:p>
    <w:p w14:paraId="175E01C2" w14:textId="2BB49F9E" w:rsidR="006B3296" w:rsidRPr="00BA0D81" w:rsidRDefault="006B3296" w:rsidP="006B3296">
      <w:pPr>
        <w:pStyle w:val="3"/>
      </w:pPr>
      <w:r>
        <w:rPr>
          <w:lang w:val="en-US"/>
        </w:rPr>
        <w:t>RS</w:t>
      </w:r>
      <w:r w:rsidRPr="00E1354E">
        <w:t>.</w:t>
      </w:r>
      <w:r>
        <w:rPr>
          <w:lang w:val="en-US"/>
        </w:rPr>
        <w:t>SCM</w:t>
      </w:r>
      <w:r>
        <w:t xml:space="preserve"> </w:t>
      </w:r>
      <w:r w:rsidR="00A14CE3">
        <w:t xml:space="preserve">Просмотр и корректировка </w:t>
      </w:r>
      <w:r>
        <w:t>заказов в</w:t>
      </w:r>
      <w:r w:rsidRPr="006B3296">
        <w:t xml:space="preserve"> </w:t>
      </w:r>
      <w:r>
        <w:t>форме Заказы</w:t>
      </w:r>
    </w:p>
    <w:p w14:paraId="616ECB1A" w14:textId="23C33ED1" w:rsidR="00A14CE3" w:rsidRDefault="00A14CE3" w:rsidP="00A14CE3">
      <w:pPr>
        <w:rPr>
          <w:lang w:eastAsia="ko-KR"/>
        </w:rPr>
      </w:pPr>
      <w:r>
        <w:rPr>
          <w:lang w:eastAsia="ko-KR"/>
        </w:rPr>
        <w:t>Назначение: Просмотр, уточнение и утверждение новых заказов, просмотр старых и внешних заказов.</w:t>
      </w:r>
    </w:p>
    <w:p w14:paraId="72729369" w14:textId="25812625" w:rsidR="00A14CE3" w:rsidRDefault="00A14CE3" w:rsidP="00A14CE3">
      <w:pPr>
        <w:rPr>
          <w:lang w:eastAsia="ko-KR"/>
        </w:rPr>
      </w:pPr>
      <w:r>
        <w:rPr>
          <w:lang w:eastAsia="ko-KR"/>
        </w:rPr>
        <w:t>Когда выполнять: при необходимости.</w:t>
      </w:r>
    </w:p>
    <w:p w14:paraId="308E23B9" w14:textId="70039462" w:rsidR="00A14CE3" w:rsidRDefault="00A14CE3" w:rsidP="00A14CE3">
      <w:pPr>
        <w:rPr>
          <w:lang w:eastAsia="ko-KR"/>
        </w:rPr>
      </w:pPr>
      <w:r>
        <w:rPr>
          <w:lang w:eastAsia="ko-KR"/>
        </w:rPr>
        <w:t xml:space="preserve">Путь: </w:t>
      </w:r>
      <w:r>
        <w:rPr>
          <w:lang w:val="en-US" w:eastAsia="ko-KR"/>
        </w:rPr>
        <w:t>RS</w:t>
      </w:r>
      <w:r w:rsidRPr="0092316B">
        <w:rPr>
          <w:lang w:eastAsia="ko-KR"/>
        </w:rPr>
        <w:t>.</w:t>
      </w:r>
      <w:r>
        <w:rPr>
          <w:lang w:val="en-US" w:eastAsia="ko-KR"/>
        </w:rPr>
        <w:t>SCM</w:t>
      </w:r>
      <w:r w:rsidRPr="0092316B">
        <w:rPr>
          <w:lang w:eastAsia="ko-KR"/>
        </w:rPr>
        <w:t>-</w:t>
      </w:r>
      <w:r>
        <w:rPr>
          <w:lang w:eastAsia="ko-KR"/>
        </w:rPr>
        <w:t xml:space="preserve"> Заказы - Заказ</w:t>
      </w:r>
    </w:p>
    <w:p w14:paraId="27162389" w14:textId="77777777" w:rsidR="006B3296" w:rsidRDefault="006B3296" w:rsidP="00BA0D81">
      <w:pPr>
        <w:rPr>
          <w:lang w:eastAsia="ko-KR"/>
        </w:rPr>
      </w:pPr>
    </w:p>
    <w:p w14:paraId="7A13CFB0" w14:textId="07742C43" w:rsidR="00BA0D81" w:rsidRDefault="006B3296" w:rsidP="00BA0D81">
      <w:pPr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60B94400" wp14:editId="22E76DDF">
            <wp:extent cx="5732145" cy="2663825"/>
            <wp:effectExtent l="0" t="0" r="190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BEEA" w14:textId="2B414C3B" w:rsidR="006B3296" w:rsidRDefault="00A14CE3" w:rsidP="00BA0D81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03163320" wp14:editId="349DBAB1">
            <wp:extent cx="5732145" cy="234442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A73B" w14:textId="550CC26E" w:rsidR="001C3378" w:rsidRDefault="001C3378" w:rsidP="001C3378">
      <w:pPr>
        <w:pStyle w:val="2"/>
      </w:pPr>
      <w:r>
        <w:t xml:space="preserve">Анализ качества автозаказа </w:t>
      </w:r>
    </w:p>
    <w:p w14:paraId="7A41AFE3" w14:textId="77777777" w:rsidR="00496878" w:rsidRDefault="00496878" w:rsidP="00496878">
      <w:pPr>
        <w:pStyle w:val="3"/>
      </w:pPr>
      <w:r>
        <w:t>Формирование отчета Запасы в днях</w:t>
      </w:r>
    </w:p>
    <w:p w14:paraId="45058409" w14:textId="77777777" w:rsidR="00496878" w:rsidRDefault="00496878" w:rsidP="00496878">
      <w:pPr>
        <w:rPr>
          <w:lang w:eastAsia="ko-KR"/>
        </w:rPr>
      </w:pPr>
      <w:r>
        <w:rPr>
          <w:lang w:eastAsia="ko-KR"/>
        </w:rPr>
        <w:t>Назначение: Анализ запасов Сводно, по выбранным Категориям/Локациям, ТОП100</w:t>
      </w:r>
    </w:p>
    <w:p w14:paraId="7FA72EBF" w14:textId="77777777" w:rsidR="00496878" w:rsidRDefault="00496878" w:rsidP="00496878">
      <w:pPr>
        <w:rPr>
          <w:lang w:eastAsia="ko-KR"/>
        </w:rPr>
      </w:pPr>
      <w:r>
        <w:rPr>
          <w:lang w:eastAsia="ko-KR"/>
        </w:rPr>
        <w:t>Когда выполнять: по необходимости.</w:t>
      </w:r>
    </w:p>
    <w:p w14:paraId="4BB961A7" w14:textId="77777777" w:rsidR="00496878" w:rsidRDefault="00496878" w:rsidP="00496878">
      <w:pPr>
        <w:rPr>
          <w:lang w:eastAsia="ko-KR"/>
        </w:rPr>
      </w:pPr>
      <w:r>
        <w:rPr>
          <w:lang w:eastAsia="ko-KR"/>
        </w:rPr>
        <w:t xml:space="preserve">Путь: </w:t>
      </w:r>
      <w:r>
        <w:rPr>
          <w:lang w:val="en-US" w:eastAsia="ko-KR"/>
        </w:rPr>
        <w:t>RS</w:t>
      </w:r>
      <w:r w:rsidRPr="0092316B">
        <w:rPr>
          <w:lang w:eastAsia="ko-KR"/>
        </w:rPr>
        <w:t>.</w:t>
      </w:r>
      <w:r>
        <w:rPr>
          <w:lang w:val="en-US" w:eastAsia="ko-KR"/>
        </w:rPr>
        <w:t>SCM</w:t>
      </w:r>
      <w:r w:rsidRPr="0092316B">
        <w:rPr>
          <w:lang w:eastAsia="ko-KR"/>
        </w:rPr>
        <w:t xml:space="preserve">- </w:t>
      </w:r>
      <w:r>
        <w:rPr>
          <w:lang w:eastAsia="ko-KR"/>
        </w:rPr>
        <w:t>Анализ-</w:t>
      </w:r>
      <w:r w:rsidRPr="005C14B6">
        <w:t xml:space="preserve"> </w:t>
      </w:r>
      <w:r>
        <w:rPr>
          <w:lang w:eastAsia="ko-KR"/>
        </w:rPr>
        <w:t>Запасы в днях</w:t>
      </w:r>
    </w:p>
    <w:p w14:paraId="21E41EB5" w14:textId="77777777" w:rsidR="00496878" w:rsidRDefault="00496878" w:rsidP="00496878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4ABC85D7" wp14:editId="3D675FF3">
            <wp:extent cx="5732145" cy="1917065"/>
            <wp:effectExtent l="0" t="0" r="190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D3D4" w14:textId="77777777" w:rsidR="00496878" w:rsidRDefault="00496878" w:rsidP="00496878">
      <w:pPr>
        <w:rPr>
          <w:lang w:eastAsia="ko-KR"/>
        </w:rPr>
      </w:pPr>
    </w:p>
    <w:p w14:paraId="4E1D5032" w14:textId="77777777" w:rsidR="00496878" w:rsidRDefault="00496878" w:rsidP="00496878">
      <w:pPr>
        <w:rPr>
          <w:noProof/>
        </w:rPr>
      </w:pPr>
    </w:p>
    <w:p w14:paraId="559A6262" w14:textId="77777777" w:rsidR="00496878" w:rsidRDefault="00496878" w:rsidP="00496878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41D8B4C2" wp14:editId="319B5B42">
            <wp:extent cx="5732145" cy="2266315"/>
            <wp:effectExtent l="0" t="0" r="190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29BD" w14:textId="77777777" w:rsidR="00496878" w:rsidRDefault="00496878" w:rsidP="00496878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3008B238" wp14:editId="58A9CD82">
            <wp:extent cx="5732145" cy="4608830"/>
            <wp:effectExtent l="0" t="0" r="190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ECDC" w14:textId="77777777" w:rsidR="00496878" w:rsidRPr="001C3378" w:rsidRDefault="00496878" w:rsidP="00496878">
      <w:pPr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053DD2CA" wp14:editId="2FCC4BB4">
            <wp:extent cx="5732145" cy="2299970"/>
            <wp:effectExtent l="0" t="0" r="190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8C69" w14:textId="77777777" w:rsidR="00496878" w:rsidRPr="005E7458" w:rsidRDefault="00496878" w:rsidP="00496878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4B80F455" wp14:editId="2D2A46B5">
            <wp:extent cx="5732145" cy="2382520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91CB" w14:textId="56E5AA6A" w:rsidR="00496878" w:rsidRDefault="00496878" w:rsidP="00496878">
      <w:pPr>
        <w:pStyle w:val="3"/>
      </w:pPr>
      <w:r>
        <w:t xml:space="preserve">Формирование отчета </w:t>
      </w:r>
      <w:r>
        <w:rPr>
          <w:lang w:val="en-US"/>
        </w:rPr>
        <w:t>Out</w:t>
      </w:r>
      <w:r w:rsidRPr="00496878">
        <w:t xml:space="preserve"> </w:t>
      </w:r>
      <w:r>
        <w:rPr>
          <w:lang w:val="en-US"/>
        </w:rPr>
        <w:t>of</w:t>
      </w:r>
      <w:r w:rsidRPr="00496878">
        <w:t xml:space="preserve"> </w:t>
      </w:r>
      <w:r>
        <w:rPr>
          <w:lang w:val="en-US"/>
        </w:rPr>
        <w:t>Stock</w:t>
      </w:r>
    </w:p>
    <w:p w14:paraId="3FE20C96" w14:textId="1A8F79D5" w:rsidR="00496878" w:rsidRDefault="00496878" w:rsidP="00496878">
      <w:pPr>
        <w:rPr>
          <w:lang w:eastAsia="ko-KR"/>
        </w:rPr>
      </w:pPr>
      <w:r>
        <w:rPr>
          <w:lang w:eastAsia="ko-KR"/>
        </w:rPr>
        <w:t xml:space="preserve">Назначение: Анализ </w:t>
      </w:r>
      <w:r w:rsidR="0000022C">
        <w:rPr>
          <w:lang w:val="en-US"/>
        </w:rPr>
        <w:t>Out</w:t>
      </w:r>
      <w:r w:rsidR="0000022C" w:rsidRPr="00496878">
        <w:t xml:space="preserve"> </w:t>
      </w:r>
      <w:r w:rsidR="0000022C">
        <w:rPr>
          <w:lang w:val="en-US"/>
        </w:rPr>
        <w:t>of</w:t>
      </w:r>
      <w:r w:rsidR="0000022C" w:rsidRPr="00496878">
        <w:t xml:space="preserve"> </w:t>
      </w:r>
      <w:r w:rsidR="0000022C">
        <w:rPr>
          <w:lang w:val="en-US"/>
        </w:rPr>
        <w:t>Stock</w:t>
      </w:r>
      <w:r w:rsidR="0000022C">
        <w:rPr>
          <w:lang w:eastAsia="ko-KR"/>
        </w:rPr>
        <w:t xml:space="preserve"> </w:t>
      </w:r>
      <w:r>
        <w:rPr>
          <w:lang w:eastAsia="ko-KR"/>
        </w:rPr>
        <w:t>Сводно, по выбранным Категориям/Локациям, ТОП100</w:t>
      </w:r>
    </w:p>
    <w:p w14:paraId="5E09A949" w14:textId="77777777" w:rsidR="00496878" w:rsidRDefault="00496878" w:rsidP="00496878">
      <w:pPr>
        <w:rPr>
          <w:lang w:eastAsia="ko-KR"/>
        </w:rPr>
      </w:pPr>
      <w:r>
        <w:rPr>
          <w:lang w:eastAsia="ko-KR"/>
        </w:rPr>
        <w:t>Когда выполнять: по необходимости.</w:t>
      </w:r>
    </w:p>
    <w:p w14:paraId="33B04AB5" w14:textId="29EE71EB" w:rsidR="00496878" w:rsidRPr="001411F8" w:rsidRDefault="00496878" w:rsidP="00496878">
      <w:pPr>
        <w:rPr>
          <w:lang w:eastAsia="ko-KR"/>
        </w:rPr>
      </w:pPr>
      <w:r>
        <w:rPr>
          <w:lang w:eastAsia="ko-KR"/>
        </w:rPr>
        <w:t>Путь</w:t>
      </w:r>
      <w:r w:rsidRPr="001411F8">
        <w:rPr>
          <w:lang w:eastAsia="ko-KR"/>
        </w:rPr>
        <w:t xml:space="preserve">: </w:t>
      </w:r>
      <w:r>
        <w:rPr>
          <w:lang w:val="en-US" w:eastAsia="ko-KR"/>
        </w:rPr>
        <w:t>RS</w:t>
      </w:r>
      <w:r w:rsidRPr="001411F8">
        <w:rPr>
          <w:lang w:eastAsia="ko-KR"/>
        </w:rPr>
        <w:t>.</w:t>
      </w:r>
      <w:r>
        <w:rPr>
          <w:lang w:val="en-US" w:eastAsia="ko-KR"/>
        </w:rPr>
        <w:t>SCM</w:t>
      </w:r>
      <w:r w:rsidRPr="001411F8">
        <w:rPr>
          <w:lang w:eastAsia="ko-KR"/>
        </w:rPr>
        <w:t xml:space="preserve">- </w:t>
      </w:r>
      <w:r>
        <w:rPr>
          <w:lang w:eastAsia="ko-KR"/>
        </w:rPr>
        <w:t>Анализ</w:t>
      </w:r>
      <w:r w:rsidRPr="001411F8">
        <w:rPr>
          <w:lang w:eastAsia="ko-KR"/>
        </w:rPr>
        <w:t>-</w:t>
      </w:r>
      <w:r w:rsidRPr="001411F8">
        <w:t xml:space="preserve"> </w:t>
      </w:r>
      <w:r w:rsidR="0000022C">
        <w:rPr>
          <w:lang w:val="en-US"/>
        </w:rPr>
        <w:t>Out</w:t>
      </w:r>
      <w:r w:rsidR="0000022C" w:rsidRPr="001411F8">
        <w:t xml:space="preserve"> </w:t>
      </w:r>
      <w:r w:rsidR="0000022C">
        <w:rPr>
          <w:lang w:val="en-US"/>
        </w:rPr>
        <w:t>of</w:t>
      </w:r>
      <w:r w:rsidR="0000022C" w:rsidRPr="001411F8">
        <w:t xml:space="preserve"> </w:t>
      </w:r>
      <w:r w:rsidR="0000022C">
        <w:rPr>
          <w:lang w:val="en-US"/>
        </w:rPr>
        <w:t>Stock</w:t>
      </w:r>
    </w:p>
    <w:p w14:paraId="5451DA32" w14:textId="3625574A" w:rsidR="00496878" w:rsidRDefault="0000022C" w:rsidP="0000022C">
      <w:r>
        <w:rPr>
          <w:noProof/>
          <w:lang w:eastAsia="ru-RU"/>
        </w:rPr>
        <w:lastRenderedPageBreak/>
        <w:drawing>
          <wp:inline distT="0" distB="0" distL="0" distR="0" wp14:anchorId="2749F635" wp14:editId="38628216">
            <wp:extent cx="5732145" cy="3202305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8ECB" w14:textId="7E7CE493" w:rsidR="0000022C" w:rsidRDefault="0000022C" w:rsidP="0000022C">
      <w:pPr>
        <w:rPr>
          <w:lang w:eastAsia="ko-KR"/>
        </w:rPr>
      </w:pPr>
    </w:p>
    <w:p w14:paraId="1859CBA6" w14:textId="7C29C59A" w:rsidR="0000022C" w:rsidRDefault="0000022C" w:rsidP="0000022C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0699E06D" wp14:editId="0E01F53C">
            <wp:extent cx="5732145" cy="2283460"/>
            <wp:effectExtent l="0" t="0" r="190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97BC" w14:textId="37AD0D08" w:rsidR="0000022C" w:rsidRDefault="0000022C" w:rsidP="0000022C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3B261844" wp14:editId="54A777D5">
            <wp:extent cx="5732145" cy="2378075"/>
            <wp:effectExtent l="0" t="0" r="190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BFE8" w14:textId="1D98A2A3" w:rsidR="0000022C" w:rsidRPr="0000022C" w:rsidRDefault="0000022C" w:rsidP="0000022C">
      <w:pPr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03A4026A" wp14:editId="11D4A371">
            <wp:extent cx="5732145" cy="2261235"/>
            <wp:effectExtent l="0" t="0" r="190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019" w14:textId="73385CED" w:rsidR="005C14B6" w:rsidRDefault="005C14B6" w:rsidP="005C14B6">
      <w:pPr>
        <w:pStyle w:val="3"/>
      </w:pPr>
      <w:r>
        <w:t>Формирование отчета Остатки, продажи, прогноз</w:t>
      </w:r>
    </w:p>
    <w:p w14:paraId="5EFF8265" w14:textId="0E5FE750" w:rsidR="005C14B6" w:rsidRDefault="005C14B6" w:rsidP="005C14B6">
      <w:pPr>
        <w:rPr>
          <w:lang w:eastAsia="ko-KR"/>
        </w:rPr>
      </w:pPr>
      <w:r>
        <w:rPr>
          <w:lang w:eastAsia="ko-KR"/>
        </w:rPr>
        <w:t>Назначение: Анализ истории Транзакционных данных по товару/локации за период времени.</w:t>
      </w:r>
    </w:p>
    <w:p w14:paraId="0B3A4B84" w14:textId="50A32B71" w:rsidR="005C14B6" w:rsidRDefault="005C14B6" w:rsidP="005C14B6">
      <w:pPr>
        <w:rPr>
          <w:lang w:eastAsia="ko-KR"/>
        </w:rPr>
      </w:pPr>
      <w:r>
        <w:rPr>
          <w:lang w:eastAsia="ko-KR"/>
        </w:rPr>
        <w:t>Когда выполнять: по необходимости.</w:t>
      </w:r>
    </w:p>
    <w:p w14:paraId="566FACDE" w14:textId="5EDF98A4" w:rsidR="005C14B6" w:rsidRDefault="005C14B6" w:rsidP="005C14B6">
      <w:pPr>
        <w:rPr>
          <w:lang w:eastAsia="ko-KR"/>
        </w:rPr>
      </w:pPr>
      <w:r>
        <w:rPr>
          <w:lang w:eastAsia="ko-KR"/>
        </w:rPr>
        <w:t xml:space="preserve">Путь: </w:t>
      </w:r>
      <w:r>
        <w:rPr>
          <w:lang w:val="en-US" w:eastAsia="ko-KR"/>
        </w:rPr>
        <w:t>RS</w:t>
      </w:r>
      <w:r w:rsidRPr="0092316B">
        <w:rPr>
          <w:lang w:eastAsia="ko-KR"/>
        </w:rPr>
        <w:t>.</w:t>
      </w:r>
      <w:r>
        <w:rPr>
          <w:lang w:val="en-US" w:eastAsia="ko-KR"/>
        </w:rPr>
        <w:t>SCM</w:t>
      </w:r>
      <w:r w:rsidRPr="0092316B">
        <w:rPr>
          <w:lang w:eastAsia="ko-KR"/>
        </w:rPr>
        <w:t xml:space="preserve">- </w:t>
      </w:r>
      <w:r>
        <w:rPr>
          <w:lang w:eastAsia="ko-KR"/>
        </w:rPr>
        <w:t>Анализ-</w:t>
      </w:r>
      <w:r w:rsidRPr="005C14B6">
        <w:t xml:space="preserve"> </w:t>
      </w:r>
      <w:r w:rsidRPr="005C14B6">
        <w:rPr>
          <w:lang w:eastAsia="ko-KR"/>
        </w:rPr>
        <w:t>Остатки, продажи, прогноз</w:t>
      </w:r>
    </w:p>
    <w:p w14:paraId="42EFA617" w14:textId="1D97AECA" w:rsidR="005C14B6" w:rsidRDefault="005C14B6" w:rsidP="005C14B6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5F193261" wp14:editId="2C76A2FE">
            <wp:extent cx="5732145" cy="2715895"/>
            <wp:effectExtent l="0" t="0" r="190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8960" w14:textId="77777777" w:rsidR="005C14B6" w:rsidRDefault="005C14B6" w:rsidP="001C3378">
      <w:pPr>
        <w:rPr>
          <w:lang w:eastAsia="ko-KR"/>
        </w:rPr>
      </w:pPr>
    </w:p>
    <w:bookmarkEnd w:id="14"/>
    <w:p w14:paraId="1182D199" w14:textId="7E026591" w:rsidR="00496878" w:rsidRDefault="00496878" w:rsidP="00496878">
      <w:pPr>
        <w:pStyle w:val="3"/>
      </w:pPr>
      <w:r>
        <w:t xml:space="preserve">Формирование </w:t>
      </w:r>
      <w:r w:rsidR="00811844">
        <w:t>Д</w:t>
      </w:r>
      <w:r>
        <w:t>ополнительных отчетов</w:t>
      </w:r>
    </w:p>
    <w:p w14:paraId="62AF83CA" w14:textId="77777777" w:rsidR="00496878" w:rsidRDefault="00496878" w:rsidP="00496878">
      <w:pPr>
        <w:rPr>
          <w:lang w:eastAsia="ko-KR"/>
        </w:rPr>
      </w:pPr>
      <w:r>
        <w:rPr>
          <w:lang w:eastAsia="ko-KR"/>
        </w:rPr>
        <w:t xml:space="preserve">Назначение: Анализ исходных данных и показателей в </w:t>
      </w:r>
      <w:r>
        <w:rPr>
          <w:lang w:val="en-US" w:eastAsia="ko-KR"/>
        </w:rPr>
        <w:t>Excel</w:t>
      </w:r>
      <w:r>
        <w:rPr>
          <w:lang w:eastAsia="ko-KR"/>
        </w:rPr>
        <w:t>, для общей оценки качества автозаказа и выявления проблемных товаров/локаций.</w:t>
      </w:r>
    </w:p>
    <w:p w14:paraId="025FD8D8" w14:textId="77777777" w:rsidR="00496878" w:rsidRDefault="00496878" w:rsidP="00496878">
      <w:pPr>
        <w:rPr>
          <w:lang w:eastAsia="ko-KR"/>
        </w:rPr>
      </w:pPr>
      <w:r>
        <w:rPr>
          <w:lang w:eastAsia="ko-KR"/>
        </w:rPr>
        <w:t>Когда выполнять: ежедневно, перед уточнением параметров СУЗ.</w:t>
      </w:r>
    </w:p>
    <w:p w14:paraId="320E7EA2" w14:textId="77777777" w:rsidR="00496878" w:rsidRDefault="00496878" w:rsidP="00496878">
      <w:pPr>
        <w:rPr>
          <w:lang w:eastAsia="ko-KR"/>
        </w:rPr>
      </w:pPr>
      <w:r>
        <w:rPr>
          <w:lang w:eastAsia="ko-KR"/>
        </w:rPr>
        <w:t xml:space="preserve">Путь: </w:t>
      </w:r>
      <w:r>
        <w:rPr>
          <w:lang w:val="en-US" w:eastAsia="ko-KR"/>
        </w:rPr>
        <w:t>RS</w:t>
      </w:r>
      <w:r w:rsidRPr="0092316B">
        <w:rPr>
          <w:lang w:eastAsia="ko-KR"/>
        </w:rPr>
        <w:t>.</w:t>
      </w:r>
      <w:r>
        <w:rPr>
          <w:lang w:val="en-US" w:eastAsia="ko-KR"/>
        </w:rPr>
        <w:t>SCM</w:t>
      </w:r>
      <w:r w:rsidRPr="0092316B">
        <w:rPr>
          <w:lang w:eastAsia="ko-KR"/>
        </w:rPr>
        <w:t xml:space="preserve">- </w:t>
      </w:r>
      <w:r>
        <w:rPr>
          <w:lang w:eastAsia="ko-KR"/>
        </w:rPr>
        <w:t>Анализ-Дополнительные отчеты</w:t>
      </w:r>
    </w:p>
    <w:p w14:paraId="711CCE1D" w14:textId="77777777" w:rsidR="00496878" w:rsidRDefault="00496878" w:rsidP="00496878">
      <w:pPr>
        <w:rPr>
          <w:lang w:eastAsia="ko-KR"/>
        </w:rPr>
      </w:pPr>
      <w:r>
        <w:rPr>
          <w:noProof/>
          <w:lang w:eastAsia="ru-RU"/>
        </w:rPr>
        <w:lastRenderedPageBreak/>
        <w:drawing>
          <wp:inline distT="0" distB="0" distL="0" distR="0" wp14:anchorId="14881EEF" wp14:editId="4517632F">
            <wp:extent cx="5732145" cy="3141345"/>
            <wp:effectExtent l="0" t="0" r="190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764" w14:textId="77777777" w:rsidR="00496878" w:rsidRDefault="00496878" w:rsidP="00496878">
      <w:pPr>
        <w:rPr>
          <w:lang w:eastAsia="ko-KR"/>
        </w:rPr>
      </w:pPr>
      <w:r>
        <w:rPr>
          <w:noProof/>
          <w:lang w:eastAsia="ru-RU"/>
        </w:rPr>
        <w:drawing>
          <wp:inline distT="0" distB="0" distL="0" distR="0" wp14:anchorId="2D44C9EF" wp14:editId="430390B8">
            <wp:extent cx="5732145" cy="1972945"/>
            <wp:effectExtent l="0" t="0" r="190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2715" w14:textId="77777777" w:rsidR="00496878" w:rsidRDefault="00496878" w:rsidP="00496878">
      <w:pPr>
        <w:rPr>
          <w:lang w:eastAsia="ko-KR"/>
        </w:rPr>
      </w:pPr>
    </w:p>
    <w:p w14:paraId="230B74F0" w14:textId="77777777" w:rsidR="00496878" w:rsidRDefault="00496878"/>
    <w:sectPr w:rsidR="00496878" w:rsidSect="00D0207A">
      <w:footerReference w:type="default" r:id="rId51"/>
      <w:footerReference w:type="first" r:id="rId52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C96B38" w14:textId="77777777" w:rsidR="00E82EC1" w:rsidRDefault="00E82EC1" w:rsidP="00855982">
      <w:pPr>
        <w:spacing w:after="0" w:line="240" w:lineRule="auto"/>
      </w:pPr>
      <w:r>
        <w:separator/>
      </w:r>
    </w:p>
  </w:endnote>
  <w:endnote w:type="continuationSeparator" w:id="0">
    <w:p w14:paraId="36BB10DA" w14:textId="77777777" w:rsidR="00E82EC1" w:rsidRDefault="00E82EC1" w:rsidP="00855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728413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18863F" w14:textId="6D1BEC48" w:rsidR="00811844" w:rsidRDefault="00811844" w:rsidP="003775C8">
        <w:pPr>
          <w:pStyle w:val="a7"/>
          <w:jc w:val="right"/>
        </w:pPr>
        <w:r>
          <w:rPr>
            <w:lang w:bidi="ru-RU"/>
          </w:rPr>
          <w:fldChar w:fldCharType="begin"/>
        </w:r>
        <w:r>
          <w:rPr>
            <w:lang w:bidi="ru-RU"/>
          </w:rPr>
          <w:instrText xml:space="preserve"> PAGE   \* MERGEFORMAT </w:instrText>
        </w:r>
        <w:r>
          <w:rPr>
            <w:lang w:bidi="ru-RU"/>
          </w:rPr>
          <w:fldChar w:fldCharType="separate"/>
        </w:r>
        <w:r w:rsidR="000646E8">
          <w:rPr>
            <w:noProof/>
            <w:lang w:bidi="ru-RU"/>
          </w:rPr>
          <w:t>21</w:t>
        </w:r>
        <w:r>
          <w:rPr>
            <w:noProof/>
            <w:lang w:bidi="ru-RU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9CE964" w14:textId="577F214B" w:rsidR="00811844" w:rsidRDefault="00811844" w:rsidP="003775C8">
    <w:pPr>
      <w:pStyle w:val="a7"/>
      <w:jc w:val="right"/>
    </w:pPr>
  </w:p>
  <w:p w14:paraId="12A8CF80" w14:textId="77777777" w:rsidR="00811844" w:rsidRDefault="00811844" w:rsidP="003775C8">
    <w:pPr>
      <w:pStyle w:val="a7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DAB54E" w14:textId="77777777" w:rsidR="00E82EC1" w:rsidRDefault="00E82EC1" w:rsidP="00855982">
      <w:pPr>
        <w:spacing w:after="0" w:line="240" w:lineRule="auto"/>
      </w:pPr>
      <w:r>
        <w:separator/>
      </w:r>
    </w:p>
  </w:footnote>
  <w:footnote w:type="continuationSeparator" w:id="0">
    <w:p w14:paraId="71CFEF25" w14:textId="77777777" w:rsidR="00E82EC1" w:rsidRDefault="00E82EC1" w:rsidP="008559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A4A4F"/>
    <w:multiLevelType w:val="hybridMultilevel"/>
    <w:tmpl w:val="EF589C44"/>
    <w:lvl w:ilvl="0" w:tplc="04190011">
      <w:start w:val="1"/>
      <w:numFmt w:val="decimal"/>
      <w:lvlText w:val="%1)"/>
      <w:lvlJc w:val="left"/>
      <w:pPr>
        <w:ind w:left="1134" w:hanging="360"/>
      </w:pPr>
    </w:lvl>
    <w:lvl w:ilvl="1" w:tplc="04190019" w:tentative="1">
      <w:start w:val="1"/>
      <w:numFmt w:val="lowerLetter"/>
      <w:lvlText w:val="%2."/>
      <w:lvlJc w:val="left"/>
      <w:pPr>
        <w:ind w:left="1854" w:hanging="360"/>
      </w:pPr>
    </w:lvl>
    <w:lvl w:ilvl="2" w:tplc="0419001B" w:tentative="1">
      <w:start w:val="1"/>
      <w:numFmt w:val="lowerRoman"/>
      <w:lvlText w:val="%3."/>
      <w:lvlJc w:val="right"/>
      <w:pPr>
        <w:ind w:left="2574" w:hanging="180"/>
      </w:pPr>
    </w:lvl>
    <w:lvl w:ilvl="3" w:tplc="0419000F" w:tentative="1">
      <w:start w:val="1"/>
      <w:numFmt w:val="decimal"/>
      <w:lvlText w:val="%4."/>
      <w:lvlJc w:val="left"/>
      <w:pPr>
        <w:ind w:left="3294" w:hanging="360"/>
      </w:pPr>
    </w:lvl>
    <w:lvl w:ilvl="4" w:tplc="04190019" w:tentative="1">
      <w:start w:val="1"/>
      <w:numFmt w:val="lowerLetter"/>
      <w:lvlText w:val="%5."/>
      <w:lvlJc w:val="left"/>
      <w:pPr>
        <w:ind w:left="4014" w:hanging="360"/>
      </w:pPr>
    </w:lvl>
    <w:lvl w:ilvl="5" w:tplc="0419001B" w:tentative="1">
      <w:start w:val="1"/>
      <w:numFmt w:val="lowerRoman"/>
      <w:lvlText w:val="%6."/>
      <w:lvlJc w:val="right"/>
      <w:pPr>
        <w:ind w:left="4734" w:hanging="180"/>
      </w:pPr>
    </w:lvl>
    <w:lvl w:ilvl="6" w:tplc="0419000F" w:tentative="1">
      <w:start w:val="1"/>
      <w:numFmt w:val="decimal"/>
      <w:lvlText w:val="%7."/>
      <w:lvlJc w:val="left"/>
      <w:pPr>
        <w:ind w:left="5454" w:hanging="360"/>
      </w:pPr>
    </w:lvl>
    <w:lvl w:ilvl="7" w:tplc="04190019" w:tentative="1">
      <w:start w:val="1"/>
      <w:numFmt w:val="lowerLetter"/>
      <w:lvlText w:val="%8."/>
      <w:lvlJc w:val="left"/>
      <w:pPr>
        <w:ind w:left="6174" w:hanging="360"/>
      </w:pPr>
    </w:lvl>
    <w:lvl w:ilvl="8" w:tplc="041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 w15:restartNumberingAfterBreak="0">
    <w:nsid w:val="050A7326"/>
    <w:multiLevelType w:val="hybridMultilevel"/>
    <w:tmpl w:val="B8CE4A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173150"/>
    <w:multiLevelType w:val="hybridMultilevel"/>
    <w:tmpl w:val="149E6084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73A46B7"/>
    <w:multiLevelType w:val="multilevel"/>
    <w:tmpl w:val="1ECCF8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566061"/>
    <w:multiLevelType w:val="hybridMultilevel"/>
    <w:tmpl w:val="65DC258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E73022"/>
    <w:multiLevelType w:val="hybridMultilevel"/>
    <w:tmpl w:val="A1FCB2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C6525D"/>
    <w:multiLevelType w:val="hybridMultilevel"/>
    <w:tmpl w:val="FAE26F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861A41"/>
    <w:multiLevelType w:val="hybridMultilevel"/>
    <w:tmpl w:val="0DC8F640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95523D8"/>
    <w:multiLevelType w:val="hybridMultilevel"/>
    <w:tmpl w:val="A6B4E82C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3E464C8E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0" w15:restartNumberingAfterBreak="0">
    <w:nsid w:val="493B1068"/>
    <w:multiLevelType w:val="multilevel"/>
    <w:tmpl w:val="A93295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DBF53D5"/>
    <w:multiLevelType w:val="hybridMultilevel"/>
    <w:tmpl w:val="AD16C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000561"/>
    <w:multiLevelType w:val="hybridMultilevel"/>
    <w:tmpl w:val="F5CE7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E116E5"/>
    <w:multiLevelType w:val="multilevel"/>
    <w:tmpl w:val="8F509AA8"/>
    <w:lvl w:ilvl="0">
      <w:start w:val="1"/>
      <w:numFmt w:val="decimal"/>
      <w:pStyle w:val="1"/>
      <w:lvlText w:val="%1."/>
      <w:lvlJc w:val="left"/>
      <w:pPr>
        <w:tabs>
          <w:tab w:val="num" w:pos="567"/>
        </w:tabs>
        <w:ind w:left="567" w:hanging="567"/>
      </w:p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851"/>
        </w:tabs>
        <w:ind w:left="851" w:hanging="851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50FF05C3"/>
    <w:multiLevelType w:val="hybridMultilevel"/>
    <w:tmpl w:val="408835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F2402E"/>
    <w:multiLevelType w:val="hybridMultilevel"/>
    <w:tmpl w:val="EBF852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FA65A0"/>
    <w:multiLevelType w:val="hybridMultilevel"/>
    <w:tmpl w:val="EF34669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C173A12"/>
    <w:multiLevelType w:val="hybridMultilevel"/>
    <w:tmpl w:val="E61AF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C65F6A"/>
    <w:multiLevelType w:val="hybridMultilevel"/>
    <w:tmpl w:val="74C2AB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3B6FB4"/>
    <w:multiLevelType w:val="hybridMultilevel"/>
    <w:tmpl w:val="500896BE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36F6DF0"/>
    <w:multiLevelType w:val="hybridMultilevel"/>
    <w:tmpl w:val="D4681D98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1"/>
  </w:num>
  <w:num w:numId="2">
    <w:abstractNumId w:val="13"/>
  </w:num>
  <w:num w:numId="3">
    <w:abstractNumId w:val="18"/>
  </w:num>
  <w:num w:numId="4">
    <w:abstractNumId w:val="8"/>
  </w:num>
  <w:num w:numId="5">
    <w:abstractNumId w:val="7"/>
  </w:num>
  <w:num w:numId="6">
    <w:abstractNumId w:val="0"/>
  </w:num>
  <w:num w:numId="7">
    <w:abstractNumId w:val="4"/>
  </w:num>
  <w:num w:numId="8">
    <w:abstractNumId w:val="6"/>
  </w:num>
  <w:num w:numId="9">
    <w:abstractNumId w:val="5"/>
  </w:num>
  <w:num w:numId="10">
    <w:abstractNumId w:val="10"/>
  </w:num>
  <w:num w:numId="11">
    <w:abstractNumId w:val="16"/>
  </w:num>
  <w:num w:numId="12">
    <w:abstractNumId w:val="15"/>
  </w:num>
  <w:num w:numId="13">
    <w:abstractNumId w:val="14"/>
  </w:num>
  <w:num w:numId="14">
    <w:abstractNumId w:val="9"/>
  </w:num>
  <w:num w:numId="15">
    <w:abstractNumId w:val="19"/>
  </w:num>
  <w:num w:numId="16">
    <w:abstractNumId w:val="2"/>
  </w:num>
  <w:num w:numId="17">
    <w:abstractNumId w:val="20"/>
  </w:num>
  <w:num w:numId="18">
    <w:abstractNumId w:val="13"/>
  </w:num>
  <w:num w:numId="19">
    <w:abstractNumId w:val="13"/>
  </w:num>
  <w:num w:numId="20">
    <w:abstractNumId w:val="12"/>
  </w:num>
  <w:num w:numId="21">
    <w:abstractNumId w:val="3"/>
  </w:num>
  <w:num w:numId="22">
    <w:abstractNumId w:val="13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 w:numId="27">
    <w:abstractNumId w:val="17"/>
  </w:num>
  <w:num w:numId="28">
    <w:abstractNumId w:val="1"/>
  </w:num>
  <w:num w:numId="29">
    <w:abstractNumId w:val="13"/>
  </w:num>
  <w:num w:numId="30">
    <w:abstractNumId w:val="1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0934"/>
    <w:rsid w:val="0000022C"/>
    <w:rsid w:val="000547EE"/>
    <w:rsid w:val="000632CE"/>
    <w:rsid w:val="000646E8"/>
    <w:rsid w:val="0007371E"/>
    <w:rsid w:val="00077F1A"/>
    <w:rsid w:val="000A08E2"/>
    <w:rsid w:val="000B7894"/>
    <w:rsid w:val="000B790B"/>
    <w:rsid w:val="000C562B"/>
    <w:rsid w:val="000D7113"/>
    <w:rsid w:val="000E0BF7"/>
    <w:rsid w:val="000E185C"/>
    <w:rsid w:val="000E3050"/>
    <w:rsid w:val="001411F8"/>
    <w:rsid w:val="00142949"/>
    <w:rsid w:val="001448F6"/>
    <w:rsid w:val="0014649B"/>
    <w:rsid w:val="00146AE1"/>
    <w:rsid w:val="0015095B"/>
    <w:rsid w:val="00154C55"/>
    <w:rsid w:val="001632C2"/>
    <w:rsid w:val="00166589"/>
    <w:rsid w:val="001705C2"/>
    <w:rsid w:val="001710A9"/>
    <w:rsid w:val="0017301E"/>
    <w:rsid w:val="001744D7"/>
    <w:rsid w:val="00174565"/>
    <w:rsid w:val="0018254D"/>
    <w:rsid w:val="00194421"/>
    <w:rsid w:val="00197371"/>
    <w:rsid w:val="001A6E06"/>
    <w:rsid w:val="001B1C04"/>
    <w:rsid w:val="001C3378"/>
    <w:rsid w:val="001D4362"/>
    <w:rsid w:val="001E7FE4"/>
    <w:rsid w:val="001F6D72"/>
    <w:rsid w:val="00201AE9"/>
    <w:rsid w:val="00206490"/>
    <w:rsid w:val="00214E10"/>
    <w:rsid w:val="00215A75"/>
    <w:rsid w:val="00220EC6"/>
    <w:rsid w:val="00221EB1"/>
    <w:rsid w:val="00227A2C"/>
    <w:rsid w:val="002332AF"/>
    <w:rsid w:val="002332B6"/>
    <w:rsid w:val="00256925"/>
    <w:rsid w:val="00281C61"/>
    <w:rsid w:val="0028344C"/>
    <w:rsid w:val="002A219F"/>
    <w:rsid w:val="002A6B6B"/>
    <w:rsid w:val="002A76C8"/>
    <w:rsid w:val="002B65AD"/>
    <w:rsid w:val="002C2647"/>
    <w:rsid w:val="002C3744"/>
    <w:rsid w:val="002C652B"/>
    <w:rsid w:val="002C73A0"/>
    <w:rsid w:val="002D1EE0"/>
    <w:rsid w:val="002D47C9"/>
    <w:rsid w:val="002D57AF"/>
    <w:rsid w:val="002E28D4"/>
    <w:rsid w:val="002F5DEC"/>
    <w:rsid w:val="002F620E"/>
    <w:rsid w:val="00326A48"/>
    <w:rsid w:val="00331082"/>
    <w:rsid w:val="00340289"/>
    <w:rsid w:val="003543B7"/>
    <w:rsid w:val="0035578C"/>
    <w:rsid w:val="003716B7"/>
    <w:rsid w:val="00372737"/>
    <w:rsid w:val="00374739"/>
    <w:rsid w:val="003775C8"/>
    <w:rsid w:val="00383831"/>
    <w:rsid w:val="003A0D3E"/>
    <w:rsid w:val="003A29D0"/>
    <w:rsid w:val="003A5081"/>
    <w:rsid w:val="003A79D2"/>
    <w:rsid w:val="003B6830"/>
    <w:rsid w:val="003C25F0"/>
    <w:rsid w:val="003D4A01"/>
    <w:rsid w:val="003F1D30"/>
    <w:rsid w:val="0042759A"/>
    <w:rsid w:val="00430FBD"/>
    <w:rsid w:val="00433513"/>
    <w:rsid w:val="00434939"/>
    <w:rsid w:val="004436C4"/>
    <w:rsid w:val="00445859"/>
    <w:rsid w:val="00451FD8"/>
    <w:rsid w:val="004543F3"/>
    <w:rsid w:val="00455BC3"/>
    <w:rsid w:val="00476DEE"/>
    <w:rsid w:val="00483B3F"/>
    <w:rsid w:val="00494324"/>
    <w:rsid w:val="00496878"/>
    <w:rsid w:val="004A229A"/>
    <w:rsid w:val="004B3634"/>
    <w:rsid w:val="004E6E4E"/>
    <w:rsid w:val="004F04A8"/>
    <w:rsid w:val="004F5120"/>
    <w:rsid w:val="004F7AE7"/>
    <w:rsid w:val="00503710"/>
    <w:rsid w:val="00505FEF"/>
    <w:rsid w:val="00514F7C"/>
    <w:rsid w:val="005208DB"/>
    <w:rsid w:val="005224DC"/>
    <w:rsid w:val="00524312"/>
    <w:rsid w:val="00526F43"/>
    <w:rsid w:val="00530593"/>
    <w:rsid w:val="00560A10"/>
    <w:rsid w:val="0056387C"/>
    <w:rsid w:val="00574718"/>
    <w:rsid w:val="00582FFA"/>
    <w:rsid w:val="005866CB"/>
    <w:rsid w:val="00595032"/>
    <w:rsid w:val="00596FF4"/>
    <w:rsid w:val="005A4C27"/>
    <w:rsid w:val="005B34D0"/>
    <w:rsid w:val="005B7CEF"/>
    <w:rsid w:val="005C14B6"/>
    <w:rsid w:val="005C50E1"/>
    <w:rsid w:val="005D09A3"/>
    <w:rsid w:val="005E7458"/>
    <w:rsid w:val="00606EEA"/>
    <w:rsid w:val="00606F7E"/>
    <w:rsid w:val="0061132F"/>
    <w:rsid w:val="00616385"/>
    <w:rsid w:val="00617E15"/>
    <w:rsid w:val="006219A8"/>
    <w:rsid w:val="00621D86"/>
    <w:rsid w:val="00633FDF"/>
    <w:rsid w:val="00637F19"/>
    <w:rsid w:val="006522CF"/>
    <w:rsid w:val="00662A22"/>
    <w:rsid w:val="0067185D"/>
    <w:rsid w:val="00672626"/>
    <w:rsid w:val="006815A1"/>
    <w:rsid w:val="00691FA2"/>
    <w:rsid w:val="006A6D94"/>
    <w:rsid w:val="006B3296"/>
    <w:rsid w:val="006B3D28"/>
    <w:rsid w:val="006E38DB"/>
    <w:rsid w:val="006F3FEA"/>
    <w:rsid w:val="00717829"/>
    <w:rsid w:val="007207C2"/>
    <w:rsid w:val="00722F9F"/>
    <w:rsid w:val="007751F4"/>
    <w:rsid w:val="007833A7"/>
    <w:rsid w:val="00784941"/>
    <w:rsid w:val="00795C7C"/>
    <w:rsid w:val="007C27A8"/>
    <w:rsid w:val="007D0934"/>
    <w:rsid w:val="007D3C54"/>
    <w:rsid w:val="00801BC0"/>
    <w:rsid w:val="00811844"/>
    <w:rsid w:val="0081317E"/>
    <w:rsid w:val="008165CB"/>
    <w:rsid w:val="00824C2B"/>
    <w:rsid w:val="00827A37"/>
    <w:rsid w:val="00843BE6"/>
    <w:rsid w:val="00845E07"/>
    <w:rsid w:val="0085384A"/>
    <w:rsid w:val="00855982"/>
    <w:rsid w:val="0086152D"/>
    <w:rsid w:val="008C7C3A"/>
    <w:rsid w:val="008D4B25"/>
    <w:rsid w:val="008D7022"/>
    <w:rsid w:val="008D7A8A"/>
    <w:rsid w:val="008E2FB2"/>
    <w:rsid w:val="00916211"/>
    <w:rsid w:val="0092316B"/>
    <w:rsid w:val="00940BCB"/>
    <w:rsid w:val="00940DEA"/>
    <w:rsid w:val="009443B3"/>
    <w:rsid w:val="00952E76"/>
    <w:rsid w:val="00955ED2"/>
    <w:rsid w:val="00981606"/>
    <w:rsid w:val="00987639"/>
    <w:rsid w:val="00991C17"/>
    <w:rsid w:val="00997B13"/>
    <w:rsid w:val="009A2A5B"/>
    <w:rsid w:val="009A3A3D"/>
    <w:rsid w:val="009A3CA8"/>
    <w:rsid w:val="009B5290"/>
    <w:rsid w:val="009D4E12"/>
    <w:rsid w:val="009E4BA8"/>
    <w:rsid w:val="009F221A"/>
    <w:rsid w:val="00A047BB"/>
    <w:rsid w:val="00A10484"/>
    <w:rsid w:val="00A109A1"/>
    <w:rsid w:val="00A14CE3"/>
    <w:rsid w:val="00A14F58"/>
    <w:rsid w:val="00A36EE9"/>
    <w:rsid w:val="00A41ACA"/>
    <w:rsid w:val="00A42C8E"/>
    <w:rsid w:val="00AA5FA0"/>
    <w:rsid w:val="00AC15F5"/>
    <w:rsid w:val="00AC64B8"/>
    <w:rsid w:val="00AD4E06"/>
    <w:rsid w:val="00AD6E2A"/>
    <w:rsid w:val="00AD6E96"/>
    <w:rsid w:val="00AE4CFF"/>
    <w:rsid w:val="00AE7EA3"/>
    <w:rsid w:val="00AF434F"/>
    <w:rsid w:val="00B06C35"/>
    <w:rsid w:val="00B10A66"/>
    <w:rsid w:val="00B1776E"/>
    <w:rsid w:val="00B43DC9"/>
    <w:rsid w:val="00B836D2"/>
    <w:rsid w:val="00B87B30"/>
    <w:rsid w:val="00B9561B"/>
    <w:rsid w:val="00BA0D81"/>
    <w:rsid w:val="00BB012A"/>
    <w:rsid w:val="00BC6BF1"/>
    <w:rsid w:val="00BE2241"/>
    <w:rsid w:val="00C229EF"/>
    <w:rsid w:val="00C32818"/>
    <w:rsid w:val="00C3729B"/>
    <w:rsid w:val="00C51C24"/>
    <w:rsid w:val="00C555B9"/>
    <w:rsid w:val="00C72179"/>
    <w:rsid w:val="00C733FE"/>
    <w:rsid w:val="00C734BE"/>
    <w:rsid w:val="00C7575E"/>
    <w:rsid w:val="00C93810"/>
    <w:rsid w:val="00CA3413"/>
    <w:rsid w:val="00CA4EA7"/>
    <w:rsid w:val="00CB50F9"/>
    <w:rsid w:val="00CE1C5C"/>
    <w:rsid w:val="00D0207A"/>
    <w:rsid w:val="00D17BBD"/>
    <w:rsid w:val="00D3698B"/>
    <w:rsid w:val="00D52B63"/>
    <w:rsid w:val="00D71C25"/>
    <w:rsid w:val="00D8000F"/>
    <w:rsid w:val="00D81417"/>
    <w:rsid w:val="00D826CB"/>
    <w:rsid w:val="00D879F3"/>
    <w:rsid w:val="00D93820"/>
    <w:rsid w:val="00DA5602"/>
    <w:rsid w:val="00DD06D4"/>
    <w:rsid w:val="00DD73FE"/>
    <w:rsid w:val="00DE0F5E"/>
    <w:rsid w:val="00DF28C4"/>
    <w:rsid w:val="00DF6F90"/>
    <w:rsid w:val="00E02D15"/>
    <w:rsid w:val="00E04AF8"/>
    <w:rsid w:val="00E05529"/>
    <w:rsid w:val="00E073C6"/>
    <w:rsid w:val="00E1354E"/>
    <w:rsid w:val="00E13B25"/>
    <w:rsid w:val="00E3162B"/>
    <w:rsid w:val="00E350FF"/>
    <w:rsid w:val="00E43932"/>
    <w:rsid w:val="00E46C14"/>
    <w:rsid w:val="00E53C4B"/>
    <w:rsid w:val="00E72B7A"/>
    <w:rsid w:val="00E76C09"/>
    <w:rsid w:val="00E82EC1"/>
    <w:rsid w:val="00E92BB3"/>
    <w:rsid w:val="00EB4B39"/>
    <w:rsid w:val="00ED35A7"/>
    <w:rsid w:val="00ED543C"/>
    <w:rsid w:val="00EF3997"/>
    <w:rsid w:val="00EF7BAF"/>
    <w:rsid w:val="00F1022A"/>
    <w:rsid w:val="00F16E99"/>
    <w:rsid w:val="00F242E5"/>
    <w:rsid w:val="00F3112A"/>
    <w:rsid w:val="00F571E1"/>
    <w:rsid w:val="00F617A6"/>
    <w:rsid w:val="00F6245C"/>
    <w:rsid w:val="00F65993"/>
    <w:rsid w:val="00F67A99"/>
    <w:rsid w:val="00FA2A83"/>
    <w:rsid w:val="00FA3F33"/>
    <w:rsid w:val="00FA5A14"/>
    <w:rsid w:val="00FA6306"/>
    <w:rsid w:val="00FB3FBD"/>
    <w:rsid w:val="00FB685F"/>
    <w:rsid w:val="00FD262C"/>
    <w:rsid w:val="00FD2DD8"/>
    <w:rsid w:val="00FF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ECF297"/>
  <w15:chartTrackingRefBased/>
  <w15:docId w15:val="{59CAA9A4-579C-476D-8E67-D603DD68A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62C"/>
  </w:style>
  <w:style w:type="paragraph" w:styleId="1">
    <w:name w:val="heading 1"/>
    <w:basedOn w:val="a"/>
    <w:next w:val="a"/>
    <w:link w:val="10"/>
    <w:uiPriority w:val="99"/>
    <w:qFormat/>
    <w:rsid w:val="00BC6BF1"/>
    <w:pPr>
      <w:keepNext/>
      <w:keepLines/>
      <w:numPr>
        <w:numId w:val="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paragraph" w:styleId="2">
    <w:name w:val="heading 2"/>
    <w:basedOn w:val="a"/>
    <w:next w:val="a"/>
    <w:link w:val="20"/>
    <w:uiPriority w:val="99"/>
    <w:unhideWhenUsed/>
    <w:qFormat/>
    <w:rsid w:val="00FD262C"/>
    <w:pPr>
      <w:keepNext/>
      <w:keepLines/>
      <w:numPr>
        <w:ilvl w:val="1"/>
        <w:numId w:val="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9"/>
    <w:unhideWhenUsed/>
    <w:qFormat/>
    <w:rsid w:val="00483B3F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lang w:eastAsia="ko-KR"/>
    </w:rPr>
  </w:style>
  <w:style w:type="paragraph" w:styleId="4">
    <w:name w:val="heading 4"/>
    <w:basedOn w:val="a"/>
    <w:next w:val="a"/>
    <w:link w:val="40"/>
    <w:semiHidden/>
    <w:unhideWhenUsed/>
    <w:qFormat/>
    <w:rsid w:val="00FD262C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5">
    <w:name w:val="heading 5"/>
    <w:basedOn w:val="a"/>
    <w:next w:val="a"/>
    <w:link w:val="50"/>
    <w:semiHidden/>
    <w:unhideWhenUsed/>
    <w:qFormat/>
    <w:rsid w:val="00FD262C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6">
    <w:name w:val="heading 6"/>
    <w:basedOn w:val="a"/>
    <w:next w:val="a"/>
    <w:link w:val="60"/>
    <w:semiHidden/>
    <w:unhideWhenUsed/>
    <w:qFormat/>
    <w:rsid w:val="00FD262C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7">
    <w:name w:val="heading 7"/>
    <w:basedOn w:val="a"/>
    <w:next w:val="a"/>
    <w:link w:val="70"/>
    <w:semiHidden/>
    <w:unhideWhenUsed/>
    <w:qFormat/>
    <w:rsid w:val="00FD262C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semiHidden/>
    <w:unhideWhenUsed/>
    <w:qFormat/>
    <w:rsid w:val="00FD262C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9">
    <w:name w:val="heading 9"/>
    <w:basedOn w:val="a"/>
    <w:next w:val="a"/>
    <w:link w:val="90"/>
    <w:semiHidden/>
    <w:unhideWhenUsed/>
    <w:qFormat/>
    <w:rsid w:val="00FD262C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FD262C"/>
    <w:pPr>
      <w:spacing w:after="0"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FD262C"/>
    <w:rPr>
      <w:rFonts w:asciiTheme="majorHAnsi" w:eastAsiaTheme="majorEastAsia" w:hAnsiTheme="majorHAnsi" w:cstheme="majorBidi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855982"/>
    <w:pPr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55982"/>
  </w:style>
  <w:style w:type="character" w:customStyle="1" w:styleId="10">
    <w:name w:val="Заголовок 1 Знак"/>
    <w:basedOn w:val="a0"/>
    <w:link w:val="1"/>
    <w:uiPriority w:val="9"/>
    <w:rsid w:val="00BC6BF1"/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character" w:customStyle="1" w:styleId="20">
    <w:name w:val="Заголовок 2 Знак"/>
    <w:basedOn w:val="a0"/>
    <w:link w:val="2"/>
    <w:uiPriority w:val="99"/>
    <w:rsid w:val="00FD262C"/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rsid w:val="00483B3F"/>
    <w:rPr>
      <w:rFonts w:asciiTheme="majorHAnsi" w:eastAsiaTheme="majorEastAsia" w:hAnsiTheme="majorHAnsi" w:cstheme="majorBidi"/>
      <w:b/>
      <w:bCs/>
      <w:lang w:eastAsia="ko-KR"/>
    </w:rPr>
  </w:style>
  <w:style w:type="character" w:customStyle="1" w:styleId="40">
    <w:name w:val="Заголовок 4 Знак"/>
    <w:basedOn w:val="a0"/>
    <w:link w:val="4"/>
    <w:uiPriority w:val="9"/>
    <w:semiHidden/>
    <w:rsid w:val="00FD262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rsid w:val="00FD262C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60">
    <w:name w:val="Заголовок 6 Знак"/>
    <w:basedOn w:val="a0"/>
    <w:link w:val="6"/>
    <w:uiPriority w:val="9"/>
    <w:semiHidden/>
    <w:rsid w:val="00FD262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70">
    <w:name w:val="Заголовок 7 Знак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1D4362"/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1D4362"/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paragraph" w:styleId="a7">
    <w:name w:val="footer"/>
    <w:basedOn w:val="a"/>
    <w:link w:val="a8"/>
    <w:uiPriority w:val="99"/>
    <w:unhideWhenUsed/>
    <w:rsid w:val="00855982"/>
    <w:pPr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55982"/>
  </w:style>
  <w:style w:type="paragraph" w:styleId="a9">
    <w:name w:val="caption"/>
    <w:basedOn w:val="a"/>
    <w:next w:val="a"/>
    <w:uiPriority w:val="35"/>
    <w:semiHidden/>
    <w:unhideWhenUsed/>
    <w:qFormat/>
    <w:rsid w:val="001D4362"/>
    <w:pPr>
      <w:spacing w:after="200" w:line="240" w:lineRule="auto"/>
    </w:pPr>
    <w:rPr>
      <w:i/>
      <w:iCs/>
      <w:color w:val="323232" w:themeColor="text2"/>
      <w:szCs w:val="18"/>
    </w:rPr>
  </w:style>
  <w:style w:type="paragraph" w:styleId="aa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b">
    <w:name w:val="Balloon Text"/>
    <w:basedOn w:val="a"/>
    <w:link w:val="ac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1D4362"/>
    <w:rPr>
      <w:rFonts w:ascii="Segoe UI" w:hAnsi="Segoe UI" w:cs="Segoe UI"/>
      <w:szCs w:val="18"/>
    </w:rPr>
  </w:style>
  <w:style w:type="paragraph" w:styleId="31">
    <w:name w:val="Body Text 3"/>
    <w:basedOn w:val="a"/>
    <w:link w:val="32"/>
    <w:uiPriority w:val="99"/>
    <w:semiHidden/>
    <w:unhideWhenUsed/>
    <w:rsid w:val="001D4362"/>
    <w:pPr>
      <w:spacing w:after="120"/>
    </w:pPr>
    <w:rPr>
      <w:szCs w:val="16"/>
    </w:rPr>
  </w:style>
  <w:style w:type="character" w:customStyle="1" w:styleId="32">
    <w:name w:val="Основной текст 3 Знак"/>
    <w:basedOn w:val="a0"/>
    <w:link w:val="31"/>
    <w:uiPriority w:val="99"/>
    <w:semiHidden/>
    <w:rsid w:val="001D4362"/>
    <w:rPr>
      <w:szCs w:val="16"/>
    </w:rPr>
  </w:style>
  <w:style w:type="paragraph" w:styleId="33">
    <w:name w:val="Body Text Indent 3"/>
    <w:basedOn w:val="a"/>
    <w:link w:val="34"/>
    <w:uiPriority w:val="99"/>
    <w:semiHidden/>
    <w:unhideWhenUsed/>
    <w:rsid w:val="001D4362"/>
    <w:pPr>
      <w:spacing w:after="120"/>
      <w:ind w:left="360"/>
    </w:pPr>
    <w:rPr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1D4362"/>
    <w:rPr>
      <w:szCs w:val="16"/>
    </w:rPr>
  </w:style>
  <w:style w:type="character" w:styleId="ad">
    <w:name w:val="annotation reference"/>
    <w:basedOn w:val="a0"/>
    <w:uiPriority w:val="99"/>
    <w:semiHidden/>
    <w:unhideWhenUsed/>
    <w:rsid w:val="001D4362"/>
    <w:rPr>
      <w:sz w:val="22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1D4362"/>
    <w:pPr>
      <w:spacing w:line="240" w:lineRule="auto"/>
    </w:pPr>
    <w:rPr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1D4362"/>
    <w:rPr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1D4362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1D4362"/>
    <w:rPr>
      <w:b/>
      <w:bCs/>
      <w:szCs w:val="20"/>
    </w:rPr>
  </w:style>
  <w:style w:type="paragraph" w:styleId="af2">
    <w:name w:val="Document Map"/>
    <w:basedOn w:val="a"/>
    <w:link w:val="af3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af3">
    <w:name w:val="Схема документа Знак"/>
    <w:basedOn w:val="a0"/>
    <w:link w:val="af2"/>
    <w:uiPriority w:val="99"/>
    <w:semiHidden/>
    <w:rsid w:val="001D4362"/>
    <w:rPr>
      <w:rFonts w:ascii="Segoe UI" w:hAnsi="Segoe UI" w:cs="Segoe UI"/>
      <w:szCs w:val="16"/>
    </w:rPr>
  </w:style>
  <w:style w:type="paragraph" w:styleId="af4">
    <w:name w:val="endnote text"/>
    <w:basedOn w:val="a"/>
    <w:link w:val="af5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1D4362"/>
    <w:rPr>
      <w:szCs w:val="20"/>
    </w:rPr>
  </w:style>
  <w:style w:type="paragraph" w:styleId="21">
    <w:name w:val="envelope return"/>
    <w:basedOn w:val="a"/>
    <w:uiPriority w:val="99"/>
    <w:semiHidden/>
    <w:unhideWhenUsed/>
    <w:rsid w:val="001D4362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af6">
    <w:name w:val="footnote text"/>
    <w:basedOn w:val="a"/>
    <w:link w:val="af7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af7">
    <w:name w:val="Текст сноски Знак"/>
    <w:basedOn w:val="a0"/>
    <w:link w:val="af6"/>
    <w:uiPriority w:val="99"/>
    <w:semiHidden/>
    <w:rsid w:val="001D4362"/>
    <w:rPr>
      <w:szCs w:val="20"/>
    </w:rPr>
  </w:style>
  <w:style w:type="character" w:styleId="HTML">
    <w:name w:val="HTML Code"/>
    <w:basedOn w:val="a0"/>
    <w:uiPriority w:val="99"/>
    <w:semiHidden/>
    <w:unhideWhenUsed/>
    <w:rsid w:val="001D4362"/>
    <w:rPr>
      <w:rFonts w:ascii="Consolas" w:hAnsi="Consolas"/>
      <w:sz w:val="22"/>
      <w:szCs w:val="20"/>
    </w:rPr>
  </w:style>
  <w:style w:type="character" w:styleId="HTML0">
    <w:name w:val="HTML Keyboard"/>
    <w:basedOn w:val="a0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HTML1">
    <w:name w:val="HTML Preformatted"/>
    <w:basedOn w:val="a"/>
    <w:link w:val="HTML2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0"/>
    </w:rPr>
  </w:style>
  <w:style w:type="character" w:customStyle="1" w:styleId="HTML2">
    <w:name w:val="Стандартный HTML Знак"/>
    <w:basedOn w:val="a0"/>
    <w:link w:val="HTML1"/>
    <w:uiPriority w:val="99"/>
    <w:semiHidden/>
    <w:rsid w:val="001D4362"/>
    <w:rPr>
      <w:rFonts w:ascii="Consolas" w:hAnsi="Consolas"/>
      <w:szCs w:val="20"/>
    </w:rPr>
  </w:style>
  <w:style w:type="character" w:styleId="HTML3">
    <w:name w:val="HTML Typewriter"/>
    <w:basedOn w:val="a0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af8">
    <w:name w:val="macro"/>
    <w:link w:val="af9"/>
    <w:uiPriority w:val="99"/>
    <w:semiHidden/>
    <w:unhideWhenUsed/>
    <w:rsid w:val="001D436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af9">
    <w:name w:val="Текст макроса Знак"/>
    <w:basedOn w:val="a0"/>
    <w:link w:val="af8"/>
    <w:uiPriority w:val="99"/>
    <w:semiHidden/>
    <w:rsid w:val="001D4362"/>
    <w:rPr>
      <w:rFonts w:ascii="Consolas" w:hAnsi="Consolas"/>
      <w:szCs w:val="20"/>
    </w:rPr>
  </w:style>
  <w:style w:type="paragraph" w:styleId="afa">
    <w:name w:val="Plain Text"/>
    <w:basedOn w:val="a"/>
    <w:link w:val="afb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1"/>
    </w:rPr>
  </w:style>
  <w:style w:type="character" w:customStyle="1" w:styleId="afb">
    <w:name w:val="Текст Знак"/>
    <w:basedOn w:val="a0"/>
    <w:link w:val="afa"/>
    <w:uiPriority w:val="99"/>
    <w:semiHidden/>
    <w:rsid w:val="001D4362"/>
    <w:rPr>
      <w:rFonts w:ascii="Consolas" w:hAnsi="Consolas"/>
      <w:szCs w:val="21"/>
    </w:rPr>
  </w:style>
  <w:style w:type="paragraph" w:styleId="afc">
    <w:name w:val="Block Text"/>
    <w:basedOn w:val="a"/>
    <w:uiPriority w:val="99"/>
    <w:semiHidden/>
    <w:unhideWhenUsed/>
    <w:rsid w:val="00FD262C"/>
    <w:pPr>
      <w:pBdr>
        <w:top w:val="single" w:sz="2" w:space="10" w:color="783F04" w:themeColor="accent1" w:themeShade="80" w:shadow="1"/>
        <w:left w:val="single" w:sz="2" w:space="10" w:color="783F04" w:themeColor="accent1" w:themeShade="80" w:shadow="1"/>
        <w:bottom w:val="single" w:sz="2" w:space="10" w:color="783F04" w:themeColor="accent1" w:themeShade="80" w:shadow="1"/>
        <w:right w:val="single" w:sz="2" w:space="10" w:color="783F04" w:themeColor="accent1" w:themeShade="80" w:shadow="1"/>
      </w:pBdr>
      <w:ind w:left="1152" w:right="1152"/>
    </w:pPr>
    <w:rPr>
      <w:i/>
      <w:iCs/>
      <w:color w:val="783F04" w:themeColor="accent1" w:themeShade="80"/>
    </w:rPr>
  </w:style>
  <w:style w:type="character" w:styleId="afd">
    <w:name w:val="FollowedHyperlink"/>
    <w:basedOn w:val="a0"/>
    <w:uiPriority w:val="99"/>
    <w:semiHidden/>
    <w:unhideWhenUsed/>
    <w:rsid w:val="007833A7"/>
    <w:rPr>
      <w:color w:val="783F04" w:themeColor="accent1" w:themeShade="80"/>
      <w:u w:val="single"/>
    </w:rPr>
  </w:style>
  <w:style w:type="character" w:styleId="afe">
    <w:name w:val="Hyperlink"/>
    <w:basedOn w:val="a0"/>
    <w:uiPriority w:val="99"/>
    <w:unhideWhenUsed/>
    <w:rsid w:val="007833A7"/>
    <w:rPr>
      <w:color w:val="3A6331" w:themeColor="accent4" w:themeShade="BF"/>
      <w:u w:val="single"/>
    </w:rPr>
  </w:style>
  <w:style w:type="character" w:styleId="aff">
    <w:name w:val="Placeholder Text"/>
    <w:basedOn w:val="a0"/>
    <w:uiPriority w:val="99"/>
    <w:semiHidden/>
    <w:rsid w:val="007833A7"/>
    <w:rPr>
      <w:color w:val="595959" w:themeColor="text1" w:themeTint="A6"/>
    </w:rPr>
  </w:style>
  <w:style w:type="character" w:styleId="aff0">
    <w:name w:val="Intense Emphasis"/>
    <w:basedOn w:val="a0"/>
    <w:uiPriority w:val="21"/>
    <w:semiHidden/>
    <w:unhideWhenUsed/>
    <w:qFormat/>
    <w:rsid w:val="00FD262C"/>
    <w:rPr>
      <w:i/>
      <w:iCs/>
      <w:color w:val="B35E06" w:themeColor="accent1" w:themeShade="BF"/>
    </w:rPr>
  </w:style>
  <w:style w:type="paragraph" w:styleId="aff1">
    <w:name w:val="Intense Quote"/>
    <w:basedOn w:val="a"/>
    <w:next w:val="a"/>
    <w:link w:val="aff2"/>
    <w:uiPriority w:val="30"/>
    <w:semiHidden/>
    <w:unhideWhenUsed/>
    <w:rsid w:val="00FD262C"/>
    <w:pPr>
      <w:pBdr>
        <w:top w:val="single" w:sz="4" w:space="10" w:color="B35E06" w:themeColor="accent1" w:themeShade="BF"/>
        <w:bottom w:val="single" w:sz="4" w:space="10" w:color="B35E06" w:themeColor="accent1" w:themeShade="BF"/>
      </w:pBdr>
      <w:spacing w:before="360" w:after="360"/>
      <w:ind w:left="864" w:right="864"/>
      <w:jc w:val="center"/>
    </w:pPr>
    <w:rPr>
      <w:i/>
      <w:iCs/>
      <w:color w:val="B35E06" w:themeColor="accent1" w:themeShade="BF"/>
    </w:rPr>
  </w:style>
  <w:style w:type="character" w:customStyle="1" w:styleId="aff2">
    <w:name w:val="Выделенная цитата Знак"/>
    <w:basedOn w:val="a0"/>
    <w:link w:val="aff1"/>
    <w:uiPriority w:val="30"/>
    <w:semiHidden/>
    <w:rsid w:val="00FD262C"/>
    <w:rPr>
      <w:i/>
      <w:iCs/>
      <w:color w:val="B35E06" w:themeColor="accent1" w:themeShade="BF"/>
    </w:rPr>
  </w:style>
  <w:style w:type="character" w:styleId="aff3">
    <w:name w:val="Intense Reference"/>
    <w:basedOn w:val="a0"/>
    <w:uiPriority w:val="32"/>
    <w:semiHidden/>
    <w:unhideWhenUsed/>
    <w:qFormat/>
    <w:rsid w:val="00FD262C"/>
    <w:rPr>
      <w:b/>
      <w:bCs/>
      <w:caps w:val="0"/>
      <w:smallCaps/>
      <w:color w:val="B35E06" w:themeColor="accent1" w:themeShade="BF"/>
      <w:spacing w:val="5"/>
    </w:rPr>
  </w:style>
  <w:style w:type="paragraph" w:styleId="aff4">
    <w:name w:val="Subtitle"/>
    <w:basedOn w:val="a"/>
    <w:next w:val="a"/>
    <w:link w:val="aff5"/>
    <w:uiPriority w:val="11"/>
    <w:qFormat/>
    <w:rsid w:val="007D0934"/>
    <w:pPr>
      <w:numPr>
        <w:ilvl w:val="1"/>
      </w:numPr>
      <w:spacing w:line="240" w:lineRule="auto"/>
      <w:ind w:firstLine="578"/>
    </w:pPr>
    <w:rPr>
      <w:color w:val="5A5A5A" w:themeColor="text1" w:themeTint="A5"/>
      <w:spacing w:val="15"/>
      <w:lang w:eastAsia="en-US"/>
    </w:rPr>
  </w:style>
  <w:style w:type="character" w:customStyle="1" w:styleId="aff5">
    <w:name w:val="Подзаголовок Знак"/>
    <w:basedOn w:val="a0"/>
    <w:link w:val="aff4"/>
    <w:uiPriority w:val="11"/>
    <w:rsid w:val="007D0934"/>
    <w:rPr>
      <w:color w:val="5A5A5A" w:themeColor="text1" w:themeTint="A5"/>
      <w:spacing w:val="15"/>
      <w:lang w:eastAsia="en-US"/>
    </w:rPr>
  </w:style>
  <w:style w:type="paragraph" w:styleId="aff6">
    <w:name w:val="List Paragraph"/>
    <w:basedOn w:val="a"/>
    <w:uiPriority w:val="34"/>
    <w:unhideWhenUsed/>
    <w:qFormat/>
    <w:rsid w:val="007D0934"/>
    <w:pPr>
      <w:ind w:left="720"/>
      <w:contextualSpacing/>
    </w:pPr>
  </w:style>
  <w:style w:type="paragraph" w:customStyle="1" w:styleId="HeadingBar">
    <w:name w:val="Heading Bar"/>
    <w:basedOn w:val="a"/>
    <w:next w:val="3"/>
    <w:rsid w:val="0018254D"/>
    <w:pPr>
      <w:keepNext/>
      <w:keepLines/>
      <w:shd w:val="solid" w:color="auto" w:fill="auto"/>
      <w:spacing w:before="240" w:after="0" w:line="240" w:lineRule="auto"/>
      <w:ind w:right="7920"/>
    </w:pPr>
    <w:rPr>
      <w:rFonts w:ascii="Times New Roman" w:eastAsia="Batang" w:hAnsi="Times New Roman" w:cs="Times New Roman"/>
      <w:color w:val="FFFFFF"/>
      <w:sz w:val="8"/>
      <w:szCs w:val="24"/>
      <w:lang w:eastAsia="ko-KR"/>
    </w:rPr>
  </w:style>
  <w:style w:type="paragraph" w:styleId="aff7">
    <w:name w:val="No Spacing"/>
    <w:uiPriority w:val="99"/>
    <w:qFormat/>
    <w:rsid w:val="00606F7E"/>
    <w:pPr>
      <w:spacing w:after="0" w:line="240" w:lineRule="auto"/>
    </w:pPr>
    <w:rPr>
      <w:lang w:eastAsia="ru-RU"/>
    </w:rPr>
  </w:style>
  <w:style w:type="paragraph" w:styleId="aff8">
    <w:name w:val="Body Text"/>
    <w:basedOn w:val="a"/>
    <w:link w:val="aff9"/>
    <w:uiPriority w:val="99"/>
    <w:semiHidden/>
    <w:unhideWhenUsed/>
    <w:rsid w:val="002C3744"/>
    <w:pPr>
      <w:spacing w:after="120"/>
    </w:pPr>
  </w:style>
  <w:style w:type="character" w:customStyle="1" w:styleId="aff9">
    <w:name w:val="Основной текст Знак"/>
    <w:basedOn w:val="a0"/>
    <w:link w:val="aff8"/>
    <w:uiPriority w:val="99"/>
    <w:semiHidden/>
    <w:rsid w:val="002C3744"/>
  </w:style>
  <w:style w:type="paragraph" w:styleId="22">
    <w:name w:val="toc 2"/>
    <w:basedOn w:val="a"/>
    <w:next w:val="a"/>
    <w:autoRedefine/>
    <w:uiPriority w:val="39"/>
    <w:unhideWhenUsed/>
    <w:rsid w:val="002C3744"/>
    <w:pPr>
      <w:spacing w:after="100" w:line="276" w:lineRule="auto"/>
      <w:ind w:left="220"/>
    </w:pPr>
    <w:rPr>
      <w:rFonts w:eastAsiaTheme="minorHAnsi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2C3744"/>
    <w:pPr>
      <w:spacing w:after="100"/>
    </w:pPr>
  </w:style>
  <w:style w:type="character" w:customStyle="1" w:styleId="HighlightedVariable">
    <w:name w:val="Highlighted Variable"/>
    <w:basedOn w:val="a0"/>
    <w:rsid w:val="002C3744"/>
    <w:rPr>
      <w:rFonts w:ascii="Book Antiqua" w:hAnsi="Book Antiqua"/>
      <w:color w:val="0000FF"/>
    </w:rPr>
  </w:style>
  <w:style w:type="paragraph" w:customStyle="1" w:styleId="TableText">
    <w:name w:val="Table Text"/>
    <w:basedOn w:val="a"/>
    <w:link w:val="TableText0"/>
    <w:rsid w:val="0007371E"/>
    <w:pPr>
      <w:keepLines/>
      <w:spacing w:after="0" w:line="240" w:lineRule="auto"/>
    </w:pPr>
    <w:rPr>
      <w:rFonts w:ascii="Book Antiqua" w:eastAsia="Times New Roman" w:hAnsi="Book Antiqua" w:cs="Times New Roman"/>
      <w:sz w:val="16"/>
      <w:szCs w:val="20"/>
      <w:lang w:eastAsia="ru-RU"/>
    </w:rPr>
  </w:style>
  <w:style w:type="paragraph" w:customStyle="1" w:styleId="TableHeading">
    <w:name w:val="Table Heading"/>
    <w:basedOn w:val="TableText"/>
    <w:uiPriority w:val="99"/>
    <w:rsid w:val="0007371E"/>
    <w:pPr>
      <w:spacing w:before="120" w:after="120"/>
    </w:pPr>
    <w:rPr>
      <w:b/>
    </w:rPr>
  </w:style>
  <w:style w:type="character" w:customStyle="1" w:styleId="TableText0">
    <w:name w:val="Table Text Знак"/>
    <w:link w:val="TableText"/>
    <w:rsid w:val="0007371E"/>
    <w:rPr>
      <w:rFonts w:ascii="Book Antiqua" w:eastAsia="Times New Roman" w:hAnsi="Book Antiqua" w:cs="Times New Roman"/>
      <w:sz w:val="16"/>
      <w:szCs w:val="20"/>
      <w:lang w:eastAsia="ru-RU"/>
    </w:rPr>
  </w:style>
  <w:style w:type="table" w:styleId="affa">
    <w:name w:val="Table Grid"/>
    <w:basedOn w:val="a1"/>
    <w:uiPriority w:val="39"/>
    <w:rsid w:val="004B3634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b">
    <w:name w:val="А_Табл_сод"/>
    <w:basedOn w:val="a"/>
    <w:link w:val="affc"/>
    <w:qFormat/>
    <w:rsid w:val="004B3634"/>
    <w:pPr>
      <w:spacing w:before="20" w:after="20" w:line="276" w:lineRule="auto"/>
      <w:contextualSpacing/>
    </w:pPr>
    <w:rPr>
      <w:rFonts w:ascii="Verdana" w:eastAsiaTheme="majorEastAsia" w:hAnsi="Verdana" w:cstheme="majorBidi"/>
      <w:sz w:val="18"/>
      <w:szCs w:val="18"/>
      <w:lang w:eastAsia="en-US"/>
    </w:rPr>
  </w:style>
  <w:style w:type="character" w:customStyle="1" w:styleId="affc">
    <w:name w:val="А_Табл_сод Знак"/>
    <w:basedOn w:val="a0"/>
    <w:link w:val="affb"/>
    <w:rsid w:val="004B3634"/>
    <w:rPr>
      <w:rFonts w:ascii="Verdana" w:eastAsiaTheme="majorEastAsia" w:hAnsi="Verdana" w:cstheme="majorBidi"/>
      <w:sz w:val="18"/>
      <w:szCs w:val="18"/>
      <w:lang w:eastAsia="en-US"/>
    </w:rPr>
  </w:style>
  <w:style w:type="paragraph" w:customStyle="1" w:styleId="affd">
    <w:name w:val="А_Табл_заг"/>
    <w:basedOn w:val="affb"/>
    <w:next w:val="affb"/>
    <w:link w:val="affe"/>
    <w:qFormat/>
    <w:rsid w:val="004B3634"/>
    <w:pPr>
      <w:keepNext/>
      <w:jc w:val="center"/>
    </w:pPr>
    <w:rPr>
      <w:b/>
    </w:rPr>
  </w:style>
  <w:style w:type="character" w:customStyle="1" w:styleId="affe">
    <w:name w:val="А_Табл_заг Знак"/>
    <w:basedOn w:val="affc"/>
    <w:link w:val="affd"/>
    <w:rsid w:val="004B3634"/>
    <w:rPr>
      <w:rFonts w:ascii="Verdana" w:eastAsiaTheme="majorEastAsia" w:hAnsi="Verdana" w:cstheme="majorBidi"/>
      <w:b/>
      <w:sz w:val="18"/>
      <w:szCs w:val="18"/>
      <w:lang w:eastAsia="en-US"/>
    </w:rPr>
  </w:style>
  <w:style w:type="table" w:customStyle="1" w:styleId="afff">
    <w:name w:val="А_Табл"/>
    <w:basedOn w:val="a1"/>
    <w:uiPriority w:val="99"/>
    <w:rsid w:val="004B3634"/>
    <w:pPr>
      <w:spacing w:before="20" w:after="20" w:line="276" w:lineRule="auto"/>
    </w:pPr>
    <w:rPr>
      <w:rFonts w:ascii="Verdana" w:eastAsiaTheme="minorHAnsi" w:hAnsi="Verdana"/>
      <w:sz w:val="18"/>
      <w:lang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28" w:type="dxa"/>
        <w:bottom w:w="28" w:type="dxa"/>
      </w:tblCellMar>
    </w:tblPr>
    <w:trPr>
      <w:cantSplit/>
    </w:trPr>
    <w:tcPr>
      <w:shd w:val="clear" w:color="auto" w:fill="auto"/>
      <w:vAlign w:val="center"/>
    </w:tcPr>
    <w:tblStylePr w:type="firstRow">
      <w:pPr>
        <w:jc w:val="center"/>
      </w:pPr>
      <w:rPr>
        <w:rFonts w:ascii="Verdana" w:hAnsi="Verdana"/>
        <w:b w:val="0"/>
        <w:sz w:val="18"/>
      </w:rPr>
      <w:tblPr/>
      <w:trPr>
        <w:cantSplit w:val="0"/>
        <w:tblHeader/>
      </w:trPr>
    </w:tblStylePr>
    <w:tblStylePr w:type="band1Vert">
      <w:pPr>
        <w:jc w:val="left"/>
      </w:pPr>
      <w:rPr>
        <w:rFonts w:ascii="Verdana" w:hAnsi="Verdana"/>
        <w:sz w:val="18"/>
      </w:rPr>
    </w:tblStylePr>
    <w:tblStylePr w:type="band2Horz">
      <w:pPr>
        <w:jc w:val="left"/>
      </w:pPr>
      <w:rPr>
        <w:rFonts w:ascii="Verdana" w:hAnsi="Verdana"/>
        <w:sz w:val="18"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0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notes" Target="footnote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package" Target="embeddings/_________Microsoft_Visio1.vsdx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lex\AppData\Roaming\Microsoft\Templates\&#1041;&#1083;&#1072;&#1085;&#1082;%20&#1089;%20&#1086;&#1092;&#1086;&#1088;&#1084;&#1083;&#1077;&#1085;&#1080;&#1077;&#1084;%20&#1054;&#1090;&#1095;&#1077;&#1090;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856581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2012-09-19T07:42:00+00:00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1622610</Value>
    </PublishStatusLookup>
    <APAuthor xmlns="4873beb7-5857-4685-be1f-d57550cc96cc">
      <UserInfo>
        <DisplayName>REDMOND\v-aptall</DisplayName>
        <AccountId>2566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TP103457714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3671810-3EF7-4C8E-BCBA-248ABE2BAB39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332E30D-EFB4-40E8-AB8F-C2E02C2E75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Бланк с оформлением Отчет.dotx</Template>
  <TotalTime>5</TotalTime>
  <Pages>26</Pages>
  <Words>2297</Words>
  <Characters>13093</Characters>
  <Application>Microsoft Office Word</Application>
  <DocSecurity>0</DocSecurity>
  <Lines>109</Lines>
  <Paragraphs>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Salex</dc:creator>
  <cp:keywords/>
  <dc:description/>
  <cp:lastModifiedBy>Sergey Gindin</cp:lastModifiedBy>
  <cp:revision>4</cp:revision>
  <dcterms:created xsi:type="dcterms:W3CDTF">2020-03-24T08:57:00Z</dcterms:created>
  <dcterms:modified xsi:type="dcterms:W3CDTF">2024-11-05T07:55:00Z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